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cs="Arial"/>
        </w:rPr>
      </w:pPr>
      <w:bookmarkStart w:id="0" w:name="_Toc206921702"/>
      <w:bookmarkStart w:id="1" w:name="hp_RevisionHistory"/>
    </w:p>
    <w:p>
      <w:pPr>
        <w:rPr>
          <w:rFonts w:ascii="微软雅黑" w:hAnsi="微软雅黑" w:cs="Arial"/>
        </w:rPr>
      </w:pPr>
    </w:p>
    <w:p>
      <w:pPr>
        <w:rPr>
          <w:rFonts w:ascii="微软雅黑" w:hAnsi="微软雅黑" w:cs="Arial"/>
        </w:rPr>
      </w:pPr>
    </w:p>
    <w:p>
      <w:pPr>
        <w:jc w:val="center"/>
        <w:rPr>
          <w:rFonts w:ascii="微软雅黑" w:hAnsi="微软雅黑" w:cs="Arial"/>
          <w:b/>
          <w:sz w:val="56"/>
          <w:szCs w:val="36"/>
        </w:rPr>
      </w:pPr>
      <w:r>
        <w:rPr>
          <w:rFonts w:hint="eastAsia" w:ascii="微软雅黑" w:hAnsi="微软雅黑" w:cs="Arial"/>
          <w:b/>
          <w:sz w:val="56"/>
          <w:szCs w:val="36"/>
        </w:rPr>
        <w:t xml:space="preserve">Fisksoft </w:t>
      </w:r>
    </w:p>
    <w:p>
      <w:pPr>
        <w:jc w:val="center"/>
        <w:rPr>
          <w:rFonts w:ascii="微软雅黑" w:hAnsi="微软雅黑" w:cs="Arial"/>
          <w:b/>
          <w:sz w:val="56"/>
          <w:szCs w:val="36"/>
        </w:rPr>
      </w:pPr>
      <w:r>
        <w:rPr>
          <w:rFonts w:hint="eastAsia" w:ascii="微软雅黑" w:hAnsi="微软雅黑" w:cs="Arial"/>
          <w:b/>
          <w:sz w:val="56"/>
          <w:szCs w:val="36"/>
        </w:rPr>
        <w:t xml:space="preserve">Data </w:t>
      </w:r>
      <w:r>
        <w:rPr>
          <w:rFonts w:ascii="微软雅黑" w:hAnsi="微软雅黑" w:cs="Arial"/>
          <w:b/>
          <w:sz w:val="56"/>
          <w:szCs w:val="36"/>
        </w:rPr>
        <w:t>Management</w:t>
      </w:r>
      <w:r>
        <w:rPr>
          <w:rFonts w:hint="eastAsia" w:ascii="微软雅黑" w:hAnsi="微软雅黑" w:cs="Arial"/>
          <w:b/>
          <w:sz w:val="56"/>
          <w:szCs w:val="36"/>
        </w:rPr>
        <w:t xml:space="preserve"> Platform</w:t>
      </w:r>
    </w:p>
    <w:p>
      <w:pPr>
        <w:jc w:val="center"/>
        <w:rPr>
          <w:rFonts w:ascii="微软雅黑" w:hAnsi="微软雅黑" w:cs="Arial"/>
          <w:b/>
          <w:sz w:val="56"/>
          <w:szCs w:val="36"/>
        </w:rPr>
      </w:pPr>
      <w:r>
        <w:rPr>
          <w:rFonts w:hint="eastAsia" w:ascii="微软雅黑" w:hAnsi="微软雅黑" w:cs="Arial"/>
          <w:b/>
          <w:sz w:val="56"/>
          <w:szCs w:val="36"/>
        </w:rPr>
        <w:drawing>
          <wp:inline distT="0" distB="0" distL="114300" distR="114300">
            <wp:extent cx="1310640" cy="658495"/>
            <wp:effectExtent l="0" t="0" r="3810" b="8255"/>
            <wp:docPr id="11" name="图片 11" descr="logo_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logo_HEAD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cs="Arial"/>
          <w:sz w:val="28"/>
        </w:rPr>
      </w:pPr>
      <w:r>
        <w:rPr>
          <w:rFonts w:hint="eastAsia" w:ascii="微软雅黑" w:hAnsi="微软雅黑" w:cs="Arial"/>
          <w:b/>
          <w:sz w:val="56"/>
          <w:szCs w:val="36"/>
        </w:rPr>
        <w:t>操作说明书</w:t>
      </w:r>
    </w:p>
    <w:p>
      <w:pPr>
        <w:pStyle w:val="71"/>
        <w:spacing w:after="0" w:afterAutospacing="0" w:line="0" w:lineRule="atLeast"/>
        <w:rPr>
          <w:rFonts w:ascii="微软雅黑" w:hAnsi="微软雅黑" w:eastAsia="微软雅黑" w:cs="Arial"/>
          <w:sz w:val="32"/>
          <w:lang w:eastAsia="zh-CN"/>
        </w:rPr>
      </w:pPr>
    </w:p>
    <w:p>
      <w:pPr>
        <w:pStyle w:val="71"/>
        <w:spacing w:after="0" w:afterAutospacing="0" w:line="0" w:lineRule="atLeast"/>
        <w:rPr>
          <w:rFonts w:ascii="微软雅黑" w:hAnsi="微软雅黑" w:eastAsia="微软雅黑" w:cs="Arial"/>
          <w:sz w:val="32"/>
          <w:lang w:eastAsia="zh-CN"/>
        </w:rPr>
      </w:pPr>
    </w:p>
    <w:p>
      <w:pPr>
        <w:pStyle w:val="71"/>
        <w:spacing w:after="0" w:afterAutospacing="0" w:line="0" w:lineRule="atLeast"/>
        <w:rPr>
          <w:rFonts w:ascii="微软雅黑" w:hAnsi="微软雅黑" w:eastAsia="微软雅黑" w:cs="Arial"/>
          <w:sz w:val="32"/>
          <w:lang w:eastAsia="zh-CN"/>
        </w:rPr>
      </w:pPr>
    </w:p>
    <w:p>
      <w:pPr>
        <w:pStyle w:val="71"/>
        <w:spacing w:after="0" w:afterAutospacing="0" w:line="0" w:lineRule="atLeast"/>
        <w:rPr>
          <w:rFonts w:ascii="微软雅黑" w:hAnsi="微软雅黑" w:eastAsia="微软雅黑" w:cs="Arial"/>
          <w:sz w:val="32"/>
          <w:lang w:eastAsia="zh-CN"/>
        </w:rPr>
      </w:pPr>
    </w:p>
    <w:p>
      <w:pPr>
        <w:pStyle w:val="71"/>
        <w:spacing w:after="0" w:afterAutospacing="0" w:line="0" w:lineRule="atLeast"/>
        <w:rPr>
          <w:rFonts w:ascii="微软雅黑" w:hAnsi="微软雅黑" w:eastAsia="微软雅黑" w:cs="Arial"/>
          <w:sz w:val="32"/>
          <w:lang w:eastAsia="zh-CN"/>
        </w:rPr>
      </w:pPr>
    </w:p>
    <w:p>
      <w:pPr>
        <w:pStyle w:val="71"/>
        <w:spacing w:after="0" w:afterAutospacing="0" w:line="0" w:lineRule="atLeast"/>
        <w:rPr>
          <w:rFonts w:ascii="微软雅黑" w:hAnsi="微软雅黑" w:eastAsia="微软雅黑" w:cs="Arial"/>
          <w:sz w:val="32"/>
          <w:lang w:eastAsia="zh-CN"/>
        </w:rPr>
      </w:pPr>
    </w:p>
    <w:p>
      <w:pPr>
        <w:pStyle w:val="71"/>
        <w:spacing w:after="0" w:afterAutospacing="0" w:line="0" w:lineRule="atLeast"/>
        <w:rPr>
          <w:rFonts w:ascii="微软雅黑" w:hAnsi="微软雅黑" w:eastAsia="微软雅黑" w:cs="Arial"/>
          <w:sz w:val="32"/>
          <w:lang w:eastAsia="zh-CN"/>
        </w:rPr>
      </w:pPr>
    </w:p>
    <w:p>
      <w:pPr>
        <w:pStyle w:val="71"/>
        <w:spacing w:after="0" w:afterAutospacing="0" w:line="0" w:lineRule="atLeast"/>
        <w:rPr>
          <w:rFonts w:ascii="微软雅黑" w:hAnsi="微软雅黑" w:eastAsia="微软雅黑" w:cs="Arial"/>
          <w:sz w:val="32"/>
          <w:lang w:eastAsia="zh-CN"/>
        </w:rPr>
      </w:pPr>
    </w:p>
    <w:p>
      <w:pPr>
        <w:pStyle w:val="71"/>
        <w:spacing w:after="0" w:afterAutospacing="0" w:line="0" w:lineRule="atLeast"/>
        <w:rPr>
          <w:rFonts w:ascii="微软雅黑" w:hAnsi="微软雅黑" w:eastAsia="微软雅黑" w:cs="Arial"/>
          <w:sz w:val="32"/>
          <w:lang w:eastAsia="zh-CN"/>
        </w:rPr>
      </w:pPr>
    </w:p>
    <w:p>
      <w:pPr>
        <w:jc w:val="center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cs="Arial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3482975</wp:posOffset>
                </wp:positionH>
                <wp:positionV relativeFrom="paragraph">
                  <wp:posOffset>436245</wp:posOffset>
                </wp:positionV>
                <wp:extent cx="2743200" cy="1466215"/>
                <wp:effectExtent l="3810" t="0" r="0" b="4445"/>
                <wp:wrapNone/>
                <wp:docPr id="15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6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line="0" w:lineRule="atLeast"/>
                              <w:jc w:val="center"/>
                              <w:rPr>
                                <w:rFonts w:ascii="微软雅黑" w:hAnsi="微软雅黑" w:cs="Arial"/>
                                <w:szCs w:val="20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line="0" w:lineRule="atLeast"/>
                              <w:jc w:val="center"/>
                              <w:rPr>
                                <w:rFonts w:ascii="微软雅黑" w:hAnsi="微软雅黑" w:cs="Arial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Arial"/>
                                <w:sz w:val="22"/>
                                <w:szCs w:val="20"/>
                              </w:rPr>
                              <w:t>菲斯科（上海）软件有限公司</w:t>
                            </w:r>
                          </w:p>
                          <w:p>
                            <w:pPr>
                              <w:widowControl w:val="0"/>
                              <w:spacing w:line="0" w:lineRule="atLeast"/>
                              <w:jc w:val="center"/>
                              <w:rPr>
                                <w:rFonts w:ascii="微软雅黑" w:hAnsi="微软雅黑" w:cs="Arial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Arial"/>
                                <w:sz w:val="22"/>
                                <w:szCs w:val="20"/>
                              </w:rPr>
                              <w:t>版权所有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274.25pt;margin-top:34.35pt;height:115.45pt;width:216pt;z-index:251659264;mso-width-relative:page;mso-height-relative:page;" fillcolor="#FFFFFF" filled="t" stroked="f" coordsize="21600,21600" o:gfxdata="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v7MiTXAAAA&#10;CgEAAA8AAAAAAAAAAQAgAAAAIgAAAGRycy9kb3ducmV2LnhtbFBLAQIUABQAAAAIAIdO4kAzWU9H&#10;HgIAAEEEAAAOAAAAAAAAAAEAIAAAACY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cs="Arial"/>
                        </w:rPr>
                      </w:pPr>
                    </w:p>
                    <w:p>
                      <w:pPr>
                        <w:widowControl w:val="0"/>
                        <w:spacing w:line="0" w:lineRule="atLeast"/>
                        <w:jc w:val="center"/>
                        <w:rPr>
                          <w:rFonts w:ascii="微软雅黑" w:hAnsi="微软雅黑" w:cs="Arial"/>
                          <w:szCs w:val="20"/>
                        </w:rPr>
                      </w:pPr>
                    </w:p>
                    <w:p>
                      <w:pPr>
                        <w:widowControl w:val="0"/>
                        <w:spacing w:line="0" w:lineRule="atLeast"/>
                        <w:jc w:val="center"/>
                        <w:rPr>
                          <w:rFonts w:ascii="微软雅黑" w:hAnsi="微软雅黑" w:cs="Arial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Arial"/>
                          <w:sz w:val="22"/>
                          <w:szCs w:val="20"/>
                        </w:rPr>
                        <w:t>菲斯科（上海）软件有限公司</w:t>
                      </w:r>
                    </w:p>
                    <w:p>
                      <w:pPr>
                        <w:widowControl w:val="0"/>
                        <w:spacing w:line="0" w:lineRule="atLeast"/>
                        <w:jc w:val="center"/>
                        <w:rPr>
                          <w:rFonts w:ascii="微软雅黑" w:hAnsi="微软雅黑" w:cs="Arial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Arial"/>
                          <w:sz w:val="22"/>
                          <w:szCs w:val="20"/>
                        </w:rPr>
                        <w:t>版权所有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cs="Arial"/>
        </w:rPr>
        <w:t>版本：</w:t>
      </w:r>
      <w:r>
        <w:rPr>
          <w:rFonts w:hint="eastAsia" w:ascii="微软雅黑" w:hAnsi="微软雅黑" w:cs="Ari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-367665</wp:posOffset>
                </wp:positionH>
                <wp:positionV relativeFrom="paragraph">
                  <wp:posOffset>605155</wp:posOffset>
                </wp:positionV>
                <wp:extent cx="2667000" cy="1657350"/>
                <wp:effectExtent l="3810" t="0" r="0" b="4445"/>
                <wp:wrapNone/>
                <wp:docPr id="15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-28.95pt;margin-top:47.65pt;height:130.5pt;width:210pt;z-index:251660288;mso-width-relative:page;mso-height-relative:page;" fillcolor="#FFFFFF" filled="t" stroked="f" coordsize="21600,21600" o:gfxdata="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32HyWNkA&#10;AAAKAQAADwAAAAAAAAABACAAAAAiAAAAZHJzL2Rvd25yZXYueG1sUEsBAhQAFAAAAAgAh07iQD2F&#10;sj8eAgAAQQQAAA4AAAAAAAAAAQAgAAAAKAEAAGRycy9lMm9Eb2MueG1sUEsFBgAAAAAGAAYAWQEA&#10;ALg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cs="Arial"/>
        </w:rPr>
        <w:t>2</w:t>
      </w:r>
      <w:r>
        <w:rPr>
          <w:rFonts w:ascii="微软雅黑" w:hAnsi="微软雅黑" w:cs="Arial"/>
        </w:rPr>
        <w:t>02</w:t>
      </w:r>
      <w:r>
        <w:rPr>
          <w:rFonts w:hint="eastAsia" w:ascii="微软雅黑" w:hAnsi="微软雅黑" w:cs="Arial"/>
          <w:lang w:val="en-US" w:eastAsia="zh-CN"/>
        </w:rPr>
        <w:t>1.6.24</w:t>
      </w:r>
    </w:p>
    <w:p>
      <w:pPr>
        <w:jc w:val="center"/>
        <w:rPr>
          <w:rFonts w:ascii="微软雅黑" w:hAnsi="微软雅黑"/>
          <w:szCs w:val="21"/>
        </w:rPr>
      </w:pPr>
    </w:p>
    <w:p>
      <w:pPr>
        <w:jc w:val="center"/>
        <w:rPr>
          <w:rFonts w:ascii="微软雅黑" w:hAnsi="微软雅黑"/>
          <w:szCs w:val="21"/>
        </w:rPr>
      </w:pPr>
    </w:p>
    <w:p>
      <w:pPr>
        <w:jc w:val="center"/>
        <w:rPr>
          <w:rFonts w:ascii="微软雅黑" w:hAnsi="微软雅黑"/>
          <w:szCs w:val="21"/>
        </w:rPr>
      </w:pPr>
    </w:p>
    <w:p>
      <w:pPr>
        <w:jc w:val="center"/>
        <w:rPr>
          <w:rFonts w:ascii="微软雅黑" w:hAnsi="微软雅黑"/>
          <w:szCs w:val="21"/>
        </w:rPr>
      </w:pPr>
    </w:p>
    <w:p>
      <w:pPr>
        <w:jc w:val="center"/>
        <w:rPr>
          <w:rFonts w:ascii="微软雅黑" w:hAnsi="微软雅黑"/>
          <w:szCs w:val="21"/>
        </w:rPr>
      </w:pPr>
    </w:p>
    <w:p>
      <w:pPr>
        <w:jc w:val="center"/>
        <w:rPr>
          <w:rFonts w:ascii="微软雅黑" w:hAnsi="微软雅黑"/>
          <w:szCs w:val="21"/>
        </w:rPr>
      </w:pPr>
    </w:p>
    <w:p>
      <w:pPr>
        <w:jc w:val="center"/>
        <w:rPr>
          <w:rFonts w:hint="eastAsia" w:ascii="微软雅黑" w:hAnsi="微软雅黑"/>
          <w:szCs w:val="21"/>
        </w:rPr>
      </w:pPr>
    </w:p>
    <w:p>
      <w:pPr>
        <w:jc w:val="center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版本历史</w:t>
      </w:r>
      <w:bookmarkEnd w:id="0"/>
    </w:p>
    <w:tbl>
      <w:tblPr>
        <w:tblStyle w:val="30"/>
        <w:tblW w:w="9360" w:type="dxa"/>
        <w:tblInd w:w="7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10"/>
        <w:gridCol w:w="1317"/>
        <w:gridCol w:w="1417"/>
        <w:gridCol w:w="1134"/>
        <w:gridCol w:w="3242"/>
        <w:gridCol w:w="144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</w:tblPrEx>
        <w:trPr>
          <w:tblHeader/>
        </w:trPr>
        <w:tc>
          <w:tcPr>
            <w:tcW w:w="810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版本号</w:t>
            </w:r>
          </w:p>
        </w:tc>
        <w:tc>
          <w:tcPr>
            <w:tcW w:w="13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开始</w:t>
            </w:r>
            <w:r>
              <w:rPr>
                <w:rFonts w:ascii="微软雅黑" w:hAnsi="微软雅黑"/>
                <w:szCs w:val="21"/>
              </w:rPr>
              <w:t>日期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结束日期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修改者</w:t>
            </w:r>
          </w:p>
        </w:tc>
        <w:tc>
          <w:tcPr>
            <w:tcW w:w="3242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说明</w:t>
            </w:r>
          </w:p>
        </w:tc>
        <w:tc>
          <w:tcPr>
            <w:tcW w:w="1440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状态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10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0.1</w:t>
            </w:r>
          </w:p>
        </w:tc>
        <w:tc>
          <w:tcPr>
            <w:tcW w:w="1317" w:type="dxa"/>
          </w:tcPr>
          <w:p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ascii="微软雅黑" w:hAnsi="微软雅黑"/>
                <w:szCs w:val="21"/>
              </w:rPr>
              <w:t>20</w:t>
            </w:r>
            <w:r>
              <w:rPr>
                <w:rFonts w:hint="eastAsia" w:ascii="微软雅黑" w:hAnsi="微软雅黑"/>
                <w:szCs w:val="21"/>
                <w:lang w:val="en-US" w:eastAsia="zh-CN"/>
              </w:rPr>
              <w:t>21</w:t>
            </w:r>
            <w:r>
              <w:rPr>
                <w:rFonts w:ascii="微软雅黑" w:hAnsi="微软雅黑"/>
                <w:szCs w:val="21"/>
              </w:rPr>
              <w:t>/</w:t>
            </w:r>
            <w:r>
              <w:rPr>
                <w:rFonts w:hint="eastAsia" w:ascii="微软雅黑" w:hAnsi="微软雅黑"/>
                <w:szCs w:val="21"/>
              </w:rPr>
              <w:t>0</w:t>
            </w:r>
            <w:r>
              <w:rPr>
                <w:rFonts w:hint="eastAsia" w:ascii="微软雅黑" w:hAnsi="微软雅黑"/>
                <w:szCs w:val="21"/>
                <w:lang w:val="en-US" w:eastAsia="zh-CN"/>
              </w:rPr>
              <w:t>6</w:t>
            </w:r>
            <w:r>
              <w:rPr>
                <w:rFonts w:ascii="微软雅黑" w:hAnsi="微软雅黑"/>
                <w:szCs w:val="21"/>
              </w:rPr>
              <w:t>/</w:t>
            </w:r>
            <w:r>
              <w:rPr>
                <w:rFonts w:hint="eastAsia" w:ascii="微软雅黑" w:hAnsi="微软雅黑"/>
                <w:szCs w:val="21"/>
                <w:lang w:val="en-US" w:eastAsia="zh-CN"/>
              </w:rPr>
              <w:t>24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</w:t>
            </w:r>
            <w:r>
              <w:rPr>
                <w:rFonts w:hint="eastAsia" w:ascii="微软雅黑" w:hAnsi="微软雅黑"/>
                <w:szCs w:val="21"/>
                <w:lang w:val="en-US" w:eastAsia="zh-CN"/>
              </w:rPr>
              <w:t>21</w:t>
            </w:r>
            <w:r>
              <w:rPr>
                <w:rFonts w:ascii="微软雅黑" w:hAnsi="微软雅黑"/>
                <w:szCs w:val="21"/>
              </w:rPr>
              <w:t>/</w:t>
            </w:r>
            <w:r>
              <w:rPr>
                <w:rFonts w:hint="eastAsia" w:ascii="微软雅黑" w:hAnsi="微软雅黑"/>
                <w:szCs w:val="21"/>
              </w:rPr>
              <w:t>0</w:t>
            </w:r>
            <w:r>
              <w:rPr>
                <w:rFonts w:hint="eastAsia" w:ascii="微软雅黑" w:hAnsi="微软雅黑"/>
                <w:szCs w:val="21"/>
                <w:lang w:val="en-US" w:eastAsia="zh-CN"/>
              </w:rPr>
              <w:t>6</w:t>
            </w:r>
            <w:r>
              <w:rPr>
                <w:rFonts w:ascii="微软雅黑" w:hAnsi="微软雅黑"/>
                <w:szCs w:val="21"/>
              </w:rPr>
              <w:t>/</w:t>
            </w:r>
            <w:r>
              <w:rPr>
                <w:rFonts w:hint="eastAsia" w:ascii="微软雅黑" w:hAnsi="微软雅黑"/>
                <w:szCs w:val="21"/>
                <w:lang w:val="en-US" w:eastAsia="zh-CN"/>
              </w:rPr>
              <w:t>24</w:t>
            </w:r>
          </w:p>
        </w:tc>
        <w:tc>
          <w:tcPr>
            <w:tcW w:w="1134" w:type="dxa"/>
          </w:tcPr>
          <w:p>
            <w:pPr>
              <w:widowControl w:val="0"/>
              <w:spacing w:line="0" w:lineRule="atLeast"/>
              <w:jc w:val="center"/>
              <w:rPr>
                <w:rFonts w:hint="default" w:ascii="微软雅黑" w:hAnsi="微软雅黑" w:eastAsia="微软雅黑" w:cs="Arial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Arial"/>
                <w:szCs w:val="20"/>
                <w:lang w:val="en-US" w:eastAsia="zh-CN"/>
              </w:rPr>
              <w:t>徐阳辉</w:t>
            </w:r>
          </w:p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242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文档创建</w:t>
            </w:r>
            <w:r>
              <w:rPr>
                <w:rFonts w:hint="eastAsia" w:ascii="微软雅黑" w:hAnsi="微软雅黑"/>
                <w:szCs w:val="21"/>
              </w:rPr>
              <w:t>、编写</w:t>
            </w:r>
          </w:p>
        </w:tc>
        <w:tc>
          <w:tcPr>
            <w:tcW w:w="1440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初稿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10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0</w:t>
            </w:r>
            <w:r>
              <w:rPr>
                <w:rFonts w:ascii="微软雅黑" w:hAnsi="微软雅黑"/>
                <w:szCs w:val="21"/>
              </w:rPr>
              <w:t>.2</w:t>
            </w:r>
          </w:p>
        </w:tc>
        <w:tc>
          <w:tcPr>
            <w:tcW w:w="13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</w:t>
            </w:r>
            <w:r>
              <w:rPr>
                <w:rFonts w:hint="eastAsia" w:ascii="微软雅黑" w:hAnsi="微软雅黑"/>
                <w:szCs w:val="21"/>
                <w:lang w:val="en-US" w:eastAsia="zh-CN"/>
              </w:rPr>
              <w:t>21</w:t>
            </w:r>
            <w:r>
              <w:rPr>
                <w:rFonts w:ascii="微软雅黑" w:hAnsi="微软雅黑"/>
                <w:szCs w:val="21"/>
              </w:rPr>
              <w:t>/</w:t>
            </w:r>
            <w:r>
              <w:rPr>
                <w:rFonts w:hint="eastAsia" w:ascii="微软雅黑" w:hAnsi="微软雅黑"/>
                <w:szCs w:val="21"/>
              </w:rPr>
              <w:t>0</w:t>
            </w:r>
            <w:r>
              <w:rPr>
                <w:rFonts w:hint="eastAsia" w:ascii="微软雅黑" w:hAnsi="微软雅黑"/>
                <w:szCs w:val="21"/>
                <w:lang w:val="en-US" w:eastAsia="zh-CN"/>
              </w:rPr>
              <w:t>6</w:t>
            </w:r>
            <w:r>
              <w:rPr>
                <w:rFonts w:ascii="微软雅黑" w:hAnsi="微软雅黑"/>
                <w:szCs w:val="21"/>
              </w:rPr>
              <w:t>/</w:t>
            </w:r>
            <w:r>
              <w:rPr>
                <w:rFonts w:hint="eastAsia" w:ascii="微软雅黑" w:hAnsi="微软雅黑"/>
                <w:szCs w:val="21"/>
                <w:lang w:val="en-US" w:eastAsia="zh-CN"/>
              </w:rPr>
              <w:t>24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134" w:type="dxa"/>
          </w:tcPr>
          <w:p>
            <w:pPr>
              <w:ind w:firstLine="210" w:firstLineChars="100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赵飞鸿</w:t>
            </w:r>
          </w:p>
        </w:tc>
        <w:tc>
          <w:tcPr>
            <w:tcW w:w="3242" w:type="dxa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  <w:lang w:val="en-US" w:eastAsia="zh-CN"/>
              </w:rPr>
              <w:t>详细涉及</w:t>
            </w:r>
            <w:r>
              <w:rPr>
                <w:rFonts w:ascii="微软雅黑" w:hAnsi="微软雅黑"/>
                <w:szCs w:val="21"/>
              </w:rPr>
              <w:t>文档补充</w:t>
            </w:r>
          </w:p>
        </w:tc>
        <w:tc>
          <w:tcPr>
            <w:tcW w:w="1440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初稿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10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3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242" w:type="dxa"/>
          </w:tcPr>
          <w:p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10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3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242" w:type="dxa"/>
          </w:tcPr>
          <w:p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10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3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242" w:type="dxa"/>
          </w:tcPr>
          <w:p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10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3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242" w:type="dxa"/>
          </w:tcPr>
          <w:p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10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3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242" w:type="dxa"/>
          </w:tcPr>
          <w:p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10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3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242" w:type="dxa"/>
          </w:tcPr>
          <w:p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10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3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242" w:type="dxa"/>
          </w:tcPr>
          <w:p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10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3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242" w:type="dxa"/>
          </w:tcPr>
          <w:p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10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3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242" w:type="dxa"/>
          </w:tcPr>
          <w:p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10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3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242" w:type="dxa"/>
          </w:tcPr>
          <w:p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10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3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242" w:type="dxa"/>
          </w:tcPr>
          <w:p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10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3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242" w:type="dxa"/>
          </w:tcPr>
          <w:p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10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3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242" w:type="dxa"/>
          </w:tcPr>
          <w:p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10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3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242" w:type="dxa"/>
          </w:tcPr>
          <w:p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10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3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242" w:type="dxa"/>
          </w:tcPr>
          <w:p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10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3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242" w:type="dxa"/>
          </w:tcPr>
          <w:p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10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3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242" w:type="dxa"/>
          </w:tcPr>
          <w:p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10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3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242" w:type="dxa"/>
          </w:tcPr>
          <w:p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10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3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242" w:type="dxa"/>
          </w:tcPr>
          <w:p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10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3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242" w:type="dxa"/>
          </w:tcPr>
          <w:p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10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3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3242" w:type="dxa"/>
          </w:tcPr>
          <w:p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440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bookmarkEnd w:id="1"/>
    </w:tbl>
    <w:p>
      <w:pPr>
        <w:rPr>
          <w:rFonts w:ascii="微软雅黑" w:hAnsi="微软雅黑"/>
        </w:rPr>
        <w:sectPr>
          <w:headerReference r:id="rId3" w:type="default"/>
          <w:footerReference r:id="rId4" w:type="default"/>
          <w:pgSz w:w="12240" w:h="15840"/>
          <w:pgMar w:top="1440" w:right="1440" w:bottom="1440" w:left="144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0"/>
          <w:cols w:space="720" w:num="1"/>
          <w:titlePg/>
          <w:docGrid w:linePitch="360" w:charSpace="0"/>
        </w:sectPr>
      </w:pPr>
    </w:p>
    <w:p>
      <w:pPr>
        <w:pStyle w:val="22"/>
        <w:tabs>
          <w:tab w:val="right" w:leader="dot" w:pos="9514"/>
        </w:tabs>
        <w:jc w:val="center"/>
        <w:rPr>
          <w:rFonts w:ascii="微软雅黑" w:hAnsi="微软雅黑"/>
          <w:b/>
          <w:sz w:val="32"/>
          <w:szCs w:val="32"/>
        </w:rPr>
      </w:pPr>
      <w:bookmarkStart w:id="2" w:name="_Toc294135246"/>
      <w:r>
        <w:rPr>
          <w:rFonts w:hint="eastAsia" w:ascii="微软雅黑" w:hAnsi="微软雅黑"/>
          <w:b/>
          <w:sz w:val="32"/>
          <w:szCs w:val="32"/>
        </w:rPr>
        <w:t>目录</w:t>
      </w:r>
    </w:p>
    <w:p>
      <w:pPr>
        <w:pStyle w:val="22"/>
        <w:tabs>
          <w:tab w:val="left" w:pos="40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rPr>
          <w:rFonts w:ascii="微软雅黑" w:hAnsi="微软雅黑"/>
          <w:szCs w:val="21"/>
        </w:rPr>
        <w:fldChar w:fldCharType="begin"/>
      </w:r>
      <w:r>
        <w:rPr>
          <w:rFonts w:ascii="微软雅黑" w:hAnsi="微软雅黑"/>
          <w:szCs w:val="21"/>
        </w:rPr>
        <w:instrText xml:space="preserve"> TOC \o "1-3" \h \z \u </w:instrText>
      </w:r>
      <w:r>
        <w:rPr>
          <w:rFonts w:ascii="微软雅黑" w:hAnsi="微软雅黑"/>
          <w:szCs w:val="21"/>
        </w:rPr>
        <w:fldChar w:fldCharType="separate"/>
      </w:r>
      <w:r>
        <w:fldChar w:fldCharType="begin"/>
      </w:r>
      <w:r>
        <w:instrText xml:space="preserve"> HYPERLINK \l "_Toc452477175" </w:instrText>
      </w:r>
      <w:r>
        <w:fldChar w:fldCharType="separate"/>
      </w:r>
      <w:r>
        <w:rPr>
          <w:rStyle w:val="35"/>
          <w14:scene3d w14:prst="orthographicFront">
            <w14:lightRig w14:rig="threePt" w14:dir="t">
              <w14:rot w14:lat="0" w14:lon="0" w14:rev="0"/>
            </w14:lightRig>
          </w14:scene3d>
        </w:rPr>
        <w:t>1.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文档说明</w:t>
      </w:r>
      <w:r>
        <w:tab/>
      </w:r>
      <w:r>
        <w:fldChar w:fldCharType="begin"/>
      </w:r>
      <w:r>
        <w:instrText xml:space="preserve"> PAGEREF _Toc452477175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"_Toc452477176" </w:instrText>
      </w:r>
      <w:r>
        <w:fldChar w:fldCharType="separate"/>
      </w:r>
      <w:r>
        <w:rPr>
          <w:rStyle w:val="35"/>
          <w14:scene3d w14:prst="orthographicFront">
            <w14:lightRig w14:rig="threePt" w14:dir="t">
              <w14:rot w14:lat="0" w14:lon="0" w14:rev="0"/>
            </w14:lightRig>
          </w14:scene3d>
        </w:rPr>
        <w:t>1.1.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文档范围</w:t>
      </w:r>
      <w:r>
        <w:tab/>
      </w:r>
      <w:r>
        <w:fldChar w:fldCharType="begin"/>
      </w:r>
      <w:r>
        <w:instrText xml:space="preserve"> PAGEREF _Toc452477176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"_Toc452477177" </w:instrText>
      </w:r>
      <w:r>
        <w:fldChar w:fldCharType="separate"/>
      </w:r>
      <w:r>
        <w:rPr>
          <w:rStyle w:val="35"/>
          <w14:scene3d w14:prst="orthographicFront">
            <w14:lightRig w14:rig="threePt" w14:dir="t">
              <w14:rot w14:lat="0" w14:lon="0" w14:rev="0"/>
            </w14:lightRig>
          </w14:scene3d>
        </w:rPr>
        <w:t>1.2.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文档命名约定和定义</w:t>
      </w:r>
      <w:r>
        <w:tab/>
      </w:r>
      <w:r>
        <w:fldChar w:fldCharType="begin"/>
      </w:r>
      <w:r>
        <w:instrText xml:space="preserve"> PAGEREF _Toc452477177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"_Toc452477178" </w:instrText>
      </w:r>
      <w:r>
        <w:fldChar w:fldCharType="separate"/>
      </w:r>
      <w:r>
        <w:rPr>
          <w:rStyle w:val="35"/>
          <w14:scene3d w14:prst="orthographicFront">
            <w14:lightRig w14:rig="threePt" w14:dir="t">
              <w14:rot w14:lat="0" w14:lon="0" w14:rev="0"/>
            </w14:lightRig>
          </w14:scene3d>
        </w:rPr>
        <w:t>1.3.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读者对象</w:t>
      </w:r>
      <w:r>
        <w:tab/>
      </w:r>
      <w:r>
        <w:fldChar w:fldCharType="begin"/>
      </w:r>
      <w:r>
        <w:instrText xml:space="preserve"> PAGEREF _Toc452477178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left" w:pos="40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"_Toc452477179" </w:instrText>
      </w:r>
      <w:r>
        <w:fldChar w:fldCharType="separate"/>
      </w:r>
      <w:r>
        <w:rPr>
          <w:rStyle w:val="35"/>
          <w14:scene3d w14:prst="orthographicFront">
            <w14:lightRig w14:rig="threePt" w14:dir="t">
              <w14:rot w14:lat="0" w14:lon="0" w14:rev="0"/>
            </w14:lightRig>
          </w14:scene3d>
        </w:rPr>
        <w:t>2.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概要设计</w:t>
      </w:r>
      <w:r>
        <w:tab/>
      </w:r>
      <w:r>
        <w:fldChar w:fldCharType="begin"/>
      </w:r>
      <w:r>
        <w:instrText xml:space="preserve"> PAGEREF _Toc452477179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"_Toc452477180" </w:instrText>
      </w:r>
      <w:r>
        <w:fldChar w:fldCharType="separate"/>
      </w:r>
      <w:r>
        <w:rPr>
          <w:rStyle w:val="35"/>
          <w14:scene3d w14:prst="orthographicFront">
            <w14:lightRig w14:rig="threePt" w14:dir="t">
              <w14:rot w14:lat="0" w14:lon="0" w14:rev="0"/>
            </w14:lightRig>
          </w14:scene3d>
        </w:rPr>
        <w:t>2.1.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系统架构</w:t>
      </w:r>
      <w:r>
        <w:tab/>
      </w:r>
      <w:r>
        <w:fldChar w:fldCharType="begin"/>
      </w:r>
      <w:r>
        <w:instrText xml:space="preserve"> PAGEREF _Toc452477180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"_Toc452477181" </w:instrText>
      </w:r>
      <w:r>
        <w:fldChar w:fldCharType="separate"/>
      </w:r>
      <w:r>
        <w:rPr>
          <w:rStyle w:val="35"/>
        </w:rPr>
        <w:t>2.1.1.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基础架构</w:t>
      </w:r>
      <w:r>
        <w:tab/>
      </w:r>
      <w:r>
        <w:fldChar w:fldCharType="begin"/>
      </w:r>
      <w:r>
        <w:instrText xml:space="preserve"> PAGEREF _Toc452477181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"_Toc452477182" </w:instrText>
      </w:r>
      <w:r>
        <w:fldChar w:fldCharType="separate"/>
      </w:r>
      <w:r>
        <w:rPr>
          <w:rStyle w:val="35"/>
        </w:rPr>
        <w:t>2.1.2.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软件架构</w:t>
      </w:r>
      <w:r>
        <w:tab/>
      </w:r>
      <w:r>
        <w:fldChar w:fldCharType="begin"/>
      </w:r>
      <w:r>
        <w:instrText xml:space="preserve"> PAGEREF _Toc452477182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"_Toc452477183" </w:instrText>
      </w:r>
      <w:r>
        <w:fldChar w:fldCharType="separate"/>
      </w:r>
      <w:r>
        <w:rPr>
          <w:rStyle w:val="35"/>
        </w:rPr>
        <w:t>2.1.3.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系统逻辑架构</w:t>
      </w:r>
      <w:r>
        <w:tab/>
      </w:r>
      <w:r>
        <w:fldChar w:fldCharType="begin"/>
      </w:r>
      <w:r>
        <w:instrText xml:space="preserve"> PAGEREF _Toc452477183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"_Toc452477184" </w:instrText>
      </w:r>
      <w:r>
        <w:fldChar w:fldCharType="separate"/>
      </w:r>
      <w:r>
        <w:rPr>
          <w:rStyle w:val="35"/>
        </w:rPr>
        <w:t>2.1.4.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网站整体规划</w:t>
      </w:r>
      <w:r>
        <w:tab/>
      </w:r>
      <w:r>
        <w:fldChar w:fldCharType="begin"/>
      </w:r>
      <w:r>
        <w:instrText xml:space="preserve"> PAGEREF _Toc452477184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"_Toc452477185" </w:instrText>
      </w:r>
      <w:r>
        <w:fldChar w:fldCharType="separate"/>
      </w:r>
      <w:r>
        <w:rPr>
          <w:rStyle w:val="35"/>
          <w14:scene3d w14:prst="orthographicFront">
            <w14:lightRig w14:rig="threePt" w14:dir="t">
              <w14:rot w14:lat="0" w14:lon="0" w14:rev="0"/>
            </w14:lightRig>
          </w14:scene3d>
        </w:rPr>
        <w:t>2.2.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环境说明</w:t>
      </w:r>
      <w:r>
        <w:tab/>
      </w:r>
      <w:r>
        <w:fldChar w:fldCharType="begin"/>
      </w:r>
      <w:r>
        <w:instrText xml:space="preserve"> PAGEREF _Toc452477185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"_Toc452477186" </w:instrText>
      </w:r>
      <w:r>
        <w:fldChar w:fldCharType="separate"/>
      </w:r>
      <w:r>
        <w:rPr>
          <w:rStyle w:val="35"/>
        </w:rPr>
        <w:t>2.2.1.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系统语言</w:t>
      </w:r>
      <w:r>
        <w:tab/>
      </w:r>
      <w:r>
        <w:fldChar w:fldCharType="begin"/>
      </w:r>
      <w:r>
        <w:instrText xml:space="preserve"> PAGEREF _Toc452477186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"_Toc452477187" </w:instrText>
      </w:r>
      <w:r>
        <w:fldChar w:fldCharType="separate"/>
      </w:r>
      <w:r>
        <w:rPr>
          <w:rStyle w:val="35"/>
        </w:rPr>
        <w:t>2.2.2.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系统平台</w:t>
      </w:r>
      <w:r>
        <w:tab/>
      </w:r>
      <w:r>
        <w:fldChar w:fldCharType="begin"/>
      </w:r>
      <w:r>
        <w:instrText xml:space="preserve"> PAGEREF _Toc452477187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"_Toc452477188" </w:instrText>
      </w:r>
      <w:r>
        <w:fldChar w:fldCharType="separate"/>
      </w:r>
      <w:r>
        <w:rPr>
          <w:rStyle w:val="35"/>
        </w:rPr>
        <w:t>2.2.3.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服务器配置</w:t>
      </w:r>
      <w:r>
        <w:tab/>
      </w:r>
      <w:r>
        <w:fldChar w:fldCharType="begin"/>
      </w:r>
      <w:r>
        <w:instrText xml:space="preserve"> PAGEREF _Toc452477188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2"/>
        <w:tabs>
          <w:tab w:val="left" w:pos="40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"_Toc452477189" </w:instrText>
      </w:r>
      <w:r>
        <w:fldChar w:fldCharType="separate"/>
      </w:r>
      <w:r>
        <w:rPr>
          <w:rStyle w:val="35"/>
          <w14:scene3d w14:prst="orthographicFront">
            <w14:lightRig w14:rig="threePt" w14:dir="t">
              <w14:rot w14:lat="0" w14:lon="0" w14:rev="0"/>
            </w14:lightRig>
          </w14:scene3d>
        </w:rPr>
        <w:t>3.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详细设计</w:t>
      </w:r>
      <w:r>
        <w:tab/>
      </w:r>
      <w:r>
        <w:fldChar w:fldCharType="begin"/>
      </w:r>
      <w:r>
        <w:instrText xml:space="preserve"> PAGEREF _Toc452477189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"_Toc452477190" </w:instrText>
      </w:r>
      <w:r>
        <w:fldChar w:fldCharType="separate"/>
      </w:r>
      <w:r>
        <w:rPr>
          <w:rStyle w:val="35"/>
          <w14:scene3d w14:prst="orthographicFront">
            <w14:lightRig w14:rig="threePt" w14:dir="t">
              <w14:rot w14:lat="0" w14:lon="0" w14:rev="0"/>
            </w14:lightRig>
          </w14:scene3d>
        </w:rPr>
        <w:t>3.1.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数据结构</w:t>
      </w:r>
      <w:r>
        <w:tab/>
      </w:r>
      <w:r>
        <w:fldChar w:fldCharType="begin"/>
      </w:r>
      <w:r>
        <w:instrText xml:space="preserve"> PAGEREF _Toc452477190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"_Toc452477191" </w:instrText>
      </w:r>
      <w:r>
        <w:fldChar w:fldCharType="separate"/>
      </w:r>
      <w:r>
        <w:rPr>
          <w:rStyle w:val="35"/>
        </w:rPr>
        <w:t>3.1.1.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数据库设计</w:t>
      </w:r>
      <w:r>
        <w:tab/>
      </w:r>
      <w:r>
        <w:fldChar w:fldCharType="begin"/>
      </w:r>
      <w:r>
        <w:instrText xml:space="preserve"> PAGEREF _Toc452477191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"_Toc452477192" </w:instrText>
      </w:r>
      <w:r>
        <w:fldChar w:fldCharType="separate"/>
      </w:r>
      <w:r>
        <w:rPr>
          <w:rStyle w:val="35"/>
        </w:rPr>
        <w:t>3.1.2.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  <w:highlight w:val="yellow"/>
        </w:rPr>
        <w:t>表设计</w:t>
      </w:r>
      <w:r>
        <w:tab/>
      </w:r>
      <w:r>
        <w:fldChar w:fldCharType="begin"/>
      </w:r>
      <w:r>
        <w:instrText xml:space="preserve"> PAGEREF _Toc452477192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"_Toc452477193" </w:instrText>
      </w:r>
      <w:r>
        <w:fldChar w:fldCharType="separate"/>
      </w:r>
      <w:r>
        <w:rPr>
          <w:rStyle w:val="35"/>
          <w14:scene3d w14:prst="orthographicFront">
            <w14:lightRig w14:rig="threePt" w14:dir="t">
              <w14:rot w14:lat="0" w14:lon="0" w14:rev="0"/>
            </w14:lightRig>
          </w14:scene3d>
        </w:rPr>
        <w:t>3.2.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功能设计</w:t>
      </w:r>
      <w:r>
        <w:tab/>
      </w:r>
      <w:r>
        <w:fldChar w:fldCharType="begin"/>
      </w:r>
      <w:r>
        <w:instrText xml:space="preserve"> PAGEREF _Toc452477193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"_Toc452477194" </w:instrText>
      </w:r>
      <w:r>
        <w:fldChar w:fldCharType="separate"/>
      </w:r>
      <w:r>
        <w:rPr>
          <w:rStyle w:val="35"/>
        </w:rPr>
        <w:t>3.2.1.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登录</w:t>
      </w:r>
      <w:r>
        <w:tab/>
      </w:r>
      <w:r>
        <w:fldChar w:fldCharType="begin"/>
      </w:r>
      <w:r>
        <w:instrText xml:space="preserve"> PAGEREF _Toc452477194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"_Toc452477195" </w:instrText>
      </w:r>
      <w:r>
        <w:fldChar w:fldCharType="separate"/>
      </w:r>
      <w:r>
        <w:rPr>
          <w:rStyle w:val="35"/>
        </w:rPr>
        <w:t>3.2.2.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直接费预测</w:t>
      </w:r>
      <w:r>
        <w:tab/>
      </w:r>
      <w:r>
        <w:fldChar w:fldCharType="begin"/>
      </w:r>
      <w:r>
        <w:instrText xml:space="preserve"> PAGEREF _Toc452477195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"_Toc452477196" </w:instrText>
      </w:r>
      <w:r>
        <w:fldChar w:fldCharType="separate"/>
      </w:r>
      <w:r>
        <w:rPr>
          <w:rStyle w:val="35"/>
        </w:rPr>
        <w:t>3.2.3.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间接费预测</w:t>
      </w:r>
      <w:r>
        <w:tab/>
      </w:r>
      <w:r>
        <w:fldChar w:fldCharType="begin"/>
      </w:r>
      <w:r>
        <w:instrText xml:space="preserve"> PAGEREF _Toc452477196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"_Toc452477197" </w:instrText>
      </w:r>
      <w:r>
        <w:fldChar w:fldCharType="separate"/>
      </w:r>
      <w:r>
        <w:rPr>
          <w:rStyle w:val="35"/>
        </w:rPr>
        <w:t>3.2.4.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报表</w:t>
      </w:r>
      <w:r>
        <w:tab/>
      </w:r>
      <w:r>
        <w:fldChar w:fldCharType="begin"/>
      </w:r>
      <w:r>
        <w:instrText xml:space="preserve"> PAGEREF _Toc452477197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"_Toc452477198" </w:instrText>
      </w:r>
      <w:r>
        <w:fldChar w:fldCharType="separate"/>
      </w:r>
      <w:r>
        <w:rPr>
          <w:rStyle w:val="35"/>
        </w:rPr>
        <w:t>3.2.5.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品类维护</w:t>
      </w:r>
      <w:r>
        <w:tab/>
      </w:r>
      <w:r>
        <w:fldChar w:fldCharType="begin"/>
      </w:r>
      <w:r>
        <w:instrText xml:space="preserve"> PAGEREF _Toc452477198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"_Toc452477199" </w:instrText>
      </w:r>
      <w:r>
        <w:fldChar w:fldCharType="separate"/>
      </w:r>
      <w:r>
        <w:rPr>
          <w:rStyle w:val="35"/>
        </w:rPr>
        <w:t>3.2.6.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系统管理</w:t>
      </w:r>
      <w:r>
        <w:tab/>
      </w:r>
      <w:r>
        <w:fldChar w:fldCharType="begin"/>
      </w:r>
      <w:r>
        <w:instrText xml:space="preserve"> PAGEREF _Toc452477199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2"/>
        <w:tabs>
          <w:tab w:val="left" w:pos="40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"_Toc452477200" </w:instrText>
      </w:r>
      <w:r>
        <w:fldChar w:fldCharType="separate"/>
      </w:r>
      <w:r>
        <w:rPr>
          <w:rStyle w:val="35"/>
          <w14:scene3d w14:prst="orthographicFront">
            <w14:lightRig w14:rig="threePt" w14:dir="t">
              <w14:rot w14:lat="0" w14:lon="0" w14:rev="0"/>
            </w14:lightRig>
          </w14:scene3d>
        </w:rPr>
        <w:t>4.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非功能设计</w:t>
      </w:r>
      <w:r>
        <w:tab/>
      </w:r>
      <w:r>
        <w:fldChar w:fldCharType="begin"/>
      </w:r>
      <w:r>
        <w:instrText xml:space="preserve"> PAGEREF _Toc452477200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"_Toc452477201" </w:instrText>
      </w:r>
      <w:r>
        <w:fldChar w:fldCharType="separate"/>
      </w:r>
      <w:r>
        <w:rPr>
          <w:rStyle w:val="35"/>
          <w14:scene3d w14:prst="orthographicFront">
            <w14:lightRig w14:rig="threePt" w14:dir="t">
              <w14:rot w14:lat="0" w14:lon="0" w14:rev="0"/>
            </w14:lightRig>
          </w14:scene3d>
        </w:rPr>
        <w:t>4.1.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界面要求</w:t>
      </w:r>
      <w:r>
        <w:tab/>
      </w:r>
      <w:r>
        <w:fldChar w:fldCharType="begin"/>
      </w:r>
      <w:r>
        <w:instrText xml:space="preserve"> PAGEREF _Toc452477201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"_Toc452477202" </w:instrText>
      </w:r>
      <w:r>
        <w:fldChar w:fldCharType="separate"/>
      </w:r>
      <w:r>
        <w:rPr>
          <w:rStyle w:val="35"/>
          <w14:scene3d w14:prst="orthographicFront">
            <w14:lightRig w14:rig="threePt" w14:dir="t">
              <w14:rot w14:lat="0" w14:lon="0" w14:rev="0"/>
            </w14:lightRig>
          </w14:scene3d>
        </w:rPr>
        <w:t>4.2.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登录验证方式</w:t>
      </w:r>
      <w:r>
        <w:tab/>
      </w:r>
      <w:r>
        <w:fldChar w:fldCharType="begin"/>
      </w:r>
      <w:r>
        <w:instrText xml:space="preserve"> PAGEREF _Toc452477202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"_Toc452477203" </w:instrText>
      </w:r>
      <w:r>
        <w:fldChar w:fldCharType="separate"/>
      </w:r>
      <w:r>
        <w:rPr>
          <w:rStyle w:val="35"/>
          <w14:scene3d w14:prst="orthographicFront">
            <w14:lightRig w14:rig="threePt" w14:dir="t">
              <w14:rot w14:lat="0" w14:lon="0" w14:rev="0"/>
            </w14:lightRig>
          </w14:scene3d>
        </w:rPr>
        <w:t>4.3.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语言支持</w:t>
      </w:r>
      <w:r>
        <w:tab/>
      </w:r>
      <w:r>
        <w:fldChar w:fldCharType="begin"/>
      </w:r>
      <w:r>
        <w:instrText xml:space="preserve"> PAGEREF _Toc452477203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"_Toc452477204" </w:instrText>
      </w:r>
      <w:r>
        <w:fldChar w:fldCharType="separate"/>
      </w:r>
      <w:r>
        <w:rPr>
          <w:rStyle w:val="35"/>
          <w14:scene3d w14:prst="orthographicFront">
            <w14:lightRig w14:rig="threePt" w14:dir="t">
              <w14:rot w14:lat="0" w14:lon="0" w14:rev="0"/>
            </w14:lightRig>
          </w14:scene3d>
        </w:rPr>
        <w:t>4.4.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多森多域支持</w:t>
      </w:r>
      <w:r>
        <w:tab/>
      </w:r>
      <w:r>
        <w:fldChar w:fldCharType="begin"/>
      </w:r>
      <w:r>
        <w:instrText xml:space="preserve"> PAGEREF _Toc452477204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"_Toc452477205" </w:instrText>
      </w:r>
      <w:r>
        <w:fldChar w:fldCharType="separate"/>
      </w:r>
      <w:r>
        <w:rPr>
          <w:rStyle w:val="35"/>
          <w14:scene3d w14:prst="orthographicFront">
            <w14:lightRig w14:rig="threePt" w14:dir="t">
              <w14:rot w14:lat="0" w14:lon="0" w14:rev="0"/>
            </w14:lightRig>
          </w14:scene3d>
        </w:rPr>
        <w:t>4.5.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浏览器支持</w:t>
      </w:r>
      <w:r>
        <w:tab/>
      </w:r>
      <w:r>
        <w:fldChar w:fldCharType="begin"/>
      </w:r>
      <w:r>
        <w:instrText xml:space="preserve"> PAGEREF _Toc452477205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"_Toc452477206" </w:instrText>
      </w:r>
      <w:r>
        <w:fldChar w:fldCharType="separate"/>
      </w:r>
      <w:r>
        <w:rPr>
          <w:rStyle w:val="35"/>
          <w14:scene3d w14:prst="orthographicFront">
            <w14:lightRig w14:rig="threePt" w14:dir="t">
              <w14:rot w14:lat="0" w14:lon="0" w14:rev="0"/>
            </w14:lightRig>
          </w14:scene3d>
        </w:rPr>
        <w:t>4.6.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用户数量</w:t>
      </w:r>
      <w:r>
        <w:tab/>
      </w:r>
      <w:r>
        <w:fldChar w:fldCharType="begin"/>
      </w:r>
      <w:r>
        <w:instrText xml:space="preserve"> PAGEREF _Toc452477206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"_Toc452477207" </w:instrText>
      </w:r>
      <w:r>
        <w:fldChar w:fldCharType="separate"/>
      </w:r>
      <w:r>
        <w:rPr>
          <w:rStyle w:val="35"/>
          <w14:scene3d w14:prst="orthographicFront">
            <w14:lightRig w14:rig="threePt" w14:dir="t">
              <w14:rot w14:lat="0" w14:lon="0" w14:rev="0"/>
            </w14:lightRig>
          </w14:scene3d>
        </w:rPr>
        <w:t>4.7.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可用性</w:t>
      </w:r>
      <w:r>
        <w:tab/>
      </w:r>
      <w:r>
        <w:fldChar w:fldCharType="begin"/>
      </w:r>
      <w:r>
        <w:instrText xml:space="preserve"> PAGEREF _Toc452477207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"_Toc452477208" </w:instrText>
      </w:r>
      <w:r>
        <w:fldChar w:fldCharType="separate"/>
      </w:r>
      <w:r>
        <w:rPr>
          <w:rStyle w:val="35"/>
          <w14:scene3d w14:prst="orthographicFront">
            <w14:lightRig w14:rig="threePt" w14:dir="t">
              <w14:rot w14:lat="0" w14:lon="0" w14:rev="0"/>
            </w14:lightRig>
          </w14:scene3d>
        </w:rPr>
        <w:t>4.8.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_Toc452477208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"_Toc452477209" </w:instrText>
      </w:r>
      <w:r>
        <w:fldChar w:fldCharType="separate"/>
      </w:r>
      <w:r>
        <w:rPr>
          <w:rStyle w:val="35"/>
          <w14:scene3d w14:prst="orthographicFront">
            <w14:lightRig w14:rig="threePt" w14:dir="t">
              <w14:rot w14:lat="0" w14:lon="0" w14:rev="0"/>
            </w14:lightRig>
          </w14:scene3d>
        </w:rPr>
        <w:t>4.9.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备份</w:t>
      </w:r>
      <w:r>
        <w:tab/>
      </w:r>
      <w:r>
        <w:fldChar w:fldCharType="begin"/>
      </w:r>
      <w:r>
        <w:instrText xml:space="preserve"> PAGEREF _Toc452477209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514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"_Toc452477210" </w:instrText>
      </w:r>
      <w:r>
        <w:fldChar w:fldCharType="separate"/>
      </w:r>
      <w:r>
        <w:rPr>
          <w:rStyle w:val="35"/>
          <w14:scene3d w14:prst="orthographicFront">
            <w14:lightRig w14:rig="threePt" w14:dir="t">
              <w14:rot w14:lat="0" w14:lon="0" w14:rev="0"/>
            </w14:lightRig>
          </w14:scene3d>
        </w:rPr>
        <w:t>4.10.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5"/>
          <w:rFonts w:hint="eastAsia"/>
        </w:rPr>
        <w:t>历史数据导入</w:t>
      </w:r>
      <w:r>
        <w:tab/>
      </w:r>
      <w:r>
        <w:fldChar w:fldCharType="begin"/>
      </w:r>
      <w:r>
        <w:instrText xml:space="preserve"> PAGEREF _Toc452477210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fldChar w:fldCharType="end"/>
      </w:r>
    </w:p>
    <w:p>
      <w:pPr>
        <w:rPr>
          <w:rFonts w:ascii="微软雅黑" w:hAnsi="微软雅黑"/>
          <w:szCs w:val="21"/>
        </w:rPr>
      </w:pPr>
    </w:p>
    <w:p>
      <w:pPr>
        <w:rPr>
          <w:rFonts w:ascii="微软雅黑" w:hAnsi="微软雅黑"/>
          <w:szCs w:val="21"/>
        </w:rPr>
      </w:pPr>
    </w:p>
    <w:p>
      <w:pPr>
        <w:rPr>
          <w:rFonts w:ascii="微软雅黑" w:hAnsi="微软雅黑"/>
          <w:szCs w:val="21"/>
        </w:rPr>
      </w:pPr>
    </w:p>
    <w:p>
      <w:pPr>
        <w:rPr>
          <w:rFonts w:ascii="微软雅黑" w:hAnsi="微软雅黑"/>
          <w:szCs w:val="21"/>
        </w:rPr>
      </w:pPr>
    </w:p>
    <w:p>
      <w:pPr>
        <w:rPr>
          <w:rFonts w:ascii="微软雅黑" w:hAnsi="微软雅黑"/>
          <w:szCs w:val="21"/>
        </w:rPr>
      </w:pPr>
    </w:p>
    <w:p>
      <w:pPr>
        <w:rPr>
          <w:rFonts w:ascii="微软雅黑" w:hAnsi="微软雅黑"/>
          <w:szCs w:val="21"/>
        </w:rPr>
      </w:pPr>
    </w:p>
    <w:p>
      <w:pPr>
        <w:rPr>
          <w:rFonts w:ascii="微软雅黑" w:hAnsi="微软雅黑"/>
          <w:szCs w:val="21"/>
        </w:rPr>
      </w:pPr>
    </w:p>
    <w:p>
      <w:pPr>
        <w:rPr>
          <w:rFonts w:ascii="微软雅黑" w:hAnsi="微软雅黑"/>
          <w:szCs w:val="21"/>
        </w:rPr>
      </w:pPr>
    </w:p>
    <w:p>
      <w:pPr>
        <w:rPr>
          <w:rFonts w:ascii="微软雅黑" w:hAnsi="微软雅黑"/>
          <w:szCs w:val="21"/>
        </w:rPr>
      </w:pPr>
    </w:p>
    <w:p>
      <w:pPr>
        <w:rPr>
          <w:rFonts w:ascii="微软雅黑" w:hAnsi="微软雅黑"/>
          <w:szCs w:val="21"/>
        </w:rPr>
      </w:pPr>
    </w:p>
    <w:p>
      <w:pPr>
        <w:rPr>
          <w:rFonts w:ascii="微软雅黑" w:hAnsi="微软雅黑"/>
          <w:szCs w:val="21"/>
        </w:rPr>
      </w:pPr>
    </w:p>
    <w:p>
      <w:pPr>
        <w:rPr>
          <w:rFonts w:ascii="微软雅黑" w:hAnsi="微软雅黑"/>
          <w:szCs w:val="21"/>
        </w:rPr>
      </w:pPr>
    </w:p>
    <w:p>
      <w:pPr>
        <w:rPr>
          <w:rFonts w:ascii="微软雅黑" w:hAnsi="微软雅黑"/>
          <w:szCs w:val="21"/>
        </w:rPr>
      </w:pPr>
    </w:p>
    <w:p>
      <w:pPr>
        <w:rPr>
          <w:rFonts w:ascii="微软雅黑" w:hAnsi="微软雅黑"/>
          <w:szCs w:val="21"/>
        </w:rPr>
      </w:pPr>
    </w:p>
    <w:p>
      <w:pPr>
        <w:rPr>
          <w:rFonts w:ascii="微软雅黑" w:hAnsi="微软雅黑"/>
          <w:szCs w:val="21"/>
        </w:rPr>
      </w:pPr>
    </w:p>
    <w:bookmarkEnd w:id="2"/>
    <w:p>
      <w:pPr>
        <w:rPr>
          <w:rFonts w:ascii="微软雅黑" w:hAnsi="微软雅黑"/>
          <w:szCs w:val="21"/>
        </w:rPr>
      </w:pPr>
      <w:bookmarkStart w:id="3" w:name="_Toc294170072"/>
      <w:bookmarkStart w:id="4" w:name="_Toc294172547"/>
      <w:bookmarkStart w:id="5" w:name="_Toc294172382"/>
      <w:bookmarkStart w:id="6" w:name="_Toc294135249"/>
      <w:bookmarkStart w:id="7" w:name="_Toc294171511"/>
    </w:p>
    <w:p>
      <w:pPr>
        <w:rPr>
          <w:rFonts w:ascii="微软雅黑" w:hAnsi="微软雅黑"/>
          <w:szCs w:val="21"/>
        </w:rPr>
      </w:pPr>
    </w:p>
    <w:p>
      <w:pPr>
        <w:rPr>
          <w:rFonts w:ascii="微软雅黑" w:hAnsi="微软雅黑"/>
          <w:szCs w:val="21"/>
        </w:rPr>
      </w:pPr>
    </w:p>
    <w:p>
      <w:pPr>
        <w:rPr>
          <w:rFonts w:ascii="微软雅黑" w:hAnsi="微软雅黑"/>
          <w:szCs w:val="21"/>
        </w:rPr>
      </w:pPr>
    </w:p>
    <w:p>
      <w:pPr>
        <w:rPr>
          <w:rFonts w:ascii="微软雅黑" w:hAnsi="微软雅黑"/>
          <w:lang w:val="zh-CN"/>
        </w:rPr>
      </w:pPr>
    </w:p>
    <w:p>
      <w:pPr>
        <w:rPr>
          <w:rFonts w:ascii="微软雅黑" w:hAnsi="微软雅黑"/>
          <w:lang w:val="zh-CN"/>
        </w:rPr>
      </w:pPr>
    </w:p>
    <w:p>
      <w:pPr>
        <w:pStyle w:val="2"/>
        <w:numPr>
          <w:ilvl w:val="0"/>
          <w:numId w:val="3"/>
        </w:numPr>
      </w:pPr>
      <w:bookmarkStart w:id="8" w:name="_Toc452477175"/>
      <w:r>
        <w:rPr>
          <w:rFonts w:hint="eastAsia"/>
        </w:rPr>
        <w:t>文档说明</w:t>
      </w:r>
      <w:bookmarkEnd w:id="8"/>
    </w:p>
    <w:p>
      <w:pPr>
        <w:pStyle w:val="74"/>
        <w:ind w:left="560" w:hanging="560"/>
      </w:pPr>
      <w:bookmarkStart w:id="9" w:name="_Toc452477176"/>
      <w:r>
        <w:rPr>
          <w:rFonts w:hint="eastAsia"/>
        </w:rPr>
        <w:t>文档范围</w:t>
      </w:r>
      <w:bookmarkEnd w:id="9"/>
    </w:p>
    <w:p>
      <w:r>
        <w:rPr>
          <w:rFonts w:hint="eastAsia" w:ascii="微软雅黑" w:hAnsi="微软雅黑"/>
          <w:szCs w:val="21"/>
        </w:rPr>
        <w:t xml:space="preserve">    </w:t>
      </w:r>
      <w:r>
        <w:rPr>
          <w:rFonts w:hint="eastAsia" w:ascii="黑体" w:hAnsi="黑体" w:eastAsia="黑体"/>
        </w:rPr>
        <w:t>本文档描述的范围包括详细设计</w:t>
      </w:r>
      <w:bookmarkEnd w:id="3"/>
      <w:bookmarkEnd w:id="4"/>
      <w:bookmarkEnd w:id="5"/>
      <w:bookmarkEnd w:id="6"/>
      <w:bookmarkEnd w:id="7"/>
      <w:r>
        <w:rPr>
          <w:rFonts w:hint="eastAsia" w:ascii="黑体" w:hAnsi="黑体" w:eastAsia="黑体"/>
        </w:rPr>
        <w:t>以及每个部分定义各自的模块划分，并定义这些模块之间的关系以及标准。</w:t>
      </w:r>
      <w:r>
        <w:rPr>
          <w:rFonts w:hint="eastAsia"/>
        </w:rPr>
        <w:t>读者对象</w:t>
      </w:r>
    </w:p>
    <w:p>
      <w:pPr>
        <w:pStyle w:val="74"/>
        <w:ind w:left="560" w:hanging="560"/>
      </w:pPr>
      <w:bookmarkStart w:id="10" w:name="_Toc452477177"/>
      <w:r>
        <w:t>文档命名约定和定义</w:t>
      </w:r>
      <w:bookmarkEnd w:id="10"/>
    </w:p>
    <w:p>
      <w:pPr>
        <w:rPr>
          <w:rFonts w:ascii="微软雅黑" w:hAnsi="微软雅黑"/>
        </w:rPr>
      </w:pPr>
    </w:p>
    <w:tbl>
      <w:tblPr>
        <w:tblStyle w:val="30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8"/>
        <w:gridCol w:w="6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8" w:type="dxa"/>
            <w:shd w:val="pct5" w:color="auto" w:fill="FFFFFF"/>
            <w:vAlign w:val="center"/>
          </w:tcPr>
          <w:p>
            <w:pPr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hint="eastAsia" w:ascii="微软雅黑" w:hAnsi="微软雅黑" w:cs="Arial"/>
                <w:b/>
                <w:szCs w:val="21"/>
              </w:rPr>
              <w:t>命名</w:t>
            </w:r>
          </w:p>
        </w:tc>
        <w:tc>
          <w:tcPr>
            <w:tcW w:w="6398" w:type="dxa"/>
            <w:shd w:val="pct5" w:color="auto" w:fill="FFFFFF"/>
            <w:vAlign w:val="center"/>
          </w:tcPr>
          <w:p>
            <w:pPr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hint="eastAsia" w:ascii="微软雅黑" w:hAnsi="微软雅黑" w:cs="Arial"/>
                <w:b/>
                <w:szCs w:val="21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8" w:type="dxa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6398" w:type="dxa"/>
          </w:tcPr>
          <w:p>
            <w:pPr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8" w:type="dxa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6398" w:type="dxa"/>
          </w:tcPr>
          <w:p>
            <w:pPr>
              <w:rPr>
                <w:rFonts w:ascii="微软雅黑" w:hAnsi="微软雅黑"/>
              </w:rPr>
            </w:pPr>
          </w:p>
        </w:tc>
      </w:tr>
    </w:tbl>
    <w:p>
      <w:pPr>
        <w:rPr>
          <w:rFonts w:ascii="微软雅黑" w:hAnsi="微软雅黑"/>
        </w:rPr>
      </w:pPr>
    </w:p>
    <w:p>
      <w:pPr>
        <w:pStyle w:val="74"/>
      </w:pPr>
      <w:bookmarkStart w:id="11" w:name="_Toc452477178"/>
      <w:r>
        <w:t>读者对象</w:t>
      </w:r>
      <w:bookmarkEnd w:id="11"/>
    </w:p>
    <w:p>
      <w:r>
        <w:rPr>
          <w:rFonts w:hint="eastAsia"/>
        </w:rPr>
        <w:t>项目管理人员，包括客户方的项目经理，FISK的项目经理，项目组其他成员以及系统运行维护人员。</w:t>
      </w:r>
    </w:p>
    <w:p>
      <w:pPr>
        <w:ind w:firstLine="400"/>
        <w:jc w:val="both"/>
        <w:rPr>
          <w:rFonts w:ascii="微软雅黑" w:hAnsi="微软雅黑"/>
          <w:szCs w:val="21"/>
          <w:lang w:val="zh-CN"/>
        </w:rPr>
      </w:pPr>
    </w:p>
    <w:p>
      <w:pPr>
        <w:pStyle w:val="73"/>
        <w:numPr>
          <w:ilvl w:val="0"/>
          <w:numId w:val="3"/>
        </w:numPr>
      </w:pPr>
      <w:bookmarkStart w:id="12" w:name="_Toc452477179"/>
      <w:r>
        <w:t>概要设计</w:t>
      </w:r>
      <w:bookmarkEnd w:id="12"/>
    </w:p>
    <w:p>
      <w:pPr>
        <w:pStyle w:val="74"/>
        <w:ind w:left="560" w:hanging="560"/>
        <w:rPr>
          <w:lang w:eastAsia="zh-CN"/>
        </w:rPr>
      </w:pPr>
      <w:bookmarkStart w:id="13" w:name="_Toc452477180"/>
      <w:r>
        <w:rPr>
          <w:rFonts w:hint="eastAsia"/>
          <w:lang w:eastAsia="zh-CN"/>
        </w:rPr>
        <w:t>系统架构</w:t>
      </w:r>
      <w:bookmarkEnd w:id="13"/>
    </w:p>
    <w:p>
      <w:pPr>
        <w:pStyle w:val="76"/>
      </w:pPr>
      <w:bookmarkStart w:id="14" w:name="_Toc452477181"/>
      <w:r>
        <w:t>基础架构</w:t>
      </w:r>
      <w:bookmarkEnd w:id="14"/>
    </w:p>
    <w:p>
      <w:pPr>
        <w:rPr>
          <w:lang w:val="zh-CN" w:eastAsia="zh-CN"/>
        </w:rPr>
      </w:pPr>
    </w:p>
    <w:p>
      <w:pPr>
        <w:rPr>
          <w:lang w:val="zh-CN" w:eastAsia="zh-CN"/>
        </w:rPr>
      </w:pPr>
    </w:p>
    <w:p>
      <w:pPr>
        <w:pStyle w:val="76"/>
      </w:pPr>
      <w:bookmarkStart w:id="15" w:name="_Toc452477182"/>
      <w:r>
        <w:t>软件架构</w:t>
      </w:r>
      <w:bookmarkEnd w:id="15"/>
    </w:p>
    <w:p>
      <w:pPr>
        <w:pStyle w:val="76"/>
      </w:pPr>
      <w:bookmarkStart w:id="16" w:name="_Toc452477183"/>
      <w:r>
        <w:t>系统</w:t>
      </w:r>
      <w:r>
        <w:rPr>
          <w:rFonts w:hint="eastAsia"/>
          <w:lang w:eastAsia="zh-CN"/>
        </w:rPr>
        <w:t>逻辑</w:t>
      </w:r>
      <w:r>
        <w:t>架构</w:t>
      </w:r>
      <w:bookmarkEnd w:id="16"/>
    </w:p>
    <w:p>
      <w:pPr>
        <w:rPr>
          <w:lang w:val="zh-CN" w:eastAsia="zh-CN"/>
        </w:rPr>
      </w:pPr>
    </w:p>
    <w:p>
      <w:pPr>
        <w:pStyle w:val="76"/>
      </w:pPr>
      <w:bookmarkStart w:id="17" w:name="_Toc452477184"/>
      <w:r>
        <w:rPr>
          <w:rFonts w:hint="eastAsia"/>
        </w:rPr>
        <w:t>网站整体规划</w:t>
      </w:r>
      <w:bookmarkEnd w:id="17"/>
    </w:p>
    <w:p>
      <w:pPr>
        <w:rPr>
          <w:lang w:val="zh-CN" w:eastAsia="zh-CN"/>
        </w:rPr>
      </w:pPr>
    </w:p>
    <w:p>
      <w:pPr>
        <w:rPr>
          <w:lang w:val="zh-CN" w:eastAsia="zh-CN"/>
        </w:rPr>
      </w:pPr>
    </w:p>
    <w:p>
      <w:pPr>
        <w:rPr>
          <w:lang w:val="zh-CN" w:eastAsia="zh-CN"/>
        </w:rPr>
      </w:pPr>
    </w:p>
    <w:p>
      <w:pPr>
        <w:rPr>
          <w:lang w:val="zh-CN" w:eastAsia="zh-CN"/>
        </w:rPr>
      </w:pPr>
    </w:p>
    <w:p>
      <w:pPr>
        <w:pStyle w:val="74"/>
      </w:pPr>
      <w:bookmarkStart w:id="18" w:name="_Toc452477185"/>
      <w:r>
        <w:t>环境说明</w:t>
      </w:r>
      <w:bookmarkEnd w:id="18"/>
    </w:p>
    <w:p>
      <w:pPr>
        <w:pStyle w:val="76"/>
      </w:pPr>
      <w:bookmarkStart w:id="19" w:name="_Toc452477186"/>
      <w:r>
        <w:rPr>
          <w:rFonts w:hint="eastAsia"/>
        </w:rPr>
        <w:t>系统语言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中文</w:t>
      </w:r>
    </w:p>
    <w:p>
      <w:pPr>
        <w:rPr>
          <w:lang w:val="zh-CN" w:eastAsia="zh-CN"/>
        </w:rPr>
      </w:pPr>
    </w:p>
    <w:p>
      <w:pPr>
        <w:pStyle w:val="76"/>
      </w:pPr>
      <w:bookmarkStart w:id="20" w:name="_Toc452477187"/>
      <w:r>
        <w:rPr>
          <w:rFonts w:hint="eastAsia"/>
        </w:rPr>
        <w:t>系统平台</w:t>
      </w:r>
      <w:bookmarkEnd w:id="20"/>
    </w:p>
    <w:p>
      <w:pPr>
        <w:pStyle w:val="40"/>
        <w:numPr>
          <w:ilvl w:val="0"/>
          <w:numId w:val="5"/>
        </w:numPr>
        <w:spacing w:before="60" w:after="6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  <w:lang w:val="en-US" w:eastAsia="zh-CN"/>
        </w:rPr>
        <w:t>MySQL</w:t>
      </w:r>
    </w:p>
    <w:p>
      <w:pPr>
        <w:pStyle w:val="40"/>
        <w:numPr>
          <w:ilvl w:val="0"/>
          <w:numId w:val="5"/>
        </w:numPr>
        <w:spacing w:before="60" w:after="6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  <w:lang w:val="en-US" w:eastAsia="zh-CN"/>
        </w:rPr>
        <w:t>Java</w:t>
      </w:r>
    </w:p>
    <w:p>
      <w:pPr>
        <w:pStyle w:val="40"/>
        <w:numPr>
          <w:ilvl w:val="0"/>
          <w:numId w:val="5"/>
        </w:numPr>
        <w:spacing w:before="60" w:after="6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  <w:lang w:val="en-US" w:eastAsia="zh-CN"/>
        </w:rPr>
        <w:t>IntelliJ IDEA 2020</w:t>
      </w:r>
    </w:p>
    <w:p>
      <w:pPr>
        <w:rPr>
          <w:lang w:val="zh-CN" w:eastAsia="zh-CN"/>
        </w:rPr>
      </w:pPr>
    </w:p>
    <w:p>
      <w:pPr>
        <w:rPr>
          <w:lang w:val="zh-CN" w:eastAsia="zh-CN"/>
        </w:rPr>
      </w:pPr>
    </w:p>
    <w:p>
      <w:pPr>
        <w:pStyle w:val="76"/>
      </w:pPr>
      <w:bookmarkStart w:id="21" w:name="_Toc452477188"/>
      <w:r>
        <w:rPr>
          <w:rFonts w:hint="eastAsia"/>
        </w:rPr>
        <w:t>服务器</w:t>
      </w:r>
      <w:r>
        <w:rPr>
          <w:rFonts w:hint="eastAsia"/>
          <w:lang w:eastAsia="zh-CN"/>
        </w:rPr>
        <w:t>配置</w:t>
      </w:r>
      <w:bookmarkEnd w:id="21"/>
    </w:p>
    <w:p>
      <w:pPr>
        <w:pStyle w:val="40"/>
        <w:numPr>
          <w:ilvl w:val="0"/>
          <w:numId w:val="6"/>
        </w:numPr>
      </w:pPr>
      <w:r>
        <w:rPr>
          <w:rFonts w:hint="eastAsia"/>
          <w:lang w:eastAsia="zh-CN"/>
        </w:rPr>
        <w:t>内存：12G+</w:t>
      </w:r>
    </w:p>
    <w:p>
      <w:pPr>
        <w:pStyle w:val="40"/>
        <w:numPr>
          <w:ilvl w:val="0"/>
          <w:numId w:val="6"/>
        </w:numPr>
      </w:pPr>
      <w:r>
        <w:rPr>
          <w:rFonts w:hint="eastAsia"/>
          <w:lang w:eastAsia="zh-CN"/>
        </w:rPr>
        <w:t>硬盘：100G+</w:t>
      </w:r>
    </w:p>
    <w:p>
      <w:pPr>
        <w:pStyle w:val="40"/>
        <w:numPr>
          <w:ilvl w:val="0"/>
          <w:numId w:val="6"/>
        </w:numPr>
      </w:pPr>
      <w:r>
        <w:rPr>
          <w:rFonts w:hint="eastAsia"/>
          <w:lang w:eastAsia="zh-CN"/>
        </w:rPr>
        <w:t>是否加入域：是</w:t>
      </w:r>
    </w:p>
    <w:p>
      <w:pPr>
        <w:ind w:firstLine="630" w:firstLineChars="300"/>
        <w:rPr>
          <w:lang w:val="zh-CN"/>
        </w:rPr>
      </w:pPr>
    </w:p>
    <w:p>
      <w:pPr>
        <w:ind w:firstLine="630" w:firstLineChars="300"/>
        <w:rPr>
          <w:lang w:val="zh-CN"/>
        </w:rPr>
      </w:pPr>
    </w:p>
    <w:p>
      <w:pPr>
        <w:pStyle w:val="73"/>
        <w:numPr>
          <w:ilvl w:val="0"/>
          <w:numId w:val="3"/>
        </w:numPr>
        <w:rPr>
          <w:lang w:eastAsia="zh-CN"/>
        </w:rPr>
      </w:pPr>
      <w:bookmarkStart w:id="22" w:name="_Toc452477189"/>
      <w:r>
        <w:rPr>
          <w:rFonts w:hint="eastAsia"/>
          <w:lang w:eastAsia="zh-CN"/>
        </w:rPr>
        <w:t>详细设计</w:t>
      </w:r>
      <w:bookmarkEnd w:id="22"/>
    </w:p>
    <w:p>
      <w:pPr>
        <w:pStyle w:val="74"/>
      </w:pPr>
      <w:bookmarkStart w:id="23" w:name="_Toc452477190"/>
      <w:r>
        <w:t>数据结构</w:t>
      </w:r>
      <w:bookmarkEnd w:id="23"/>
    </w:p>
    <w:p>
      <w:pPr>
        <w:pStyle w:val="76"/>
      </w:pPr>
      <w:bookmarkStart w:id="24" w:name="_Toc452477191"/>
      <w:r>
        <w:t>数据库设计</w:t>
      </w:r>
      <w:bookmarkEnd w:id="24"/>
    </w:p>
    <w:tbl>
      <w:tblPr>
        <w:tblStyle w:val="30"/>
        <w:tblW w:w="974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3006"/>
        <w:gridCol w:w="41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  <w:noWrap/>
            <w:vAlign w:val="bottom"/>
          </w:tcPr>
          <w:p>
            <w:pPr>
              <w:rPr>
                <w:rFonts w:ascii="宋体" w:hAnsi="宋体" w:eastAsia="宋体" w:cs="宋体"/>
                <w:b/>
                <w:bCs/>
                <w:color w:val="FFFFFF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22"/>
              </w:rPr>
              <w:t>库名称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  <w:noWrap/>
            <w:vAlign w:val="bottom"/>
          </w:tcPr>
          <w:p>
            <w:pPr>
              <w:rPr>
                <w:rFonts w:ascii="宋体" w:hAnsi="宋体" w:eastAsia="宋体" w:cs="宋体"/>
                <w:b/>
                <w:bCs/>
                <w:color w:val="FFFFFF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22"/>
              </w:rPr>
              <w:t>库描述</w:t>
            </w:r>
          </w:p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4F81BD" w:fill="4F81BD"/>
            <w:noWrap/>
            <w:vAlign w:val="bottom"/>
          </w:tcPr>
          <w:p>
            <w:pPr>
              <w:rPr>
                <w:rFonts w:ascii="宋体" w:hAnsi="宋体" w:eastAsia="宋体" w:cs="宋体"/>
                <w:b/>
                <w:bCs/>
                <w:color w:val="FFFFFF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sz w:val="22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CE6F1" w:fill="DCE6F1"/>
            <w:noWrap/>
            <w:vAlign w:val="bottom"/>
          </w:tcPr>
          <w:p>
            <w:pP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dmp_datainput_db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CE6F1" w:fill="DCE6F1"/>
            <w:noWrap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数据接入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数据库</w:t>
            </w:r>
          </w:p>
        </w:tc>
        <w:tc>
          <w:tcPr>
            <w:tcW w:w="41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DCE6F1" w:fill="DCE6F1"/>
            <w:noWrap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rPr>
          <w:lang w:eastAsia="zh-CN"/>
        </w:rPr>
      </w:pPr>
    </w:p>
    <w:p>
      <w:pPr>
        <w:pStyle w:val="76"/>
      </w:pPr>
      <w:bookmarkStart w:id="25" w:name="_Toc452477192"/>
      <w:bookmarkStart w:id="46" w:name="_GoBack"/>
      <w:bookmarkEnd w:id="46"/>
      <w:r>
        <w:t>表设计</w:t>
      </w:r>
      <w:bookmarkEnd w:id="25"/>
    </w:p>
    <w:p>
      <w:pPr>
        <w:pStyle w:val="78"/>
      </w:pPr>
      <w:r>
        <w:rPr>
          <w:rFonts w:hint="eastAsia"/>
          <w:lang w:val="en-US" w:eastAsia="zh-CN"/>
        </w:rPr>
        <w:t>数据接入</w:t>
      </w:r>
      <w:r>
        <w:t>结构</w:t>
      </w:r>
    </w:p>
    <w:p>
      <w:pPr>
        <w:pStyle w:val="40"/>
        <w:numPr>
          <w:ilvl w:val="0"/>
          <w:numId w:val="7"/>
        </w:numPr>
      </w:pPr>
      <w:r>
        <w:rPr>
          <w:rFonts w:hint="eastAsia"/>
          <w:lang w:val="en-US" w:eastAsia="zh-CN"/>
        </w:rPr>
        <w:t>应用注册</w:t>
      </w:r>
      <w:r>
        <w:t>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tb_app_registration</w:t>
      </w:r>
      <w:r>
        <w:rPr>
          <w:rFonts w:hint="eastAsia"/>
          <w:lang w:eastAsia="zh-CN"/>
        </w:rPr>
        <w:t>）</w:t>
      </w:r>
    </w:p>
    <w:tbl>
      <w:tblPr>
        <w:tblStyle w:val="92"/>
        <w:tblW w:w="8596" w:type="dxa"/>
        <w:tblInd w:w="392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6"/>
        <w:gridCol w:w="1550"/>
        <w:gridCol w:w="1130"/>
        <w:gridCol w:w="680"/>
        <w:gridCol w:w="720"/>
        <w:gridCol w:w="2150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236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FFFFFF"/>
                <w:kern w:val="2"/>
                <w:sz w:val="22"/>
              </w:rPr>
            </w:pPr>
            <w:bookmarkStart w:id="26" w:name="OLE_LINK6"/>
            <w:bookmarkStart w:id="27" w:name="OLE_LINK7"/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</w:rPr>
              <w:t>字段名</w:t>
            </w:r>
          </w:p>
        </w:tc>
        <w:tc>
          <w:tcPr>
            <w:tcW w:w="1550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FFFFFF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</w:rPr>
              <w:t>字段类型</w:t>
            </w:r>
          </w:p>
        </w:tc>
        <w:tc>
          <w:tcPr>
            <w:tcW w:w="1130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  <w:t>不是null</w:t>
            </w:r>
          </w:p>
        </w:tc>
        <w:tc>
          <w:tcPr>
            <w:tcW w:w="680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  <w:t>主键</w:t>
            </w:r>
          </w:p>
        </w:tc>
        <w:tc>
          <w:tcPr>
            <w:tcW w:w="720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FFFFFF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</w:rPr>
              <w:t>规则</w:t>
            </w:r>
          </w:p>
        </w:tc>
        <w:tc>
          <w:tcPr>
            <w:tcW w:w="2150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6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  <w:t>id</w:t>
            </w:r>
          </w:p>
        </w:tc>
        <w:tc>
          <w:tcPr>
            <w:tcW w:w="1550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int</w:t>
            </w:r>
          </w:p>
        </w:tc>
        <w:tc>
          <w:tcPr>
            <w:tcW w:w="1130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是</w:t>
            </w:r>
          </w:p>
        </w:tc>
        <w:tc>
          <w:tcPr>
            <w:tcW w:w="680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1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自增</w:t>
            </w:r>
          </w:p>
        </w:tc>
        <w:tc>
          <w:tcPr>
            <w:tcW w:w="2150" w:type="dxa"/>
            <w:shd w:val="clear" w:color="auto" w:fill="DBE5F1" w:themeFill="accent1" w:themeFillTint="33"/>
            <w:noWrap/>
          </w:tcPr>
          <w:p>
            <w:pPr>
              <w:rPr>
                <w:rFonts w:asciiTheme="minorEastAsia" w:hAnsiTheme="minorEastAsia" w:eastAsiaTheme="minorEastAsia" w:cstheme="minorBidi"/>
                <w:kern w:val="2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20"/>
                <w:szCs w:val="20"/>
              </w:rPr>
              <w:t>主键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6" w:type="dxa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app_name</w:t>
            </w:r>
          </w:p>
        </w:tc>
        <w:tc>
          <w:tcPr>
            <w:tcW w:w="1550" w:type="dxa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ar</w:t>
            </w:r>
            <w:r>
              <w:rPr>
                <w:rFonts w:ascii="宋体" w:hAnsi="宋体" w:eastAsia="宋体" w:cs="宋体"/>
                <w:color w:val="000000"/>
                <w:kern w:val="2"/>
                <w:sz w:val="22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(200)</w:t>
            </w:r>
          </w:p>
        </w:tc>
        <w:tc>
          <w:tcPr>
            <w:tcW w:w="1130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680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720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150" w:type="dxa"/>
            <w:shd w:val="clear" w:color="auto" w:fill="DBE5F1" w:themeFill="accent1" w:themeFillTint="33"/>
            <w:noWrap/>
          </w:tcPr>
          <w:p>
            <w:pPr>
              <w:jc w:val="both"/>
              <w:rPr>
                <w:rFonts w:ascii="Times New Roman" w:hAnsi="Times New Roman" w:eastAsia="Times New Roman" w:cstheme="minorBidi"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theme="minorBidi"/>
                <w:kern w:val="2"/>
                <w:sz w:val="20"/>
                <w:szCs w:val="20"/>
              </w:rPr>
              <w:t>应用名称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6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app_des</w:t>
            </w:r>
          </w:p>
        </w:tc>
        <w:tc>
          <w:tcPr>
            <w:tcW w:w="1550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archar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(255)</w:t>
            </w:r>
          </w:p>
        </w:tc>
        <w:tc>
          <w:tcPr>
            <w:tcW w:w="1130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680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150" w:type="dxa"/>
            <w:shd w:val="clear" w:color="auto" w:fill="DBE5F1" w:themeFill="accent1" w:themeFillTint="33"/>
            <w:noWrap/>
          </w:tcPr>
          <w:p>
            <w:pPr>
              <w:jc w:val="both"/>
              <w:rPr>
                <w:rFonts w:ascii="Times New Roman" w:hAnsi="Times New Roman" w:eastAsia="Times New Roman" w:cstheme="minorBidi"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theme="minorBidi"/>
                <w:kern w:val="2"/>
                <w:sz w:val="20"/>
                <w:szCs w:val="20"/>
              </w:rPr>
              <w:t>应用描述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6" w:type="dxa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app_type</w:t>
            </w:r>
          </w:p>
        </w:tc>
        <w:tc>
          <w:tcPr>
            <w:tcW w:w="1550" w:type="dxa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u w:val="dotted"/>
                <w:lang w:val="en-US" w:eastAsia="zh-CN"/>
              </w:rPr>
              <w:t>tinyint</w:t>
            </w:r>
          </w:p>
        </w:tc>
        <w:tc>
          <w:tcPr>
            <w:tcW w:w="1130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680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720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150" w:type="dxa"/>
            <w:noWrap/>
          </w:tcPr>
          <w:p>
            <w:pPr>
              <w:jc w:val="both"/>
              <w:rPr>
                <w:rFonts w:ascii="Times New Roman" w:hAnsi="Times New Roman" w:eastAsia="Times New Roman" w:cstheme="minorBidi"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theme="minorBidi"/>
                <w:kern w:val="2"/>
                <w:sz w:val="20"/>
                <w:szCs w:val="20"/>
              </w:rPr>
              <w:t>应用类型    (0:实时应用  1:非实时应用)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6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app_principal</w:t>
            </w:r>
          </w:p>
        </w:tc>
        <w:tc>
          <w:tcPr>
            <w:tcW w:w="1550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varchar(</w:t>
            </w:r>
            <w:r>
              <w:rPr>
                <w:rFonts w:ascii="宋体" w:hAnsi="宋体" w:eastAsia="宋体" w:cs="宋体"/>
                <w:color w:val="000000"/>
                <w:kern w:val="2"/>
                <w:sz w:val="22"/>
              </w:rPr>
              <w:t>50)</w:t>
            </w:r>
          </w:p>
        </w:tc>
        <w:tc>
          <w:tcPr>
            <w:tcW w:w="1130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680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150" w:type="dxa"/>
            <w:shd w:val="clear" w:color="auto" w:fill="DBE5F1" w:themeFill="accent1" w:themeFillTint="33"/>
            <w:noWrap/>
          </w:tcPr>
          <w:p>
            <w:pPr>
              <w:jc w:val="both"/>
              <w:rPr>
                <w:rFonts w:ascii="Times New Roman" w:hAnsi="Times New Roman" w:eastAsia="Times New Roman" w:cstheme="minorBidi"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theme="minorBidi"/>
                <w:kern w:val="2"/>
                <w:sz w:val="20"/>
                <w:szCs w:val="20"/>
              </w:rPr>
              <w:t>应用负责人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6" w:type="dxa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app_principal_email</w:t>
            </w:r>
          </w:p>
        </w:tc>
        <w:tc>
          <w:tcPr>
            <w:tcW w:w="1550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varchar(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10</w:t>
            </w:r>
            <w:r>
              <w:rPr>
                <w:rFonts w:ascii="宋体" w:hAnsi="宋体" w:eastAsia="宋体" w:cs="宋体"/>
                <w:color w:val="000000"/>
                <w:kern w:val="2"/>
                <w:sz w:val="22"/>
              </w:rPr>
              <w:t>0)</w:t>
            </w:r>
          </w:p>
        </w:tc>
        <w:tc>
          <w:tcPr>
            <w:tcW w:w="1130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680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720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150" w:type="dxa"/>
            <w:noWrap/>
          </w:tcPr>
          <w:p>
            <w:pPr>
              <w:jc w:val="both"/>
              <w:rPr>
                <w:rFonts w:ascii="Times New Roman" w:hAnsi="Times New Roman" w:eastAsia="Times New Roman" w:cstheme="minorBidi"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theme="minorBidi"/>
                <w:kern w:val="2"/>
                <w:sz w:val="20"/>
                <w:szCs w:val="20"/>
              </w:rPr>
              <w:t>应用负责人邮箱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6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create_time</w:t>
            </w:r>
          </w:p>
        </w:tc>
        <w:tc>
          <w:tcPr>
            <w:tcW w:w="1550" w:type="dxa"/>
            <w:shd w:val="clear" w:color="auto" w:fill="DBE5F1" w:themeFill="accent1" w:themeFillTint="33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datetime</w:t>
            </w:r>
          </w:p>
        </w:tc>
        <w:tc>
          <w:tcPr>
            <w:tcW w:w="1130" w:type="dxa"/>
            <w:shd w:val="clear" w:color="auto" w:fill="DBE5F1" w:themeFill="accent1" w:themeFillTint="33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680" w:type="dxa"/>
            <w:shd w:val="clear" w:color="auto" w:fill="DBE5F1" w:themeFill="accent1" w:themeFillTint="33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150" w:type="dxa"/>
            <w:shd w:val="clear" w:color="auto" w:fill="DBE5F1" w:themeFill="accent1" w:themeFillTint="33"/>
            <w:noWrap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6" w:type="dxa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create_user</w:t>
            </w:r>
          </w:p>
        </w:tc>
        <w:tc>
          <w:tcPr>
            <w:tcW w:w="1550" w:type="dxa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varchar(20)</w:t>
            </w:r>
          </w:p>
        </w:tc>
        <w:tc>
          <w:tcPr>
            <w:tcW w:w="1130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680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720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150" w:type="dxa"/>
            <w:noWrap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6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update_time</w:t>
            </w:r>
          </w:p>
        </w:tc>
        <w:tc>
          <w:tcPr>
            <w:tcW w:w="1550" w:type="dxa"/>
            <w:shd w:val="clear" w:color="auto" w:fill="DBE5F1" w:themeFill="accent1" w:themeFillTint="33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datetime</w:t>
            </w:r>
          </w:p>
        </w:tc>
        <w:tc>
          <w:tcPr>
            <w:tcW w:w="1130" w:type="dxa"/>
            <w:shd w:val="clear" w:color="auto" w:fill="DBE5F1" w:themeFill="accent1" w:themeFillTint="33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680" w:type="dxa"/>
            <w:shd w:val="clear" w:color="auto" w:fill="DBE5F1" w:themeFill="accent1" w:themeFillTint="33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150" w:type="dxa"/>
            <w:shd w:val="clear" w:color="auto" w:fill="DBE5F1" w:themeFill="accent1" w:themeFillTint="33"/>
            <w:noWrap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6" w:type="dxa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update_user</w:t>
            </w:r>
          </w:p>
        </w:tc>
        <w:tc>
          <w:tcPr>
            <w:tcW w:w="1550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varchar(20)</w:t>
            </w:r>
          </w:p>
        </w:tc>
        <w:tc>
          <w:tcPr>
            <w:tcW w:w="1130" w:type="dxa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680" w:type="dxa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720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　</w:t>
            </w:r>
          </w:p>
        </w:tc>
        <w:tc>
          <w:tcPr>
            <w:tcW w:w="2150" w:type="dxa"/>
            <w:noWrap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更新人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66" w:type="dxa"/>
            <w:noWrap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del_flag</w:t>
            </w:r>
          </w:p>
        </w:tc>
        <w:tc>
          <w:tcPr>
            <w:tcW w:w="1550" w:type="dxa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tinyint</w:t>
            </w:r>
          </w:p>
        </w:tc>
        <w:tc>
          <w:tcPr>
            <w:tcW w:w="1130" w:type="dxa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680" w:type="dxa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720" w:type="dxa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150" w:type="dxa"/>
            <w:noWrap/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逻辑删除（1未删除，0删除）</w:t>
            </w:r>
          </w:p>
        </w:tc>
      </w:tr>
      <w:bookmarkEnd w:id="26"/>
      <w:bookmarkEnd w:id="27"/>
    </w:tbl>
    <w:p/>
    <w:p>
      <w:pPr>
        <w:pStyle w:val="40"/>
        <w:numPr>
          <w:ilvl w:val="0"/>
          <w:numId w:val="7"/>
        </w:numPr>
      </w:pPr>
      <w:r>
        <w:rPr>
          <w:rFonts w:hint="eastAsia"/>
          <w:lang w:val="en-US" w:eastAsia="zh-CN"/>
        </w:rPr>
        <w:t>数据源类型表</w:t>
      </w:r>
      <w:r>
        <w:rPr>
          <w:rFonts w:hint="eastAsia"/>
          <w:lang w:eastAsia="zh-CN"/>
        </w:rPr>
        <w:t>（</w:t>
      </w:r>
      <w:r>
        <w:rPr>
          <w:rFonts w:ascii="Arial" w:hAnsi="Arial" w:eastAsia="Arial" w:cs="Arial"/>
          <w:b/>
          <w:bCs/>
          <w:i w:val="0"/>
          <w:caps w:val="0"/>
          <w:color w:val="3F4A56"/>
          <w:spacing w:val="0"/>
          <w:sz w:val="19"/>
          <w:szCs w:val="19"/>
          <w:shd w:val="clear" w:fill="FFFFFF"/>
        </w:rPr>
        <w:t>tb_app_drivetype</w:t>
      </w:r>
      <w:r>
        <w:rPr>
          <w:rFonts w:hint="eastAsia"/>
          <w:lang w:eastAsia="zh-CN"/>
        </w:rPr>
        <w:t>）</w:t>
      </w:r>
    </w:p>
    <w:tbl>
      <w:tblPr>
        <w:tblStyle w:val="92"/>
        <w:tblW w:w="8596" w:type="dxa"/>
        <w:tblInd w:w="392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800"/>
        <w:gridCol w:w="836"/>
        <w:gridCol w:w="954"/>
        <w:gridCol w:w="740"/>
        <w:gridCol w:w="2570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9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FFFFFF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</w:rPr>
              <w:t>字段名</w:t>
            </w:r>
          </w:p>
        </w:tc>
        <w:tc>
          <w:tcPr>
            <w:tcW w:w="1800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FFFFFF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</w:rPr>
              <w:t>字段类型</w:t>
            </w:r>
          </w:p>
        </w:tc>
        <w:tc>
          <w:tcPr>
            <w:tcW w:w="836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  <w:t>不是null</w:t>
            </w:r>
          </w:p>
        </w:tc>
        <w:tc>
          <w:tcPr>
            <w:tcW w:w="954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  <w:t>主键</w:t>
            </w:r>
          </w:p>
        </w:tc>
        <w:tc>
          <w:tcPr>
            <w:tcW w:w="740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FFFFFF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</w:rPr>
              <w:t>规则</w:t>
            </w:r>
          </w:p>
        </w:tc>
        <w:tc>
          <w:tcPr>
            <w:tcW w:w="2570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96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  <w:t>id</w:t>
            </w:r>
          </w:p>
        </w:tc>
        <w:tc>
          <w:tcPr>
            <w:tcW w:w="1800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int</w:t>
            </w:r>
          </w:p>
        </w:tc>
        <w:tc>
          <w:tcPr>
            <w:tcW w:w="836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是</w:t>
            </w:r>
          </w:p>
        </w:tc>
        <w:tc>
          <w:tcPr>
            <w:tcW w:w="954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1</w:t>
            </w:r>
          </w:p>
        </w:tc>
        <w:tc>
          <w:tcPr>
            <w:tcW w:w="740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570" w:type="dxa"/>
            <w:shd w:val="clear" w:color="auto" w:fill="DBE5F1" w:themeFill="accent1" w:themeFillTint="33"/>
            <w:noWrap/>
          </w:tcPr>
          <w:p>
            <w:pPr>
              <w:rPr>
                <w:rFonts w:asciiTheme="minorEastAsia" w:hAnsiTheme="minorEastAsia" w:eastAsiaTheme="minorEastAsia" w:cstheme="minorBidi"/>
                <w:kern w:val="2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20"/>
                <w:szCs w:val="20"/>
              </w:rPr>
              <w:t>主键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96" w:type="dxa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name</w:t>
            </w:r>
          </w:p>
        </w:tc>
        <w:tc>
          <w:tcPr>
            <w:tcW w:w="1800" w:type="dxa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ar</w:t>
            </w:r>
            <w:r>
              <w:rPr>
                <w:rFonts w:ascii="宋体" w:hAnsi="宋体" w:eastAsia="宋体" w:cs="宋体"/>
                <w:color w:val="000000"/>
                <w:kern w:val="2"/>
                <w:sz w:val="22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(50)</w:t>
            </w:r>
          </w:p>
        </w:tc>
        <w:tc>
          <w:tcPr>
            <w:tcW w:w="836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740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570" w:type="dxa"/>
            <w:shd w:val="clear" w:color="auto" w:fill="DBE5F1" w:themeFill="accent1" w:themeFillTint="33"/>
            <w:noWrap/>
          </w:tcPr>
          <w:p>
            <w:pPr>
              <w:jc w:val="both"/>
              <w:rPr>
                <w:rFonts w:ascii="Times New Roman" w:hAnsi="Times New Roman" w:eastAsia="Times New Roman" w:cstheme="minorBidi"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  <w:t>数据源</w:t>
            </w:r>
            <w:r>
              <w:rPr>
                <w:rFonts w:hint="eastAsia" w:ascii="Times New Roman" w:hAnsi="Times New Roman" w:eastAsia="Times New Roman" w:cstheme="minorBidi"/>
                <w:kern w:val="2"/>
                <w:sz w:val="20"/>
                <w:szCs w:val="20"/>
              </w:rPr>
              <w:t>名称</w:t>
            </w:r>
          </w:p>
        </w:tc>
      </w:tr>
    </w:tbl>
    <w:p>
      <w:pPr>
        <w:pStyle w:val="40"/>
        <w:numPr>
          <w:numId w:val="0"/>
        </w:numPr>
        <w:ind w:leftChars="0"/>
      </w:pPr>
    </w:p>
    <w:p>
      <w:pPr>
        <w:pStyle w:val="40"/>
        <w:numPr>
          <w:ilvl w:val="0"/>
          <w:numId w:val="7"/>
        </w:numPr>
      </w:pPr>
      <w:r>
        <w:rPr>
          <w:rFonts w:hint="eastAsia"/>
          <w:lang w:val="en-US" w:eastAsia="zh-CN"/>
        </w:rPr>
        <w:t>应用数据源</w:t>
      </w:r>
      <w:r>
        <w:t>表</w:t>
      </w:r>
      <w:r>
        <w:rPr>
          <w:rFonts w:hint="eastAsia"/>
          <w:lang w:eastAsia="zh-CN"/>
        </w:rPr>
        <w:t>（</w:t>
      </w:r>
      <w:r>
        <w:rPr>
          <w:rFonts w:ascii="Arial" w:hAnsi="Arial" w:eastAsia="Arial" w:cs="Arial"/>
          <w:b/>
          <w:bCs/>
          <w:i w:val="0"/>
          <w:caps w:val="0"/>
          <w:color w:val="3F4A56"/>
          <w:spacing w:val="0"/>
          <w:sz w:val="19"/>
          <w:szCs w:val="19"/>
          <w:shd w:val="clear" w:fill="FFFFFF"/>
        </w:rPr>
        <w:t>tb_app_datasource</w:t>
      </w:r>
      <w:r>
        <w:rPr>
          <w:rFonts w:hint="eastAsia"/>
          <w:lang w:eastAsia="zh-CN"/>
        </w:rPr>
        <w:t>）</w:t>
      </w:r>
    </w:p>
    <w:tbl>
      <w:tblPr>
        <w:tblStyle w:val="92"/>
        <w:tblW w:w="8596" w:type="dxa"/>
        <w:tblInd w:w="392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570"/>
        <w:gridCol w:w="716"/>
        <w:gridCol w:w="954"/>
        <w:gridCol w:w="581"/>
        <w:gridCol w:w="272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FFFFFF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</w:rPr>
              <w:t>字段名</w:t>
            </w:r>
          </w:p>
        </w:tc>
        <w:tc>
          <w:tcPr>
            <w:tcW w:w="1570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FFFFFF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</w:rPr>
              <w:t>字段类型</w:t>
            </w:r>
          </w:p>
        </w:tc>
        <w:tc>
          <w:tcPr>
            <w:tcW w:w="716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  <w:t>不是null</w:t>
            </w:r>
          </w:p>
        </w:tc>
        <w:tc>
          <w:tcPr>
            <w:tcW w:w="954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  <w:t>主键</w:t>
            </w:r>
          </w:p>
        </w:tc>
        <w:tc>
          <w:tcPr>
            <w:tcW w:w="581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FFFFFF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</w:rPr>
              <w:t>规则</w:t>
            </w:r>
          </w:p>
        </w:tc>
        <w:tc>
          <w:tcPr>
            <w:tcW w:w="272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  <w:t>id</w:t>
            </w:r>
          </w:p>
        </w:tc>
        <w:tc>
          <w:tcPr>
            <w:tcW w:w="1570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int</w:t>
            </w:r>
          </w:p>
        </w:tc>
        <w:tc>
          <w:tcPr>
            <w:tcW w:w="716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是</w:t>
            </w:r>
          </w:p>
        </w:tc>
        <w:tc>
          <w:tcPr>
            <w:tcW w:w="954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1</w:t>
            </w:r>
          </w:p>
        </w:tc>
        <w:tc>
          <w:tcPr>
            <w:tcW w:w="581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自增</w:t>
            </w:r>
          </w:p>
        </w:tc>
        <w:tc>
          <w:tcPr>
            <w:tcW w:w="2729" w:type="dxa"/>
            <w:shd w:val="clear" w:color="auto" w:fill="DBE5F1" w:themeFill="accent1" w:themeFillTint="33"/>
            <w:noWrap/>
          </w:tcPr>
          <w:p>
            <w:pPr>
              <w:rPr>
                <w:rFonts w:asciiTheme="minorEastAsia" w:hAnsiTheme="minorEastAsia" w:eastAsiaTheme="minorEastAsia" w:cstheme="minorBidi"/>
                <w:kern w:val="2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20"/>
                <w:szCs w:val="20"/>
              </w:rPr>
              <w:t>主键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  <w:t>appid</w:t>
            </w:r>
          </w:p>
        </w:tc>
        <w:tc>
          <w:tcPr>
            <w:tcW w:w="1570" w:type="dxa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ar</w:t>
            </w:r>
            <w:r>
              <w:rPr>
                <w:rFonts w:ascii="宋体" w:hAnsi="宋体" w:eastAsia="宋体" w:cs="宋体"/>
                <w:color w:val="000000"/>
                <w:kern w:val="2"/>
                <w:sz w:val="22"/>
              </w:rPr>
              <w:t>char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(50)</w:t>
            </w:r>
          </w:p>
        </w:tc>
        <w:tc>
          <w:tcPr>
            <w:tcW w:w="716" w:type="dxa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是</w:t>
            </w:r>
          </w:p>
        </w:tc>
        <w:tc>
          <w:tcPr>
            <w:tcW w:w="954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DBE5F1" w:themeFill="accent1" w:themeFillTint="33"/>
            <w:noWrap/>
          </w:tcPr>
          <w:p>
            <w:pPr>
              <w:jc w:val="both"/>
              <w:rPr>
                <w:rFonts w:ascii="Times New Roman" w:hAnsi="Times New Roman" w:eastAsia="Times New Roman" w:cstheme="minorBidi"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theme="minorBidi"/>
                <w:kern w:val="2"/>
                <w:sz w:val="20"/>
                <w:szCs w:val="20"/>
              </w:rPr>
              <w:t>tb_app_registration（id）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drive_type</w:t>
            </w:r>
          </w:p>
        </w:tc>
        <w:tc>
          <w:tcPr>
            <w:tcW w:w="1570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archar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(50)</w:t>
            </w:r>
          </w:p>
        </w:tc>
        <w:tc>
          <w:tcPr>
            <w:tcW w:w="716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DBE5F1" w:themeFill="accent1" w:themeFillTint="33"/>
            <w:noWrap/>
          </w:tcPr>
          <w:p>
            <w:pPr>
              <w:jc w:val="both"/>
              <w:rPr>
                <w:rFonts w:ascii="Times New Roman" w:hAnsi="Times New Roman" w:eastAsia="Times New Roman" w:cstheme="minorBidi"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theme="minorBidi"/>
                <w:kern w:val="2"/>
                <w:sz w:val="20"/>
                <w:szCs w:val="20"/>
              </w:rPr>
              <w:t>tb_app_drivetype（type）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connect_str</w:t>
            </w:r>
          </w:p>
        </w:tc>
        <w:tc>
          <w:tcPr>
            <w:tcW w:w="1570" w:type="dxa"/>
            <w:noWrap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archar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(500)</w:t>
            </w:r>
          </w:p>
        </w:tc>
        <w:tc>
          <w:tcPr>
            <w:tcW w:w="716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noWrap/>
          </w:tcPr>
          <w:p>
            <w:pPr>
              <w:jc w:val="both"/>
              <w:rPr>
                <w:rFonts w:ascii="Times New Roman" w:hAnsi="Times New Roman" w:eastAsia="Times New Roman" w:cstheme="minorBidi"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theme="minorBidi"/>
                <w:kern w:val="2"/>
                <w:sz w:val="20"/>
                <w:szCs w:val="20"/>
              </w:rPr>
              <w:t>数据源连接字符串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connect_account</w:t>
            </w:r>
          </w:p>
        </w:tc>
        <w:tc>
          <w:tcPr>
            <w:tcW w:w="1570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varchar(</w:t>
            </w:r>
            <w:r>
              <w:rPr>
                <w:rFonts w:ascii="宋体" w:hAnsi="宋体" w:eastAsia="宋体" w:cs="宋体"/>
                <w:color w:val="000000"/>
                <w:kern w:val="2"/>
                <w:sz w:val="22"/>
              </w:rPr>
              <w:t>50)</w:t>
            </w:r>
          </w:p>
        </w:tc>
        <w:tc>
          <w:tcPr>
            <w:tcW w:w="716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DBE5F1" w:themeFill="accent1" w:themeFillTint="33"/>
            <w:noWrap/>
          </w:tcPr>
          <w:p>
            <w:pPr>
              <w:jc w:val="both"/>
              <w:rPr>
                <w:rFonts w:ascii="Times New Roman" w:hAnsi="Times New Roman" w:eastAsia="Times New Roman" w:cstheme="minorBidi"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theme="minorBidi"/>
                <w:kern w:val="2"/>
                <w:sz w:val="20"/>
                <w:szCs w:val="20"/>
              </w:rPr>
              <w:t>连接账号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connect_pwd</w:t>
            </w:r>
          </w:p>
        </w:tc>
        <w:tc>
          <w:tcPr>
            <w:tcW w:w="1570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varchar(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255</w:t>
            </w:r>
            <w:r>
              <w:rPr>
                <w:rFonts w:ascii="宋体" w:hAnsi="宋体" w:eastAsia="宋体" w:cs="宋体"/>
                <w:color w:val="000000"/>
                <w:kern w:val="2"/>
                <w:sz w:val="22"/>
              </w:rPr>
              <w:t>)</w:t>
            </w:r>
          </w:p>
        </w:tc>
        <w:tc>
          <w:tcPr>
            <w:tcW w:w="716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noWrap/>
          </w:tcPr>
          <w:p>
            <w:pPr>
              <w:jc w:val="both"/>
              <w:rPr>
                <w:rFonts w:hint="eastAsia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Times New Roman" w:cstheme="minorBidi"/>
                <w:kern w:val="2"/>
                <w:sz w:val="20"/>
                <w:szCs w:val="20"/>
              </w:rPr>
              <w:t>连接</w:t>
            </w:r>
            <w:r>
              <w:rPr>
                <w:rFonts w:hint="eastAsia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noWrap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realtime_account</w:t>
            </w:r>
          </w:p>
        </w:tc>
        <w:tc>
          <w:tcPr>
            <w:tcW w:w="1570" w:type="dxa"/>
            <w:noWrap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archar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(50)</w:t>
            </w:r>
          </w:p>
        </w:tc>
        <w:tc>
          <w:tcPr>
            <w:tcW w:w="716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noWrap/>
          </w:tcPr>
          <w:p>
            <w:pPr>
              <w:jc w:val="both"/>
              <w:rPr>
                <w:rFonts w:hint="eastAsia" w:ascii="Times New Roman" w:hAnsi="Times New Roman" w:eastAsia="Times New Roman" w:cstheme="minorBidi"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theme="minorBidi"/>
                <w:kern w:val="2"/>
                <w:sz w:val="20"/>
                <w:szCs w:val="20"/>
              </w:rPr>
              <w:t>验证方式（实时） 登录账号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noWrap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realtime_pwd</w:t>
            </w:r>
          </w:p>
        </w:tc>
        <w:tc>
          <w:tcPr>
            <w:tcW w:w="1570" w:type="dxa"/>
            <w:noWrap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archar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(50)</w:t>
            </w:r>
          </w:p>
        </w:tc>
        <w:tc>
          <w:tcPr>
            <w:tcW w:w="716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noWrap/>
          </w:tcPr>
          <w:p>
            <w:pPr>
              <w:jc w:val="both"/>
              <w:rPr>
                <w:rFonts w:hint="eastAsia" w:ascii="Times New Roman" w:hAnsi="Times New Roman" w:eastAsia="Times New Roman" w:cstheme="minorBidi"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theme="minorBidi"/>
                <w:kern w:val="2"/>
                <w:sz w:val="20"/>
                <w:szCs w:val="20"/>
              </w:rPr>
              <w:t>验证方式（实时） 登录密码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create_time</w:t>
            </w:r>
          </w:p>
        </w:tc>
        <w:tc>
          <w:tcPr>
            <w:tcW w:w="1570" w:type="dxa"/>
            <w:shd w:val="clear" w:color="auto" w:fill="DBE5F1" w:themeFill="accent1" w:themeFillTint="33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datetime</w:t>
            </w:r>
          </w:p>
        </w:tc>
        <w:tc>
          <w:tcPr>
            <w:tcW w:w="716" w:type="dxa"/>
            <w:shd w:val="clear" w:color="auto" w:fill="DBE5F1" w:themeFill="accent1" w:themeFillTint="33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shd w:val="clear" w:color="auto" w:fill="DBE5F1" w:themeFill="accent1" w:themeFillTint="33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shd w:val="clear" w:color="auto" w:fill="DBE5F1" w:themeFill="accent1" w:themeFillTint="33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DBE5F1" w:themeFill="accent1" w:themeFillTint="33"/>
            <w:noWrap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create_user</w:t>
            </w:r>
          </w:p>
        </w:tc>
        <w:tc>
          <w:tcPr>
            <w:tcW w:w="1570" w:type="dxa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varchar(20)</w:t>
            </w:r>
          </w:p>
        </w:tc>
        <w:tc>
          <w:tcPr>
            <w:tcW w:w="716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noWrap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创建人(id)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update_time</w:t>
            </w:r>
          </w:p>
        </w:tc>
        <w:tc>
          <w:tcPr>
            <w:tcW w:w="1570" w:type="dxa"/>
            <w:shd w:val="clear" w:color="auto" w:fill="DBE5F1" w:themeFill="accent1" w:themeFillTint="33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datetime</w:t>
            </w:r>
          </w:p>
        </w:tc>
        <w:tc>
          <w:tcPr>
            <w:tcW w:w="716" w:type="dxa"/>
            <w:shd w:val="clear" w:color="auto" w:fill="DBE5F1" w:themeFill="accent1" w:themeFillTint="33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shd w:val="clear" w:color="auto" w:fill="DBE5F1" w:themeFill="accent1" w:themeFillTint="33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shd w:val="clear" w:color="auto" w:fill="DBE5F1" w:themeFill="accent1" w:themeFillTint="33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DBE5F1" w:themeFill="accent1" w:themeFillTint="33"/>
            <w:noWrap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update_user</w:t>
            </w:r>
          </w:p>
        </w:tc>
        <w:tc>
          <w:tcPr>
            <w:tcW w:w="1570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varchar(20)</w:t>
            </w:r>
          </w:p>
        </w:tc>
        <w:tc>
          <w:tcPr>
            <w:tcW w:w="716" w:type="dxa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　</w:t>
            </w:r>
          </w:p>
        </w:tc>
        <w:tc>
          <w:tcPr>
            <w:tcW w:w="2729" w:type="dxa"/>
            <w:noWrap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更新人(id)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noWrap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del_flag</w:t>
            </w:r>
          </w:p>
        </w:tc>
        <w:tc>
          <w:tcPr>
            <w:tcW w:w="1570" w:type="dxa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tinyint</w:t>
            </w:r>
          </w:p>
        </w:tc>
        <w:tc>
          <w:tcPr>
            <w:tcW w:w="716" w:type="dxa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noWrap/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逻辑删除（1未删除，0删除）</w:t>
            </w:r>
          </w:p>
        </w:tc>
      </w:tr>
    </w:tbl>
    <w:p>
      <w:pPr>
        <w:pStyle w:val="40"/>
        <w:numPr>
          <w:numId w:val="0"/>
        </w:numPr>
        <w:ind w:leftChars="0"/>
      </w:pPr>
    </w:p>
    <w:p>
      <w:pPr>
        <w:pStyle w:val="40"/>
        <w:numPr>
          <w:ilvl w:val="0"/>
          <w:numId w:val="7"/>
        </w:numPr>
      </w:pPr>
      <w:r>
        <w:rPr>
          <w:rFonts w:hint="eastAsia"/>
          <w:lang w:val="en-US" w:eastAsia="zh-CN"/>
        </w:rPr>
        <w:t>物理</w:t>
      </w:r>
      <w:r>
        <w:t>表</w:t>
      </w:r>
      <w:r>
        <w:rPr>
          <w:rFonts w:hint="eastAsia"/>
          <w:lang w:eastAsia="zh-CN"/>
        </w:rPr>
        <w:t>（</w:t>
      </w:r>
      <w:r>
        <w:rPr>
          <w:rFonts w:ascii="Arial" w:hAnsi="Arial" w:eastAsia="Arial" w:cs="Arial"/>
          <w:b/>
          <w:bCs/>
          <w:i w:val="0"/>
          <w:caps w:val="0"/>
          <w:color w:val="3F4A56"/>
          <w:spacing w:val="0"/>
          <w:sz w:val="19"/>
          <w:szCs w:val="19"/>
          <w:shd w:val="clear" w:fill="FFFFFF"/>
        </w:rPr>
        <w:t>tb_table_access</w:t>
      </w:r>
      <w:r>
        <w:rPr>
          <w:rFonts w:hint="eastAsia"/>
          <w:lang w:eastAsia="zh-CN"/>
        </w:rPr>
        <w:t>）</w:t>
      </w:r>
    </w:p>
    <w:tbl>
      <w:tblPr>
        <w:tblStyle w:val="92"/>
        <w:tblW w:w="8596" w:type="dxa"/>
        <w:tblInd w:w="392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570"/>
        <w:gridCol w:w="716"/>
        <w:gridCol w:w="954"/>
        <w:gridCol w:w="581"/>
        <w:gridCol w:w="272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FFFFFF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</w:rPr>
              <w:t>字段名</w:t>
            </w:r>
          </w:p>
        </w:tc>
        <w:tc>
          <w:tcPr>
            <w:tcW w:w="1570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FFFFFF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</w:rPr>
              <w:t>字段类型</w:t>
            </w:r>
          </w:p>
        </w:tc>
        <w:tc>
          <w:tcPr>
            <w:tcW w:w="716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  <w:t>不是null</w:t>
            </w:r>
          </w:p>
        </w:tc>
        <w:tc>
          <w:tcPr>
            <w:tcW w:w="954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  <w:t>主键</w:t>
            </w:r>
          </w:p>
        </w:tc>
        <w:tc>
          <w:tcPr>
            <w:tcW w:w="581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FFFFFF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</w:rPr>
              <w:t>规则</w:t>
            </w:r>
          </w:p>
        </w:tc>
        <w:tc>
          <w:tcPr>
            <w:tcW w:w="272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  <w:t>id</w:t>
            </w:r>
          </w:p>
        </w:tc>
        <w:tc>
          <w:tcPr>
            <w:tcW w:w="1570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int</w:t>
            </w:r>
          </w:p>
        </w:tc>
        <w:tc>
          <w:tcPr>
            <w:tcW w:w="716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是</w:t>
            </w:r>
          </w:p>
        </w:tc>
        <w:tc>
          <w:tcPr>
            <w:tcW w:w="954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1</w:t>
            </w:r>
          </w:p>
        </w:tc>
        <w:tc>
          <w:tcPr>
            <w:tcW w:w="581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自增</w:t>
            </w:r>
          </w:p>
        </w:tc>
        <w:tc>
          <w:tcPr>
            <w:tcW w:w="2729" w:type="dxa"/>
            <w:shd w:val="clear" w:color="auto" w:fill="DBE5F1" w:themeFill="accent1" w:themeFillTint="33"/>
            <w:noWrap/>
          </w:tcPr>
          <w:p>
            <w:pPr>
              <w:rPr>
                <w:rFonts w:asciiTheme="minorEastAsia" w:hAnsiTheme="minorEastAsia" w:eastAsiaTheme="minorEastAsia" w:cstheme="minorBidi"/>
                <w:kern w:val="2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20"/>
                <w:szCs w:val="20"/>
              </w:rPr>
              <w:t>主键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  <w:t>appid</w:t>
            </w:r>
          </w:p>
        </w:tc>
        <w:tc>
          <w:tcPr>
            <w:tcW w:w="1570" w:type="dxa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int</w:t>
            </w:r>
          </w:p>
        </w:tc>
        <w:tc>
          <w:tcPr>
            <w:tcW w:w="716" w:type="dxa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是</w:t>
            </w:r>
          </w:p>
        </w:tc>
        <w:tc>
          <w:tcPr>
            <w:tcW w:w="954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DBE5F1" w:themeFill="accent1" w:themeFillTint="33"/>
            <w:noWrap/>
          </w:tcPr>
          <w:p>
            <w:pPr>
              <w:jc w:val="both"/>
              <w:rPr>
                <w:rFonts w:ascii="Times New Roman" w:hAnsi="Times New Roman" w:eastAsia="Times New Roman" w:cstheme="minorBidi"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theme="minorBidi"/>
                <w:kern w:val="2"/>
                <w:sz w:val="20"/>
                <w:szCs w:val="20"/>
              </w:rPr>
              <w:t>tb_app_registration（id）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table_name</w:t>
            </w:r>
          </w:p>
        </w:tc>
        <w:tc>
          <w:tcPr>
            <w:tcW w:w="1570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archar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(255)</w:t>
            </w:r>
          </w:p>
        </w:tc>
        <w:tc>
          <w:tcPr>
            <w:tcW w:w="716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是</w:t>
            </w:r>
          </w:p>
        </w:tc>
        <w:tc>
          <w:tcPr>
            <w:tcW w:w="954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DBE5F1" w:themeFill="accent1" w:themeFillTint="33"/>
            <w:noWrap/>
          </w:tcPr>
          <w:p>
            <w:pPr>
              <w:jc w:val="both"/>
              <w:rPr>
                <w:rFonts w:hint="default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  <w:t>物理表名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table_des</w:t>
            </w:r>
          </w:p>
        </w:tc>
        <w:tc>
          <w:tcPr>
            <w:tcW w:w="1570" w:type="dxa"/>
            <w:noWrap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archar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(255)</w:t>
            </w:r>
          </w:p>
        </w:tc>
        <w:tc>
          <w:tcPr>
            <w:tcW w:w="716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noWrap/>
          </w:tcPr>
          <w:p>
            <w:pPr>
              <w:jc w:val="both"/>
              <w:rPr>
                <w:rFonts w:hint="default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  <w:t>物理表描述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sync_src</w:t>
            </w:r>
          </w:p>
        </w:tc>
        <w:tc>
          <w:tcPr>
            <w:tcW w:w="1570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varchar(</w:t>
            </w:r>
            <w:r>
              <w:rPr>
                <w:rFonts w:ascii="宋体" w:hAnsi="宋体" w:eastAsia="宋体" w:cs="宋体"/>
                <w:color w:val="000000"/>
                <w:kern w:val="2"/>
                <w:sz w:val="22"/>
              </w:rPr>
              <w:t>50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0</w:t>
            </w:r>
            <w:r>
              <w:rPr>
                <w:rFonts w:ascii="宋体" w:hAnsi="宋体" w:eastAsia="宋体" w:cs="宋体"/>
                <w:color w:val="000000"/>
                <w:kern w:val="2"/>
                <w:sz w:val="22"/>
              </w:rPr>
              <w:t>)</w:t>
            </w:r>
          </w:p>
        </w:tc>
        <w:tc>
          <w:tcPr>
            <w:tcW w:w="716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DBE5F1" w:themeFill="accent1" w:themeFillTint="33"/>
            <w:noWrap/>
          </w:tcPr>
          <w:p>
            <w:pPr>
              <w:jc w:val="both"/>
              <w:rPr>
                <w:rFonts w:ascii="Times New Roman" w:hAnsi="Times New Roman" w:eastAsia="Times New Roman" w:cstheme="minorBidi"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theme="minorBidi"/>
                <w:kern w:val="2"/>
                <w:sz w:val="20"/>
                <w:szCs w:val="20"/>
              </w:rPr>
              <w:t>如果是实时物理表，需要提供数据同步地址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is_realtime</w:t>
            </w:r>
          </w:p>
        </w:tc>
        <w:tc>
          <w:tcPr>
            <w:tcW w:w="1570" w:type="dxa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tinyint(1)</w:t>
            </w:r>
          </w:p>
        </w:tc>
        <w:tc>
          <w:tcPr>
            <w:tcW w:w="716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noWrap/>
          </w:tcPr>
          <w:p>
            <w:pPr>
              <w:jc w:val="both"/>
              <w:rPr>
                <w:rFonts w:hint="eastAsia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Times New Roman" w:cstheme="minorBidi"/>
                <w:kern w:val="2"/>
                <w:sz w:val="20"/>
                <w:szCs w:val="20"/>
              </w:rPr>
              <w:t>0是实时物理表，1是非实时物理表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create_time</w:t>
            </w:r>
          </w:p>
        </w:tc>
        <w:tc>
          <w:tcPr>
            <w:tcW w:w="1570" w:type="dxa"/>
            <w:shd w:val="clear" w:color="auto" w:fill="DBE5F1" w:themeFill="accent1" w:themeFillTint="33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datetime</w:t>
            </w:r>
          </w:p>
        </w:tc>
        <w:tc>
          <w:tcPr>
            <w:tcW w:w="716" w:type="dxa"/>
            <w:shd w:val="clear" w:color="auto" w:fill="DBE5F1" w:themeFill="accent1" w:themeFillTint="33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shd w:val="clear" w:color="auto" w:fill="DBE5F1" w:themeFill="accent1" w:themeFillTint="33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shd w:val="clear" w:color="auto" w:fill="DBE5F1" w:themeFill="accent1" w:themeFillTint="33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DBE5F1" w:themeFill="accent1" w:themeFillTint="33"/>
            <w:noWrap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create_user</w:t>
            </w:r>
          </w:p>
        </w:tc>
        <w:tc>
          <w:tcPr>
            <w:tcW w:w="1570" w:type="dxa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varchar(20)</w:t>
            </w:r>
          </w:p>
        </w:tc>
        <w:tc>
          <w:tcPr>
            <w:tcW w:w="716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noWrap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创建人(id)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update_time</w:t>
            </w:r>
          </w:p>
        </w:tc>
        <w:tc>
          <w:tcPr>
            <w:tcW w:w="1570" w:type="dxa"/>
            <w:shd w:val="clear" w:color="auto" w:fill="DBE5F1" w:themeFill="accent1" w:themeFillTint="33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datetime</w:t>
            </w:r>
          </w:p>
        </w:tc>
        <w:tc>
          <w:tcPr>
            <w:tcW w:w="716" w:type="dxa"/>
            <w:shd w:val="clear" w:color="auto" w:fill="DBE5F1" w:themeFill="accent1" w:themeFillTint="33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shd w:val="clear" w:color="auto" w:fill="DBE5F1" w:themeFill="accent1" w:themeFillTint="33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shd w:val="clear" w:color="auto" w:fill="DBE5F1" w:themeFill="accent1" w:themeFillTint="33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DBE5F1" w:themeFill="accent1" w:themeFillTint="33"/>
            <w:noWrap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update_user</w:t>
            </w:r>
          </w:p>
        </w:tc>
        <w:tc>
          <w:tcPr>
            <w:tcW w:w="1570" w:type="dxa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varchar(20)</w:t>
            </w:r>
          </w:p>
        </w:tc>
        <w:tc>
          <w:tcPr>
            <w:tcW w:w="716" w:type="dxa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　</w:t>
            </w:r>
          </w:p>
        </w:tc>
        <w:tc>
          <w:tcPr>
            <w:tcW w:w="2729" w:type="dxa"/>
            <w:noWrap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更新人(id)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C7DAF1" w:themeFill="text2" w:themeFillTint="32"/>
            <w:noWrap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del_flag</w:t>
            </w:r>
          </w:p>
        </w:tc>
        <w:tc>
          <w:tcPr>
            <w:tcW w:w="1570" w:type="dxa"/>
            <w:shd w:val="clear" w:color="auto" w:fill="C7DAF1" w:themeFill="text2" w:themeFillTint="32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tinyint</w:t>
            </w:r>
          </w:p>
        </w:tc>
        <w:tc>
          <w:tcPr>
            <w:tcW w:w="716" w:type="dxa"/>
            <w:shd w:val="clear" w:color="auto" w:fill="C7DAF1" w:themeFill="text2" w:themeFillTint="32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shd w:val="clear" w:color="auto" w:fill="C7DAF1" w:themeFill="text2" w:themeFillTint="32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shd w:val="clear" w:color="auto" w:fill="C7DAF1" w:themeFill="text2" w:themeFillTint="32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C7DAF1" w:themeFill="text2" w:themeFillTint="32"/>
            <w:noWrap/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逻辑删除（1未删除，0删除）</w:t>
            </w:r>
          </w:p>
        </w:tc>
      </w:tr>
    </w:tbl>
    <w:p>
      <w:pPr>
        <w:pStyle w:val="40"/>
        <w:numPr>
          <w:numId w:val="0"/>
        </w:numPr>
        <w:contextualSpacing/>
      </w:pPr>
    </w:p>
    <w:p>
      <w:pPr>
        <w:pStyle w:val="40"/>
        <w:numPr>
          <w:ilvl w:val="0"/>
          <w:numId w:val="7"/>
        </w:numPr>
      </w:pPr>
      <w:r>
        <w:rPr>
          <w:rFonts w:hint="eastAsia"/>
          <w:lang w:val="en-US" w:eastAsia="zh-CN"/>
        </w:rPr>
        <w:t>物理</w:t>
      </w:r>
      <w:r>
        <w:t>表</w:t>
      </w:r>
      <w:r>
        <w:rPr>
          <w:rFonts w:hint="eastAsia"/>
          <w:lang w:val="en-US" w:eastAsia="zh-CN"/>
        </w:rPr>
        <w:t>字段表</w:t>
      </w:r>
      <w:r>
        <w:rPr>
          <w:rFonts w:hint="eastAsia"/>
          <w:lang w:eastAsia="zh-CN"/>
        </w:rPr>
        <w:t>（</w:t>
      </w:r>
      <w:r>
        <w:rPr>
          <w:rFonts w:ascii="Arial" w:hAnsi="Arial" w:eastAsia="Arial" w:cs="Arial"/>
          <w:b/>
          <w:bCs/>
          <w:i w:val="0"/>
          <w:caps w:val="0"/>
          <w:color w:val="3F4A56"/>
          <w:spacing w:val="0"/>
          <w:sz w:val="19"/>
          <w:szCs w:val="19"/>
          <w:shd w:val="clear" w:fill="FFFFFF"/>
        </w:rPr>
        <w:t>tb_table_fields</w:t>
      </w:r>
      <w:r>
        <w:rPr>
          <w:rFonts w:hint="eastAsia"/>
          <w:lang w:eastAsia="zh-CN"/>
        </w:rPr>
        <w:t>）</w:t>
      </w:r>
    </w:p>
    <w:tbl>
      <w:tblPr>
        <w:tblStyle w:val="92"/>
        <w:tblW w:w="8596" w:type="dxa"/>
        <w:tblInd w:w="392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570"/>
        <w:gridCol w:w="716"/>
        <w:gridCol w:w="954"/>
        <w:gridCol w:w="581"/>
        <w:gridCol w:w="272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FFFFFF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</w:rPr>
              <w:t>字段名</w:t>
            </w:r>
          </w:p>
        </w:tc>
        <w:tc>
          <w:tcPr>
            <w:tcW w:w="1570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FFFFFF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</w:rPr>
              <w:t>字段类型</w:t>
            </w:r>
          </w:p>
        </w:tc>
        <w:tc>
          <w:tcPr>
            <w:tcW w:w="716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  <w:t>不是null</w:t>
            </w:r>
          </w:p>
        </w:tc>
        <w:tc>
          <w:tcPr>
            <w:tcW w:w="954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  <w:t>主键</w:t>
            </w:r>
          </w:p>
        </w:tc>
        <w:tc>
          <w:tcPr>
            <w:tcW w:w="581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FFFFFF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</w:rPr>
              <w:t>规则</w:t>
            </w:r>
          </w:p>
        </w:tc>
        <w:tc>
          <w:tcPr>
            <w:tcW w:w="272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  <w:t>id</w:t>
            </w:r>
          </w:p>
        </w:tc>
        <w:tc>
          <w:tcPr>
            <w:tcW w:w="1570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int</w:t>
            </w:r>
          </w:p>
        </w:tc>
        <w:tc>
          <w:tcPr>
            <w:tcW w:w="716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是</w:t>
            </w:r>
          </w:p>
        </w:tc>
        <w:tc>
          <w:tcPr>
            <w:tcW w:w="954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1</w:t>
            </w:r>
          </w:p>
        </w:tc>
        <w:tc>
          <w:tcPr>
            <w:tcW w:w="581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自增</w:t>
            </w:r>
          </w:p>
        </w:tc>
        <w:tc>
          <w:tcPr>
            <w:tcW w:w="2729" w:type="dxa"/>
            <w:shd w:val="clear" w:color="auto" w:fill="DBE5F1" w:themeFill="accent1" w:themeFillTint="33"/>
            <w:noWrap/>
          </w:tcPr>
          <w:p>
            <w:pPr>
              <w:rPr>
                <w:rFonts w:asciiTheme="minorEastAsia" w:hAnsiTheme="minorEastAsia" w:eastAsiaTheme="minorEastAsia" w:cstheme="minorBidi"/>
                <w:kern w:val="2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20"/>
                <w:szCs w:val="20"/>
              </w:rPr>
              <w:t>主键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  <w:t>table_access_id</w:t>
            </w:r>
          </w:p>
        </w:tc>
        <w:tc>
          <w:tcPr>
            <w:tcW w:w="1570" w:type="dxa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int</w:t>
            </w:r>
          </w:p>
        </w:tc>
        <w:tc>
          <w:tcPr>
            <w:tcW w:w="716" w:type="dxa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</w:p>
        </w:tc>
        <w:tc>
          <w:tcPr>
            <w:tcW w:w="954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DBE5F1" w:themeFill="accent1" w:themeFillTint="33"/>
            <w:noWrap/>
          </w:tcPr>
          <w:p>
            <w:pPr>
              <w:jc w:val="both"/>
              <w:rPr>
                <w:rFonts w:ascii="Times New Roman" w:hAnsi="Times New Roman" w:eastAsia="Times New Roman" w:cstheme="minorBidi"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theme="minorBidi"/>
                <w:kern w:val="2"/>
                <w:sz w:val="20"/>
                <w:szCs w:val="20"/>
              </w:rPr>
              <w:t>table_access（id）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field_name</w:t>
            </w:r>
          </w:p>
        </w:tc>
        <w:tc>
          <w:tcPr>
            <w:tcW w:w="1570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archar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(255)</w:t>
            </w:r>
          </w:p>
        </w:tc>
        <w:tc>
          <w:tcPr>
            <w:tcW w:w="716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是</w:t>
            </w:r>
          </w:p>
        </w:tc>
        <w:tc>
          <w:tcPr>
            <w:tcW w:w="954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DBE5F1" w:themeFill="accent1" w:themeFillTint="33"/>
            <w:noWrap/>
          </w:tcPr>
          <w:p>
            <w:pPr>
              <w:jc w:val="both"/>
              <w:rPr>
                <w:rFonts w:hint="default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  <w:t>字段名称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field_des</w:t>
            </w:r>
          </w:p>
        </w:tc>
        <w:tc>
          <w:tcPr>
            <w:tcW w:w="1570" w:type="dxa"/>
            <w:noWrap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archar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(255)</w:t>
            </w:r>
          </w:p>
        </w:tc>
        <w:tc>
          <w:tcPr>
            <w:tcW w:w="716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noWrap/>
          </w:tcPr>
          <w:p>
            <w:pPr>
              <w:jc w:val="both"/>
              <w:rPr>
                <w:rFonts w:hint="default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field_type</w:t>
            </w:r>
          </w:p>
        </w:tc>
        <w:tc>
          <w:tcPr>
            <w:tcW w:w="1570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varchar(</w:t>
            </w:r>
            <w:r>
              <w:rPr>
                <w:rFonts w:ascii="宋体" w:hAnsi="宋体" w:eastAsia="宋体" w:cs="宋体"/>
                <w:color w:val="000000"/>
                <w:kern w:val="2"/>
                <w:sz w:val="22"/>
              </w:rPr>
              <w:t>50)</w:t>
            </w:r>
          </w:p>
        </w:tc>
        <w:tc>
          <w:tcPr>
            <w:tcW w:w="716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DBE5F1" w:themeFill="accent1" w:themeFillTint="33"/>
            <w:noWrap/>
          </w:tcPr>
          <w:p>
            <w:pPr>
              <w:jc w:val="both"/>
              <w:rPr>
                <w:rFonts w:hint="default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  <w:t>字段类型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is_primarykey</w:t>
            </w:r>
          </w:p>
        </w:tc>
        <w:tc>
          <w:tcPr>
            <w:tcW w:w="1570" w:type="dxa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int</w:t>
            </w:r>
          </w:p>
        </w:tc>
        <w:tc>
          <w:tcPr>
            <w:tcW w:w="716" w:type="dxa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是</w:t>
            </w:r>
          </w:p>
        </w:tc>
        <w:tc>
          <w:tcPr>
            <w:tcW w:w="954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noWrap/>
          </w:tcPr>
          <w:p>
            <w:pPr>
              <w:jc w:val="both"/>
              <w:rPr>
                <w:rFonts w:hint="eastAsia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Times New Roman" w:cstheme="minorBidi"/>
                <w:kern w:val="2"/>
                <w:sz w:val="20"/>
                <w:szCs w:val="20"/>
              </w:rPr>
              <w:t>1是主键，0非主键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is_businesstime</w:t>
            </w:r>
          </w:p>
        </w:tc>
        <w:tc>
          <w:tcPr>
            <w:tcW w:w="1570" w:type="dxa"/>
            <w:shd w:val="clear" w:color="auto" w:fill="DBE5F1" w:themeFill="accent1" w:themeFillTint="33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int</w:t>
            </w:r>
          </w:p>
        </w:tc>
        <w:tc>
          <w:tcPr>
            <w:tcW w:w="716" w:type="dxa"/>
            <w:shd w:val="clear" w:color="auto" w:fill="DBE5F1" w:themeFill="accent1" w:themeFillTint="33"/>
            <w:noWrap/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是</w:t>
            </w:r>
          </w:p>
        </w:tc>
        <w:tc>
          <w:tcPr>
            <w:tcW w:w="954" w:type="dxa"/>
            <w:shd w:val="clear" w:color="auto" w:fill="DBE5F1" w:themeFill="accent1" w:themeFillTint="33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shd w:val="clear" w:color="auto" w:fill="DBE5F1" w:themeFill="accent1" w:themeFillTint="33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DBE5F1" w:themeFill="accent1" w:themeFillTint="33"/>
            <w:noWrap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1是业务时间，0非业务时间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FFFFFF" w:themeFill="background1"/>
            <w:noWrap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is_timestamp</w:t>
            </w:r>
          </w:p>
        </w:tc>
        <w:tc>
          <w:tcPr>
            <w:tcW w:w="1570" w:type="dxa"/>
            <w:shd w:val="clear" w:color="auto" w:fill="FFFFFF" w:themeFill="background1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int</w:t>
            </w:r>
          </w:p>
        </w:tc>
        <w:tc>
          <w:tcPr>
            <w:tcW w:w="716" w:type="dxa"/>
            <w:shd w:val="clear" w:color="auto" w:fill="FFFFFF" w:themeFill="background1"/>
            <w:noWrap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是</w:t>
            </w:r>
          </w:p>
        </w:tc>
        <w:tc>
          <w:tcPr>
            <w:tcW w:w="954" w:type="dxa"/>
            <w:shd w:val="clear" w:color="auto" w:fill="FFFFFF" w:themeFill="background1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shd w:val="clear" w:color="auto" w:fill="FFFFFF" w:themeFill="background1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FFFFFF" w:themeFill="background1"/>
            <w:noWrap/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1是时间戳，0非时间戳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DBE5F1" w:themeFill="accent1" w:themeFillTint="33"/>
            <w:noWrap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is_realtime</w:t>
            </w:r>
          </w:p>
        </w:tc>
        <w:tc>
          <w:tcPr>
            <w:tcW w:w="1570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int</w:t>
            </w:r>
          </w:p>
        </w:tc>
        <w:tc>
          <w:tcPr>
            <w:tcW w:w="716" w:type="dxa"/>
            <w:shd w:val="clear" w:color="auto" w:fill="DBE5F1" w:themeFill="accent1" w:themeFillTint="33"/>
            <w:noWrap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是</w:t>
            </w:r>
          </w:p>
        </w:tc>
        <w:tc>
          <w:tcPr>
            <w:tcW w:w="954" w:type="dxa"/>
            <w:shd w:val="clear" w:color="auto" w:fill="DBE5F1" w:themeFill="accent1" w:themeFillTint="33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shd w:val="clear" w:color="auto" w:fill="DBE5F1" w:themeFill="accent1" w:themeFillTint="33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DBE5F1" w:themeFill="accent1" w:themeFillTint="33"/>
            <w:noWrap/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1：是实时物理表的字段，</w:t>
            </w:r>
          </w:p>
          <w:p>
            <w:pPr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0：非实时物理表的字段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FFFFFF" w:themeFill="background1"/>
            <w:noWrap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create_time</w:t>
            </w:r>
          </w:p>
        </w:tc>
        <w:tc>
          <w:tcPr>
            <w:tcW w:w="1570" w:type="dxa"/>
            <w:shd w:val="clear" w:color="auto" w:fill="FFFFFF" w:themeFill="background1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datetime</w:t>
            </w:r>
          </w:p>
        </w:tc>
        <w:tc>
          <w:tcPr>
            <w:tcW w:w="716" w:type="dxa"/>
            <w:shd w:val="clear" w:color="auto" w:fill="FFFFFF" w:themeFill="background1"/>
            <w:noWrap/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</w:p>
        </w:tc>
        <w:tc>
          <w:tcPr>
            <w:tcW w:w="954" w:type="dxa"/>
            <w:shd w:val="clear" w:color="auto" w:fill="FFFFFF" w:themeFill="background1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shd w:val="clear" w:color="auto" w:fill="FFFFFF" w:themeFill="background1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FFFFFF" w:themeFill="background1"/>
            <w:noWrap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DCE6F2" w:themeFill="accent1" w:themeFillTint="32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create_user</w:t>
            </w:r>
          </w:p>
        </w:tc>
        <w:tc>
          <w:tcPr>
            <w:tcW w:w="1570" w:type="dxa"/>
            <w:shd w:val="clear" w:color="auto" w:fill="DCE6F2" w:themeFill="accent1" w:themeFillTint="32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varchar(20)</w:t>
            </w:r>
          </w:p>
        </w:tc>
        <w:tc>
          <w:tcPr>
            <w:tcW w:w="716" w:type="dxa"/>
            <w:shd w:val="clear" w:color="auto" w:fill="DCE6F2" w:themeFill="accent1" w:themeFillTint="32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shd w:val="clear" w:color="auto" w:fill="DCE6F2" w:themeFill="accent1" w:themeFillTint="32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shd w:val="clear" w:color="auto" w:fill="DCE6F2" w:themeFill="accent1" w:themeFillTint="32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DCE6F2" w:themeFill="accent1" w:themeFillTint="32"/>
            <w:noWrap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创建人(id)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FFFFFF" w:themeFill="background1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update_time</w:t>
            </w:r>
          </w:p>
        </w:tc>
        <w:tc>
          <w:tcPr>
            <w:tcW w:w="1570" w:type="dxa"/>
            <w:shd w:val="clear" w:color="auto" w:fill="FFFFFF" w:themeFill="background1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datetime</w:t>
            </w:r>
          </w:p>
        </w:tc>
        <w:tc>
          <w:tcPr>
            <w:tcW w:w="716" w:type="dxa"/>
            <w:shd w:val="clear" w:color="auto" w:fill="FFFFFF" w:themeFill="background1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shd w:val="clear" w:color="auto" w:fill="FFFFFF" w:themeFill="background1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shd w:val="clear" w:color="auto" w:fill="FFFFFF" w:themeFill="background1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FFFFFF" w:themeFill="background1"/>
            <w:noWrap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DCE6F2" w:themeFill="accent1" w:themeFillTint="32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update_user</w:t>
            </w:r>
          </w:p>
        </w:tc>
        <w:tc>
          <w:tcPr>
            <w:tcW w:w="1570" w:type="dxa"/>
            <w:shd w:val="clear" w:color="auto" w:fill="DCE6F2" w:themeFill="accent1" w:themeFillTint="32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varchar(20)</w:t>
            </w:r>
          </w:p>
        </w:tc>
        <w:tc>
          <w:tcPr>
            <w:tcW w:w="716" w:type="dxa"/>
            <w:shd w:val="clear" w:color="auto" w:fill="DCE6F2" w:themeFill="accent1" w:themeFillTint="32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shd w:val="clear" w:color="auto" w:fill="DCE6F2" w:themeFill="accent1" w:themeFillTint="32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shd w:val="clear" w:color="auto" w:fill="DCE6F2" w:themeFill="accent1" w:themeFillTint="32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　</w:t>
            </w:r>
          </w:p>
        </w:tc>
        <w:tc>
          <w:tcPr>
            <w:tcW w:w="2729" w:type="dxa"/>
            <w:shd w:val="clear" w:color="auto" w:fill="DCE6F2" w:themeFill="accent1" w:themeFillTint="32"/>
            <w:noWrap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更新人(id)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FFFFFF" w:themeFill="background1"/>
            <w:noWrap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del_flag</w:t>
            </w:r>
          </w:p>
        </w:tc>
        <w:tc>
          <w:tcPr>
            <w:tcW w:w="1570" w:type="dxa"/>
            <w:shd w:val="clear" w:color="auto" w:fill="FFFFFF" w:themeFill="background1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tinyint</w:t>
            </w:r>
          </w:p>
        </w:tc>
        <w:tc>
          <w:tcPr>
            <w:tcW w:w="716" w:type="dxa"/>
            <w:shd w:val="clear" w:color="auto" w:fill="FFFFFF" w:themeFill="background1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shd w:val="clear" w:color="auto" w:fill="FFFFFF" w:themeFill="background1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shd w:val="clear" w:color="auto" w:fill="FFFFFF" w:themeFill="background1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FFFFFF" w:themeFill="background1"/>
            <w:noWrap/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逻辑删除（1未删除，0删除）</w:t>
            </w:r>
          </w:p>
        </w:tc>
      </w:tr>
    </w:tbl>
    <w:p>
      <w:pPr>
        <w:pStyle w:val="40"/>
        <w:numPr>
          <w:numId w:val="0"/>
        </w:numPr>
        <w:contextualSpacing/>
      </w:pPr>
    </w:p>
    <w:p>
      <w:pPr>
        <w:pStyle w:val="40"/>
        <w:numPr>
          <w:numId w:val="0"/>
        </w:numPr>
        <w:contextualSpacing/>
      </w:pPr>
    </w:p>
    <w:p>
      <w:pPr>
        <w:pStyle w:val="40"/>
        <w:numPr>
          <w:ilvl w:val="0"/>
          <w:numId w:val="7"/>
        </w:numPr>
      </w:pPr>
      <w:r>
        <w:rPr>
          <w:rFonts w:hint="eastAsia" w:ascii="Arial" w:hAnsi="Arial"/>
          <w:lang w:val="en-US" w:eastAsia="zh-CN"/>
        </w:rPr>
        <w:t>物理表数据同步方式表</w:t>
      </w:r>
      <w:r>
        <w:rPr>
          <w:rFonts w:hint="eastAsia"/>
          <w:lang w:eastAsia="zh-CN"/>
        </w:rPr>
        <w:t>（</w:t>
      </w:r>
      <w:r>
        <w:rPr>
          <w:rFonts w:ascii="Arial" w:hAnsi="Arial" w:eastAsia="Arial" w:cs="Arial"/>
          <w:b/>
          <w:bCs/>
          <w:i w:val="0"/>
          <w:caps w:val="0"/>
          <w:color w:val="3F4A56"/>
          <w:spacing w:val="0"/>
          <w:sz w:val="19"/>
          <w:szCs w:val="19"/>
          <w:shd w:val="clear" w:fill="FFFFFF"/>
        </w:rPr>
        <w:t>tb_table_syncmode</w:t>
      </w:r>
      <w:r>
        <w:rPr>
          <w:rFonts w:hint="eastAsia"/>
          <w:lang w:eastAsia="zh-CN"/>
        </w:rPr>
        <w:t>）</w:t>
      </w:r>
    </w:p>
    <w:tbl>
      <w:tblPr>
        <w:tblStyle w:val="92"/>
        <w:tblW w:w="8596" w:type="dxa"/>
        <w:tblInd w:w="392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6"/>
        <w:gridCol w:w="1550"/>
        <w:gridCol w:w="740"/>
        <w:gridCol w:w="620"/>
        <w:gridCol w:w="510"/>
        <w:gridCol w:w="2330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4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FFFFFF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</w:rPr>
              <w:t>字段名</w:t>
            </w:r>
          </w:p>
        </w:tc>
        <w:tc>
          <w:tcPr>
            <w:tcW w:w="1550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FFFFFF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</w:rPr>
              <w:t>字段类型</w:t>
            </w:r>
          </w:p>
        </w:tc>
        <w:tc>
          <w:tcPr>
            <w:tcW w:w="740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  <w:t>不是null</w:t>
            </w:r>
          </w:p>
        </w:tc>
        <w:tc>
          <w:tcPr>
            <w:tcW w:w="620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  <w:t>主键</w:t>
            </w:r>
          </w:p>
        </w:tc>
        <w:tc>
          <w:tcPr>
            <w:tcW w:w="510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FFFFFF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</w:rPr>
              <w:t>规则</w:t>
            </w:r>
          </w:p>
        </w:tc>
        <w:tc>
          <w:tcPr>
            <w:tcW w:w="2330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46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  <w:t>id</w:t>
            </w:r>
          </w:p>
        </w:tc>
        <w:tc>
          <w:tcPr>
            <w:tcW w:w="1550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int</w:t>
            </w:r>
          </w:p>
        </w:tc>
        <w:tc>
          <w:tcPr>
            <w:tcW w:w="740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是</w:t>
            </w:r>
          </w:p>
        </w:tc>
        <w:tc>
          <w:tcPr>
            <w:tcW w:w="620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1</w:t>
            </w:r>
          </w:p>
        </w:tc>
        <w:tc>
          <w:tcPr>
            <w:tcW w:w="510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自增</w:t>
            </w:r>
          </w:p>
        </w:tc>
        <w:tc>
          <w:tcPr>
            <w:tcW w:w="2330" w:type="dxa"/>
            <w:shd w:val="clear" w:color="auto" w:fill="DBE5F1" w:themeFill="accent1" w:themeFillTint="33"/>
            <w:noWrap/>
          </w:tcPr>
          <w:p>
            <w:pPr>
              <w:rPr>
                <w:rFonts w:asciiTheme="minorEastAsia" w:hAnsiTheme="minorEastAsia" w:eastAsiaTheme="minorEastAsia" w:cstheme="minorBidi"/>
                <w:kern w:val="2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20"/>
                <w:szCs w:val="20"/>
              </w:rPr>
              <w:t>主键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46" w:type="dxa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  <w:t>sync_mode</w:t>
            </w:r>
          </w:p>
        </w:tc>
        <w:tc>
          <w:tcPr>
            <w:tcW w:w="1550" w:type="dxa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int</w:t>
            </w:r>
          </w:p>
        </w:tc>
        <w:tc>
          <w:tcPr>
            <w:tcW w:w="740" w:type="dxa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是</w:t>
            </w:r>
          </w:p>
        </w:tc>
        <w:tc>
          <w:tcPr>
            <w:tcW w:w="620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10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330" w:type="dxa"/>
            <w:shd w:val="clear" w:color="auto" w:fill="FFFFFF" w:themeFill="background1"/>
            <w:noWrap/>
          </w:tcPr>
          <w:p>
            <w:pPr>
              <w:jc w:val="both"/>
              <w:rPr>
                <w:rFonts w:hint="eastAsia" w:ascii="Times New Roman" w:hAnsi="Times New Roman" w:eastAsia="Times New Roman" w:cstheme="minorBidi"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theme="minorBidi"/>
                <w:kern w:val="2"/>
                <w:sz w:val="20"/>
                <w:szCs w:val="20"/>
              </w:rPr>
              <w:t>同步方式；1：全量、2：时间戳增量、3：业务时间覆盖、4：自定义覆盖；</w:t>
            </w:r>
          </w:p>
          <w:p>
            <w:pPr>
              <w:jc w:val="both"/>
              <w:rPr>
                <w:rFonts w:hint="eastAsia" w:ascii="Times New Roman" w:hAnsi="Times New Roman" w:eastAsia="Times New Roman" w:cstheme="minorBidi"/>
                <w:kern w:val="2"/>
                <w:sz w:val="20"/>
                <w:szCs w:val="20"/>
              </w:rPr>
            </w:pPr>
          </w:p>
          <w:p>
            <w:pPr>
              <w:jc w:val="both"/>
              <w:rPr>
                <w:rFonts w:hint="eastAsia" w:ascii="Times New Roman" w:hAnsi="Times New Roman" w:eastAsia="Times New Roman" w:cstheme="minorBidi"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theme="minorBidi"/>
                <w:kern w:val="2"/>
                <w:sz w:val="20"/>
                <w:szCs w:val="20"/>
              </w:rPr>
              <w:t>全量：每次都全量覆盖整张表；</w:t>
            </w:r>
          </w:p>
          <w:p>
            <w:pPr>
              <w:jc w:val="both"/>
              <w:rPr>
                <w:rFonts w:hint="eastAsia" w:ascii="Times New Roman" w:hAnsi="Times New Roman" w:eastAsia="Times New Roman" w:cstheme="minorBidi"/>
                <w:kern w:val="2"/>
                <w:sz w:val="20"/>
                <w:szCs w:val="20"/>
              </w:rPr>
            </w:pPr>
          </w:p>
          <w:p>
            <w:pPr>
              <w:jc w:val="both"/>
              <w:rPr>
                <w:rFonts w:hint="eastAsia" w:ascii="Times New Roman" w:hAnsi="Times New Roman" w:eastAsia="Times New Roman" w:cstheme="minorBidi"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theme="minorBidi"/>
                <w:kern w:val="2"/>
                <w:sz w:val="20"/>
                <w:szCs w:val="20"/>
              </w:rPr>
              <w:t>时间戳增量：根据表字段中配置的业务主键和时间戳字段进行增量覆盖；</w:t>
            </w:r>
          </w:p>
          <w:p>
            <w:pPr>
              <w:jc w:val="both"/>
              <w:rPr>
                <w:rFonts w:hint="eastAsia" w:ascii="Times New Roman" w:hAnsi="Times New Roman" w:eastAsia="Times New Roman" w:cstheme="minorBidi"/>
                <w:kern w:val="2"/>
                <w:sz w:val="20"/>
                <w:szCs w:val="20"/>
              </w:rPr>
            </w:pPr>
          </w:p>
          <w:p>
            <w:pPr>
              <w:jc w:val="both"/>
              <w:rPr>
                <w:rFonts w:ascii="Times New Roman" w:hAnsi="Times New Roman" w:eastAsia="Times New Roman" w:cstheme="minorBidi"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Times New Roman" w:cstheme="minorBidi"/>
                <w:kern w:val="2"/>
                <w:sz w:val="20"/>
                <w:szCs w:val="20"/>
              </w:rPr>
              <w:t>业务时间覆盖：根据配置的业务时间字段进行业务时间覆盖：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46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custom_delete_condition</w:t>
            </w:r>
          </w:p>
        </w:tc>
        <w:tc>
          <w:tcPr>
            <w:tcW w:w="1550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test</w:t>
            </w:r>
          </w:p>
        </w:tc>
        <w:tc>
          <w:tcPr>
            <w:tcW w:w="740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</w:p>
        </w:tc>
        <w:tc>
          <w:tcPr>
            <w:tcW w:w="620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10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330" w:type="dxa"/>
            <w:shd w:val="clear" w:color="auto" w:fill="DBE5F1" w:themeFill="accent1" w:themeFillTint="33"/>
            <w:noWrap/>
          </w:tcPr>
          <w:p>
            <w:pPr>
              <w:jc w:val="both"/>
              <w:rPr>
                <w:rFonts w:hint="default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  <w:t>自定义删除条件：定义每次同步的时候删除我们已有的数据条件：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46" w:type="dxa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custom_insert_condition</w:t>
            </w:r>
          </w:p>
        </w:tc>
        <w:tc>
          <w:tcPr>
            <w:tcW w:w="1550" w:type="dxa"/>
            <w:noWrap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test</w:t>
            </w:r>
          </w:p>
        </w:tc>
        <w:tc>
          <w:tcPr>
            <w:tcW w:w="740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620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10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330" w:type="dxa"/>
            <w:noWrap/>
          </w:tcPr>
          <w:p>
            <w:pPr>
              <w:jc w:val="both"/>
              <w:rPr>
                <w:rFonts w:hint="default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  <w:t>自定义插入条件：定义删除之后获取插入条件的数据进行插入</w:t>
            </w:r>
          </w:p>
        </w:tc>
      </w:tr>
    </w:tbl>
    <w:p>
      <w:pPr>
        <w:pStyle w:val="40"/>
        <w:numPr>
          <w:numId w:val="0"/>
        </w:numPr>
        <w:contextualSpacing/>
      </w:pPr>
    </w:p>
    <w:p>
      <w:pPr>
        <w:pStyle w:val="40"/>
        <w:numPr>
          <w:ilvl w:val="0"/>
          <w:numId w:val="7"/>
        </w:numPr>
        <w:rPr>
          <w:highlight w:val="yellow"/>
        </w:rPr>
      </w:pPr>
      <w:r>
        <w:rPr>
          <w:rFonts w:hint="eastAsia"/>
          <w:highlight w:val="yellow"/>
          <w:lang w:val="en-US" w:eastAsia="zh-CN"/>
        </w:rPr>
        <w:t>业务域表(表名未定义)</w:t>
      </w:r>
    </w:p>
    <w:tbl>
      <w:tblPr>
        <w:tblStyle w:val="92"/>
        <w:tblW w:w="8596" w:type="dxa"/>
        <w:tblInd w:w="392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570"/>
        <w:gridCol w:w="716"/>
        <w:gridCol w:w="954"/>
        <w:gridCol w:w="581"/>
        <w:gridCol w:w="272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FFFFFF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</w:rPr>
              <w:t>字段名</w:t>
            </w:r>
          </w:p>
        </w:tc>
        <w:tc>
          <w:tcPr>
            <w:tcW w:w="1570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FFFFFF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</w:rPr>
              <w:t>字段类型</w:t>
            </w:r>
          </w:p>
        </w:tc>
        <w:tc>
          <w:tcPr>
            <w:tcW w:w="716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  <w:t>不是null</w:t>
            </w:r>
          </w:p>
        </w:tc>
        <w:tc>
          <w:tcPr>
            <w:tcW w:w="954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  <w:t>主键</w:t>
            </w:r>
          </w:p>
        </w:tc>
        <w:tc>
          <w:tcPr>
            <w:tcW w:w="581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FFFFFF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</w:rPr>
              <w:t>规则</w:t>
            </w:r>
          </w:p>
        </w:tc>
        <w:tc>
          <w:tcPr>
            <w:tcW w:w="272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  <w:t>id</w:t>
            </w:r>
          </w:p>
        </w:tc>
        <w:tc>
          <w:tcPr>
            <w:tcW w:w="1570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int</w:t>
            </w:r>
          </w:p>
        </w:tc>
        <w:tc>
          <w:tcPr>
            <w:tcW w:w="716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是</w:t>
            </w:r>
          </w:p>
        </w:tc>
        <w:tc>
          <w:tcPr>
            <w:tcW w:w="954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1</w:t>
            </w:r>
          </w:p>
        </w:tc>
        <w:tc>
          <w:tcPr>
            <w:tcW w:w="581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自增</w:t>
            </w:r>
          </w:p>
        </w:tc>
        <w:tc>
          <w:tcPr>
            <w:tcW w:w="2729" w:type="dxa"/>
            <w:shd w:val="clear" w:color="auto" w:fill="DBE5F1" w:themeFill="accent1" w:themeFillTint="33"/>
            <w:noWrap/>
          </w:tcPr>
          <w:p>
            <w:pPr>
              <w:rPr>
                <w:rFonts w:asciiTheme="minorEastAsia" w:hAnsiTheme="minorEastAsia" w:eastAsiaTheme="minorEastAsia" w:cstheme="minorBidi"/>
                <w:kern w:val="2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20"/>
                <w:szCs w:val="20"/>
              </w:rPr>
              <w:t>主键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  <w:t>business_name</w:t>
            </w:r>
          </w:p>
        </w:tc>
        <w:tc>
          <w:tcPr>
            <w:tcW w:w="1570" w:type="dxa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varchar(50)</w:t>
            </w:r>
          </w:p>
        </w:tc>
        <w:tc>
          <w:tcPr>
            <w:tcW w:w="716" w:type="dxa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</w:p>
        </w:tc>
        <w:tc>
          <w:tcPr>
            <w:tcW w:w="954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DBE5F1" w:themeFill="accent1" w:themeFillTint="33"/>
            <w:noWrap/>
          </w:tcPr>
          <w:p>
            <w:pPr>
              <w:jc w:val="both"/>
              <w:rPr>
                <w:rFonts w:hint="default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  <w:t>业务域名称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000000"/>
                <w:kern w:val="2"/>
                <w:sz w:val="22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  <w:t>business_des</w:t>
            </w:r>
          </w:p>
        </w:tc>
        <w:tc>
          <w:tcPr>
            <w:tcW w:w="1570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archar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(255)</w:t>
            </w:r>
          </w:p>
        </w:tc>
        <w:tc>
          <w:tcPr>
            <w:tcW w:w="716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</w:p>
        </w:tc>
        <w:tc>
          <w:tcPr>
            <w:tcW w:w="954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DBE5F1" w:themeFill="accent1" w:themeFillTint="33"/>
            <w:noWrap/>
          </w:tcPr>
          <w:p>
            <w:pPr>
              <w:jc w:val="both"/>
              <w:rPr>
                <w:rFonts w:hint="default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  <w:t>业务域描述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  <w:t>business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  <w:t>admin</w:t>
            </w:r>
          </w:p>
        </w:tc>
        <w:tc>
          <w:tcPr>
            <w:tcW w:w="1570" w:type="dxa"/>
            <w:noWrap/>
            <w:vAlign w:val="top"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archar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(50)</w:t>
            </w:r>
          </w:p>
        </w:tc>
        <w:tc>
          <w:tcPr>
            <w:tcW w:w="716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noWrap/>
          </w:tcPr>
          <w:p>
            <w:pPr>
              <w:jc w:val="both"/>
              <w:rPr>
                <w:rFonts w:hint="default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  <w:t>业务需求管理员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  <w:t>business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_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  <w:t>email</w:t>
            </w:r>
          </w:p>
        </w:tc>
        <w:tc>
          <w:tcPr>
            <w:tcW w:w="1570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varchar(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100</w:t>
            </w:r>
            <w:r>
              <w:rPr>
                <w:rFonts w:ascii="宋体" w:hAnsi="宋体" w:eastAsia="宋体" w:cs="宋体"/>
                <w:color w:val="000000"/>
                <w:kern w:val="2"/>
                <w:sz w:val="22"/>
              </w:rPr>
              <w:t>)</w:t>
            </w:r>
          </w:p>
        </w:tc>
        <w:tc>
          <w:tcPr>
            <w:tcW w:w="716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DBE5F1" w:themeFill="accent1" w:themeFillTint="33"/>
            <w:noWrap/>
          </w:tcPr>
          <w:p>
            <w:pPr>
              <w:jc w:val="both"/>
              <w:rPr>
                <w:rFonts w:hint="default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  <w:t>应用负责人邮箱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FFFFFF" w:themeFill="background1"/>
            <w:noWrap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create_time</w:t>
            </w:r>
          </w:p>
        </w:tc>
        <w:tc>
          <w:tcPr>
            <w:tcW w:w="1570" w:type="dxa"/>
            <w:shd w:val="clear" w:color="auto" w:fill="FFFFFF" w:themeFill="background1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datetime</w:t>
            </w:r>
          </w:p>
        </w:tc>
        <w:tc>
          <w:tcPr>
            <w:tcW w:w="716" w:type="dxa"/>
            <w:shd w:val="clear" w:color="auto" w:fill="FFFFFF" w:themeFill="background1"/>
            <w:noWrap/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</w:p>
        </w:tc>
        <w:tc>
          <w:tcPr>
            <w:tcW w:w="954" w:type="dxa"/>
            <w:shd w:val="clear" w:color="auto" w:fill="FFFFFF" w:themeFill="background1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shd w:val="clear" w:color="auto" w:fill="FFFFFF" w:themeFill="background1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FFFFFF" w:themeFill="background1"/>
            <w:noWrap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DCE6F2" w:themeFill="accent1" w:themeFillTint="32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create_user</w:t>
            </w:r>
          </w:p>
        </w:tc>
        <w:tc>
          <w:tcPr>
            <w:tcW w:w="1570" w:type="dxa"/>
            <w:shd w:val="clear" w:color="auto" w:fill="DCE6F2" w:themeFill="accent1" w:themeFillTint="32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varchar(20)</w:t>
            </w:r>
          </w:p>
        </w:tc>
        <w:tc>
          <w:tcPr>
            <w:tcW w:w="716" w:type="dxa"/>
            <w:shd w:val="clear" w:color="auto" w:fill="DCE6F2" w:themeFill="accent1" w:themeFillTint="32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shd w:val="clear" w:color="auto" w:fill="DCE6F2" w:themeFill="accent1" w:themeFillTint="32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shd w:val="clear" w:color="auto" w:fill="DCE6F2" w:themeFill="accent1" w:themeFillTint="32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DCE6F2" w:themeFill="accent1" w:themeFillTint="32"/>
            <w:noWrap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创建人(id)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FFFFFF" w:themeFill="background1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update_time</w:t>
            </w:r>
          </w:p>
        </w:tc>
        <w:tc>
          <w:tcPr>
            <w:tcW w:w="1570" w:type="dxa"/>
            <w:shd w:val="clear" w:color="auto" w:fill="FFFFFF" w:themeFill="background1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datetime</w:t>
            </w:r>
          </w:p>
        </w:tc>
        <w:tc>
          <w:tcPr>
            <w:tcW w:w="716" w:type="dxa"/>
            <w:shd w:val="clear" w:color="auto" w:fill="FFFFFF" w:themeFill="background1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shd w:val="clear" w:color="auto" w:fill="FFFFFF" w:themeFill="background1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shd w:val="clear" w:color="auto" w:fill="FFFFFF" w:themeFill="background1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FFFFFF" w:themeFill="background1"/>
            <w:noWrap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DCE6F2" w:themeFill="accent1" w:themeFillTint="32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update_user</w:t>
            </w:r>
          </w:p>
        </w:tc>
        <w:tc>
          <w:tcPr>
            <w:tcW w:w="1570" w:type="dxa"/>
            <w:shd w:val="clear" w:color="auto" w:fill="DCE6F2" w:themeFill="accent1" w:themeFillTint="32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varchar(20)</w:t>
            </w:r>
          </w:p>
        </w:tc>
        <w:tc>
          <w:tcPr>
            <w:tcW w:w="716" w:type="dxa"/>
            <w:shd w:val="clear" w:color="auto" w:fill="DCE6F2" w:themeFill="accent1" w:themeFillTint="32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shd w:val="clear" w:color="auto" w:fill="DCE6F2" w:themeFill="accent1" w:themeFillTint="32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shd w:val="clear" w:color="auto" w:fill="DCE6F2" w:themeFill="accent1" w:themeFillTint="32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　</w:t>
            </w:r>
          </w:p>
        </w:tc>
        <w:tc>
          <w:tcPr>
            <w:tcW w:w="2729" w:type="dxa"/>
            <w:shd w:val="clear" w:color="auto" w:fill="DCE6F2" w:themeFill="accent1" w:themeFillTint="32"/>
            <w:noWrap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更新人(id)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FFFFFF" w:themeFill="background1"/>
            <w:noWrap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del_flag</w:t>
            </w:r>
          </w:p>
        </w:tc>
        <w:tc>
          <w:tcPr>
            <w:tcW w:w="1570" w:type="dxa"/>
            <w:shd w:val="clear" w:color="auto" w:fill="FFFFFF" w:themeFill="background1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tinyint</w:t>
            </w:r>
          </w:p>
        </w:tc>
        <w:tc>
          <w:tcPr>
            <w:tcW w:w="716" w:type="dxa"/>
            <w:shd w:val="clear" w:color="auto" w:fill="FFFFFF" w:themeFill="background1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shd w:val="clear" w:color="auto" w:fill="FFFFFF" w:themeFill="background1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shd w:val="clear" w:color="auto" w:fill="FFFFFF" w:themeFill="background1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FFFFFF" w:themeFill="background1"/>
            <w:noWrap/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逻辑删除（1未删除，0删除）</w:t>
            </w:r>
          </w:p>
        </w:tc>
      </w:tr>
    </w:tbl>
    <w:p>
      <w:pPr>
        <w:pStyle w:val="40"/>
        <w:numPr>
          <w:numId w:val="0"/>
        </w:numPr>
        <w:contextualSpacing/>
      </w:pPr>
    </w:p>
    <w:p>
      <w:pPr>
        <w:pStyle w:val="40"/>
        <w:numPr>
          <w:numId w:val="0"/>
        </w:numPr>
        <w:contextualSpacing/>
      </w:pPr>
    </w:p>
    <w:p>
      <w:pPr>
        <w:pStyle w:val="40"/>
        <w:numPr>
          <w:numId w:val="0"/>
        </w:numPr>
        <w:contextualSpacing/>
      </w:pPr>
    </w:p>
    <w:p>
      <w:pPr>
        <w:pStyle w:val="40"/>
        <w:numPr>
          <w:ilvl w:val="0"/>
          <w:numId w:val="7"/>
        </w:numPr>
        <w:rPr>
          <w:highlight w:val="yellow"/>
        </w:rPr>
      </w:pPr>
      <w:r>
        <w:rPr>
          <w:rFonts w:hint="eastAsia"/>
          <w:highlight w:val="yellow"/>
          <w:lang w:val="en-US" w:eastAsia="zh-CN"/>
        </w:rPr>
        <w:t>数据域表(表名未定义)</w:t>
      </w:r>
    </w:p>
    <w:p>
      <w:pPr>
        <w:pStyle w:val="40"/>
        <w:numPr>
          <w:numId w:val="0"/>
        </w:numPr>
        <w:contextualSpacing/>
      </w:pPr>
    </w:p>
    <w:tbl>
      <w:tblPr>
        <w:tblStyle w:val="92"/>
        <w:tblW w:w="8596" w:type="dxa"/>
        <w:tblInd w:w="392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1570"/>
        <w:gridCol w:w="716"/>
        <w:gridCol w:w="954"/>
        <w:gridCol w:w="581"/>
        <w:gridCol w:w="272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FFFFFF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</w:rPr>
              <w:t>字段名</w:t>
            </w:r>
          </w:p>
        </w:tc>
        <w:tc>
          <w:tcPr>
            <w:tcW w:w="1570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FFFFFF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</w:rPr>
              <w:t>字段类型</w:t>
            </w:r>
          </w:p>
        </w:tc>
        <w:tc>
          <w:tcPr>
            <w:tcW w:w="716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  <w:t>不是null</w:t>
            </w:r>
          </w:p>
        </w:tc>
        <w:tc>
          <w:tcPr>
            <w:tcW w:w="954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  <w:t>主键</w:t>
            </w:r>
          </w:p>
        </w:tc>
        <w:tc>
          <w:tcPr>
            <w:tcW w:w="581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FFFFFF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</w:rPr>
              <w:t>规则</w:t>
            </w:r>
          </w:p>
        </w:tc>
        <w:tc>
          <w:tcPr>
            <w:tcW w:w="272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2"/>
                <w:sz w:val="22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  <w:t>id</w:t>
            </w:r>
          </w:p>
        </w:tc>
        <w:tc>
          <w:tcPr>
            <w:tcW w:w="1570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int</w:t>
            </w:r>
          </w:p>
        </w:tc>
        <w:tc>
          <w:tcPr>
            <w:tcW w:w="716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是</w:t>
            </w:r>
          </w:p>
        </w:tc>
        <w:tc>
          <w:tcPr>
            <w:tcW w:w="954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1</w:t>
            </w:r>
          </w:p>
        </w:tc>
        <w:tc>
          <w:tcPr>
            <w:tcW w:w="581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自增</w:t>
            </w:r>
          </w:p>
        </w:tc>
        <w:tc>
          <w:tcPr>
            <w:tcW w:w="2729" w:type="dxa"/>
            <w:shd w:val="clear" w:color="auto" w:fill="DBE5F1" w:themeFill="accent1" w:themeFillTint="33"/>
            <w:noWrap/>
          </w:tcPr>
          <w:p>
            <w:pPr>
              <w:rPr>
                <w:rFonts w:asciiTheme="minorEastAsia" w:hAnsiTheme="minorEastAsia" w:eastAsiaTheme="minorEastAsia" w:cstheme="minorBidi"/>
                <w:kern w:val="2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20"/>
                <w:szCs w:val="20"/>
              </w:rPr>
              <w:t>主键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  <w:t>businessid</w:t>
            </w:r>
          </w:p>
        </w:tc>
        <w:tc>
          <w:tcPr>
            <w:tcW w:w="1570" w:type="dxa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int</w:t>
            </w:r>
          </w:p>
        </w:tc>
        <w:tc>
          <w:tcPr>
            <w:tcW w:w="716" w:type="dxa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是</w:t>
            </w:r>
          </w:p>
        </w:tc>
        <w:tc>
          <w:tcPr>
            <w:tcW w:w="954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DBE5F1" w:themeFill="accent1" w:themeFillTint="33"/>
            <w:noWrap/>
          </w:tcPr>
          <w:p>
            <w:pPr>
              <w:jc w:val="both"/>
              <w:rPr>
                <w:rFonts w:hint="default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  <w:t>业务域表id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  <w:t>data_name</w:t>
            </w:r>
          </w:p>
        </w:tc>
        <w:tc>
          <w:tcPr>
            <w:tcW w:w="1570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archar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(100)</w:t>
            </w:r>
          </w:p>
        </w:tc>
        <w:tc>
          <w:tcPr>
            <w:tcW w:w="716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</w:p>
        </w:tc>
        <w:tc>
          <w:tcPr>
            <w:tcW w:w="954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DBE5F1" w:themeFill="accent1" w:themeFillTint="33"/>
            <w:noWrap/>
          </w:tcPr>
          <w:p>
            <w:pPr>
              <w:jc w:val="both"/>
              <w:rPr>
                <w:rFonts w:hint="default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  <w:t>数据域名称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  <w:t>is_share</w:t>
            </w:r>
          </w:p>
        </w:tc>
        <w:tc>
          <w:tcPr>
            <w:tcW w:w="1570" w:type="dxa"/>
            <w:noWrap/>
            <w:vAlign w:val="top"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tinyint(1)</w:t>
            </w:r>
          </w:p>
        </w:tc>
        <w:tc>
          <w:tcPr>
            <w:tcW w:w="716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noWrap/>
          </w:tcPr>
          <w:p>
            <w:pPr>
              <w:jc w:val="both"/>
              <w:rPr>
                <w:rFonts w:hint="default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  <w:t>是否共享(1:true   0:false)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DBE5F1" w:themeFill="accent1" w:themeFillTint="33"/>
            <w:noWrap/>
          </w:tcPr>
          <w:p>
            <w:pPr>
              <w:rPr>
                <w:rFonts w:hint="default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  <w:lang w:val="en-US" w:eastAsia="zh-CN"/>
              </w:rPr>
              <w:t>data_des</w:t>
            </w:r>
          </w:p>
        </w:tc>
        <w:tc>
          <w:tcPr>
            <w:tcW w:w="1570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varchar(</w:t>
            </w: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255</w:t>
            </w:r>
            <w:r>
              <w:rPr>
                <w:rFonts w:ascii="宋体" w:hAnsi="宋体" w:eastAsia="宋体" w:cs="宋体"/>
                <w:color w:val="000000"/>
                <w:kern w:val="2"/>
                <w:sz w:val="22"/>
              </w:rPr>
              <w:t>)</w:t>
            </w:r>
          </w:p>
        </w:tc>
        <w:tc>
          <w:tcPr>
            <w:tcW w:w="716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shd w:val="clear" w:color="auto" w:fill="DBE5F1" w:themeFill="accent1" w:themeFillTint="33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DBE5F1" w:themeFill="accent1" w:themeFillTint="33"/>
            <w:noWrap/>
          </w:tcPr>
          <w:p>
            <w:pPr>
              <w:jc w:val="both"/>
              <w:rPr>
                <w:rFonts w:hint="default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theme="minorBidi"/>
                <w:kern w:val="2"/>
                <w:sz w:val="20"/>
                <w:szCs w:val="20"/>
                <w:lang w:val="en-US" w:eastAsia="zh-CN"/>
              </w:rPr>
              <w:t>数据域描述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FFFFFF" w:themeFill="background1"/>
            <w:noWrap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create_time</w:t>
            </w:r>
          </w:p>
        </w:tc>
        <w:tc>
          <w:tcPr>
            <w:tcW w:w="1570" w:type="dxa"/>
            <w:shd w:val="clear" w:color="auto" w:fill="FFFFFF" w:themeFill="background1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datetime</w:t>
            </w:r>
          </w:p>
        </w:tc>
        <w:tc>
          <w:tcPr>
            <w:tcW w:w="716" w:type="dxa"/>
            <w:shd w:val="clear" w:color="auto" w:fill="FFFFFF" w:themeFill="background1"/>
            <w:noWrap/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</w:p>
        </w:tc>
        <w:tc>
          <w:tcPr>
            <w:tcW w:w="954" w:type="dxa"/>
            <w:shd w:val="clear" w:color="auto" w:fill="FFFFFF" w:themeFill="background1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shd w:val="clear" w:color="auto" w:fill="FFFFFF" w:themeFill="background1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FFFFFF" w:themeFill="background1"/>
            <w:noWrap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DCE6F2" w:themeFill="accent1" w:themeFillTint="32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create_user</w:t>
            </w:r>
          </w:p>
        </w:tc>
        <w:tc>
          <w:tcPr>
            <w:tcW w:w="1570" w:type="dxa"/>
            <w:shd w:val="clear" w:color="auto" w:fill="DCE6F2" w:themeFill="accent1" w:themeFillTint="32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varchar(20)</w:t>
            </w:r>
          </w:p>
        </w:tc>
        <w:tc>
          <w:tcPr>
            <w:tcW w:w="716" w:type="dxa"/>
            <w:shd w:val="clear" w:color="auto" w:fill="DCE6F2" w:themeFill="accent1" w:themeFillTint="32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shd w:val="clear" w:color="auto" w:fill="DCE6F2" w:themeFill="accent1" w:themeFillTint="32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shd w:val="clear" w:color="auto" w:fill="DCE6F2" w:themeFill="accent1" w:themeFillTint="32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DCE6F2" w:themeFill="accent1" w:themeFillTint="32"/>
            <w:noWrap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创建人(id)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FFFFFF" w:themeFill="background1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update_time</w:t>
            </w:r>
          </w:p>
        </w:tc>
        <w:tc>
          <w:tcPr>
            <w:tcW w:w="1570" w:type="dxa"/>
            <w:shd w:val="clear" w:color="auto" w:fill="FFFFFF" w:themeFill="background1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datetime</w:t>
            </w:r>
          </w:p>
        </w:tc>
        <w:tc>
          <w:tcPr>
            <w:tcW w:w="716" w:type="dxa"/>
            <w:shd w:val="clear" w:color="auto" w:fill="FFFFFF" w:themeFill="background1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shd w:val="clear" w:color="auto" w:fill="FFFFFF" w:themeFill="background1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shd w:val="clear" w:color="auto" w:fill="FFFFFF" w:themeFill="background1"/>
            <w:noWrap/>
          </w:tcPr>
          <w:p>
            <w:pPr>
              <w:jc w:val="right"/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FFFFFF" w:themeFill="background1"/>
            <w:noWrap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DCE6F2" w:themeFill="accent1" w:themeFillTint="32"/>
            <w:noWrap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update_user</w:t>
            </w:r>
          </w:p>
        </w:tc>
        <w:tc>
          <w:tcPr>
            <w:tcW w:w="1570" w:type="dxa"/>
            <w:shd w:val="clear" w:color="auto" w:fill="DCE6F2" w:themeFill="accent1" w:themeFillTint="32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varchar(20)</w:t>
            </w:r>
          </w:p>
        </w:tc>
        <w:tc>
          <w:tcPr>
            <w:tcW w:w="716" w:type="dxa"/>
            <w:shd w:val="clear" w:color="auto" w:fill="DCE6F2" w:themeFill="accent1" w:themeFillTint="32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shd w:val="clear" w:color="auto" w:fill="DCE6F2" w:themeFill="accent1" w:themeFillTint="32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shd w:val="clear" w:color="auto" w:fill="DCE6F2" w:themeFill="accent1" w:themeFillTint="32"/>
            <w:noWrap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　</w:t>
            </w:r>
          </w:p>
        </w:tc>
        <w:tc>
          <w:tcPr>
            <w:tcW w:w="2729" w:type="dxa"/>
            <w:shd w:val="clear" w:color="auto" w:fill="DCE6F2" w:themeFill="accent1" w:themeFillTint="32"/>
            <w:noWrap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更新人(id)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046" w:type="dxa"/>
            <w:shd w:val="clear" w:color="auto" w:fill="FFFFFF" w:themeFill="background1"/>
            <w:noWrap/>
          </w:tcPr>
          <w:p>
            <w:pP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2"/>
                <w:sz w:val="22"/>
              </w:rPr>
              <w:t>del_flag</w:t>
            </w:r>
          </w:p>
        </w:tc>
        <w:tc>
          <w:tcPr>
            <w:tcW w:w="1570" w:type="dxa"/>
            <w:shd w:val="clear" w:color="auto" w:fill="FFFFFF" w:themeFill="background1"/>
            <w:noWrap/>
          </w:tcPr>
          <w:p>
            <w:pPr>
              <w:rPr>
                <w:rFonts w:hint="default" w:ascii="宋体" w:hAnsi="宋体" w:eastAsia="宋体" w:cs="宋体"/>
                <w:color w:val="000000"/>
                <w:kern w:val="2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  <w:lang w:val="en-US" w:eastAsia="zh-CN"/>
              </w:rPr>
              <w:t>tinyint</w:t>
            </w:r>
          </w:p>
        </w:tc>
        <w:tc>
          <w:tcPr>
            <w:tcW w:w="716" w:type="dxa"/>
            <w:shd w:val="clear" w:color="auto" w:fill="FFFFFF" w:themeFill="background1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954" w:type="dxa"/>
            <w:shd w:val="clear" w:color="auto" w:fill="FFFFFF" w:themeFill="background1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581" w:type="dxa"/>
            <w:shd w:val="clear" w:color="auto" w:fill="FFFFFF" w:themeFill="background1"/>
            <w:noWrap/>
          </w:tcPr>
          <w:p>
            <w:pP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</w:p>
        </w:tc>
        <w:tc>
          <w:tcPr>
            <w:tcW w:w="2729" w:type="dxa"/>
            <w:shd w:val="clear" w:color="auto" w:fill="FFFFFF" w:themeFill="background1"/>
            <w:noWrap/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2"/>
              </w:rPr>
              <w:t>逻辑删除（1未删除，0删除）</w:t>
            </w:r>
          </w:p>
        </w:tc>
      </w:tr>
    </w:tbl>
    <w:p>
      <w:pPr>
        <w:rPr>
          <w:lang w:val="zh-CN" w:eastAsia="zh-CN"/>
        </w:rPr>
      </w:pPr>
    </w:p>
    <w:p>
      <w:pPr>
        <w:rPr>
          <w:lang w:val="zh-CN" w:eastAsia="zh-CN"/>
        </w:rPr>
      </w:pPr>
    </w:p>
    <w:p>
      <w:pPr>
        <w:pStyle w:val="74"/>
      </w:pPr>
      <w:bookmarkStart w:id="28" w:name="_Toc452477193"/>
      <w:r>
        <w:t>功能设计</w:t>
      </w:r>
      <w:bookmarkEnd w:id="28"/>
    </w:p>
    <w:p>
      <w:pPr>
        <w:pStyle w:val="76"/>
      </w:pPr>
      <w:bookmarkStart w:id="29" w:name="_Toc452477194"/>
      <w:r>
        <w:rPr>
          <w:rFonts w:hint="eastAsia"/>
        </w:rPr>
        <w:t>登录</w:t>
      </w:r>
      <w:bookmarkEnd w:id="29"/>
    </w:p>
    <w:p>
      <w:pPr>
        <w:pStyle w:val="78"/>
      </w:pPr>
      <w:r>
        <w:t>页面设计</w:t>
      </w:r>
    </w:p>
    <w:p>
      <w:pPr>
        <w:rPr>
          <w:lang w:val="zh-CN" w:eastAsia="zh-CN"/>
        </w:rPr>
      </w:pPr>
    </w:p>
    <w:p>
      <w:pPr>
        <w:rPr>
          <w:lang w:val="zh-CN" w:eastAsia="zh-CN"/>
        </w:rPr>
      </w:pPr>
    </w:p>
    <w:p>
      <w:pPr>
        <w:rPr>
          <w:lang w:val="zh-CN" w:eastAsia="zh-CN"/>
        </w:rPr>
      </w:pPr>
    </w:p>
    <w:p>
      <w:pPr>
        <w:pStyle w:val="76"/>
      </w:pPr>
      <w:bookmarkStart w:id="30" w:name="_Toc452477195"/>
      <w:r>
        <w:rPr>
          <w:rFonts w:hint="eastAsia"/>
        </w:rPr>
        <w:t>直接费预测</w:t>
      </w:r>
      <w:bookmarkEnd w:id="30"/>
    </w:p>
    <w:p>
      <w:pPr>
        <w:pStyle w:val="78"/>
      </w:pPr>
      <w:r>
        <w:t>流程类型</w:t>
      </w:r>
    </w:p>
    <w:p>
      <w:pPr>
        <w:rPr>
          <w:lang w:val="zh-CN" w:eastAsia="zh-CN"/>
        </w:rPr>
      </w:pPr>
    </w:p>
    <w:p>
      <w:pPr>
        <w:rPr>
          <w:lang w:val="zh-CN" w:eastAsia="zh-CN"/>
        </w:rPr>
      </w:pPr>
    </w:p>
    <w:p>
      <w:pPr>
        <w:rPr>
          <w:lang w:val="zh-CN" w:eastAsia="zh-CN"/>
        </w:rPr>
      </w:pPr>
    </w:p>
    <w:p>
      <w:pPr>
        <w:pStyle w:val="78"/>
      </w:pPr>
      <w:r>
        <w:rPr>
          <w:rFonts w:hint="eastAsia"/>
        </w:rPr>
        <w:t>下期仮流</w:t>
      </w:r>
    </w:p>
    <w:p>
      <w:pPr>
        <w:rPr>
          <w:lang w:val="zh-CN" w:eastAsia="zh-CN"/>
        </w:rPr>
      </w:pPr>
    </w:p>
    <w:p>
      <w:pPr>
        <w:rPr>
          <w:lang w:val="zh-CN" w:eastAsia="zh-CN"/>
        </w:rPr>
      </w:pPr>
    </w:p>
    <w:p>
      <w:pPr>
        <w:pStyle w:val="78"/>
      </w:pPr>
      <w:r>
        <w:t>直接费其他预算作成流程</w:t>
      </w:r>
    </w:p>
    <w:p/>
    <w:p>
      <w:pPr>
        <w:pStyle w:val="78"/>
      </w:pPr>
      <w:r>
        <w:t>直接费新增机种预算作成</w:t>
      </w:r>
    </w:p>
    <w:p>
      <w:pPr>
        <w:pStyle w:val="40"/>
        <w:numPr>
          <w:ilvl w:val="0"/>
          <w:numId w:val="8"/>
        </w:numPr>
      </w:pPr>
      <w:r>
        <w:t>功能逻辑图</w:t>
      </w:r>
    </w:p>
    <w:p/>
    <w:p/>
    <w:p/>
    <w:p>
      <w:pPr>
        <w:pStyle w:val="78"/>
      </w:pPr>
      <w:r>
        <w:rPr>
          <w:rFonts w:hint="eastAsia"/>
        </w:rPr>
        <w:t>直接费终止流程</w:t>
      </w:r>
    </w:p>
    <w:p>
      <w:pPr>
        <w:pStyle w:val="40"/>
        <w:numPr>
          <w:ilvl w:val="0"/>
          <w:numId w:val="9"/>
        </w:numPr>
      </w:pPr>
      <w:r>
        <w:t>功能逻辑图</w:t>
      </w:r>
    </w:p>
    <w:p>
      <w:pPr>
        <w:pStyle w:val="40"/>
        <w:ind w:left="420"/>
      </w:pPr>
    </w:p>
    <w:p/>
    <w:p>
      <w:pPr>
        <w:pStyle w:val="76"/>
      </w:pPr>
      <w:bookmarkStart w:id="31" w:name="_Toc452477196"/>
      <w:r>
        <w:rPr>
          <w:rFonts w:hint="eastAsia"/>
        </w:rPr>
        <w:t>间接费预测</w:t>
      </w:r>
      <w:bookmarkEnd w:id="31"/>
    </w:p>
    <w:p>
      <w:pPr>
        <w:pStyle w:val="78"/>
      </w:pPr>
      <w:r>
        <w:rPr>
          <w:rFonts w:hint="eastAsia"/>
        </w:rPr>
        <w:t>功能逻辑图</w:t>
      </w:r>
    </w:p>
    <w:p>
      <w:pPr>
        <w:rPr>
          <w:lang w:val="zh-CN" w:eastAsia="zh-CN"/>
        </w:rPr>
      </w:pPr>
    </w:p>
    <w:p>
      <w:pPr>
        <w:rPr>
          <w:lang w:val="zh-CN" w:eastAsia="zh-CN"/>
        </w:rPr>
      </w:pPr>
    </w:p>
    <w:p>
      <w:pPr>
        <w:rPr>
          <w:lang w:val="zh-CN" w:eastAsia="zh-CN"/>
        </w:rPr>
      </w:pPr>
    </w:p>
    <w:p>
      <w:pPr>
        <w:pStyle w:val="76"/>
      </w:pPr>
      <w:r>
        <w:t>预实管理</w:t>
      </w:r>
    </w:p>
    <w:p>
      <w:pPr>
        <w:pStyle w:val="78"/>
      </w:pPr>
      <w:r>
        <w:t>数据流程逻辑图</w:t>
      </w:r>
    </w:p>
    <w:p>
      <w:pPr>
        <w:rPr>
          <w:lang w:val="zh-CN" w:eastAsia="zh-CN"/>
        </w:rPr>
      </w:pPr>
    </w:p>
    <w:p>
      <w:pPr>
        <w:rPr>
          <w:lang w:val="zh-CN" w:eastAsia="zh-CN"/>
        </w:rPr>
      </w:pPr>
    </w:p>
    <w:p>
      <w:pPr>
        <w:pStyle w:val="76"/>
        <w:rPr>
          <w:lang w:eastAsia="zh-CN"/>
        </w:rPr>
      </w:pPr>
      <w:r>
        <w:t>存储过程</w:t>
      </w:r>
      <w:r>
        <w:rPr>
          <w:lang w:eastAsia="zh-CN"/>
        </w:rPr>
        <w:br w:type="textWrapping"/>
      </w:r>
    </w:p>
    <w:p>
      <w:pPr>
        <w:pStyle w:val="78"/>
      </w:pPr>
      <w:r>
        <w:t>间接费</w:t>
      </w:r>
    </w:p>
    <w:p>
      <w:pPr>
        <w:rPr>
          <w:lang w:val="zh-CN" w:eastAsia="zh-CN"/>
        </w:rPr>
      </w:pPr>
    </w:p>
    <w:p>
      <w:pPr>
        <w:rPr>
          <w:lang w:val="zh-CN" w:eastAsia="zh-CN"/>
        </w:rPr>
      </w:pPr>
    </w:p>
    <w:p>
      <w:pPr>
        <w:rPr>
          <w:lang w:val="zh-CN" w:eastAsia="zh-CN"/>
        </w:rPr>
      </w:pPr>
    </w:p>
    <w:p>
      <w:pPr>
        <w:pStyle w:val="78"/>
      </w:pPr>
      <w:r>
        <w:t>机种基本信息抽取</w:t>
      </w:r>
    </w:p>
    <w:p>
      <w:pPr>
        <w:rPr>
          <w:lang w:val="zh-CN" w:eastAsia="zh-CN"/>
        </w:rPr>
      </w:pPr>
    </w:p>
    <w:p>
      <w:pPr>
        <w:rPr>
          <w:lang w:val="zh-CN" w:eastAsia="zh-CN"/>
        </w:rPr>
      </w:pPr>
    </w:p>
    <w:p>
      <w:pPr>
        <w:pStyle w:val="76"/>
      </w:pPr>
      <w:r>
        <w:rPr>
          <w:rFonts w:hint="eastAsia"/>
        </w:rPr>
        <w:t>ETL 开发</w:t>
      </w:r>
    </w:p>
    <w:p>
      <w:pPr>
        <w:pStyle w:val="40"/>
        <w:numPr>
          <w:ilvl w:val="0"/>
          <w:numId w:val="10"/>
        </w:numPr>
      </w:pPr>
      <w:r>
        <w:t>人员组织结构抽取</w:t>
      </w:r>
    </w:p>
    <w:p>
      <w:pPr>
        <w:rPr>
          <w:lang w:val="zh-CN" w:eastAsia="zh-CN"/>
        </w:rPr>
      </w:pPr>
    </w:p>
    <w:p>
      <w:pPr>
        <w:pStyle w:val="40"/>
        <w:numPr>
          <w:ilvl w:val="0"/>
          <w:numId w:val="11"/>
        </w:numPr>
      </w:pPr>
      <w:r>
        <w:t>机种抽取</w:t>
      </w:r>
    </w:p>
    <w:p>
      <w:pPr>
        <w:pStyle w:val="40"/>
        <w:ind w:left="420"/>
        <w:rPr>
          <w:lang w:eastAsia="zh-CN"/>
        </w:rPr>
      </w:pPr>
      <w:r>
        <w:rPr>
          <w:rFonts w:hint="eastAsia"/>
        </w:rPr>
        <w:t>抽取机种信息</w:t>
      </w:r>
      <w:r>
        <w:rPr>
          <w:rFonts w:hint="eastAsia"/>
          <w:lang w:eastAsia="zh-CN"/>
        </w:rPr>
        <w:t>。</w:t>
      </w:r>
    </w:p>
    <w:p/>
    <w:p>
      <w:pPr>
        <w:pStyle w:val="40"/>
        <w:numPr>
          <w:ilvl w:val="0"/>
          <w:numId w:val="11"/>
        </w:numPr>
      </w:pPr>
      <w:r>
        <w:rPr>
          <w:rFonts w:hint="eastAsia"/>
        </w:rPr>
        <w:t>机种实际费用抽取</w:t>
      </w:r>
    </w:p>
    <w:p>
      <w:pPr>
        <w:pStyle w:val="40"/>
        <w:ind w:left="420"/>
      </w:pPr>
    </w:p>
    <w:p>
      <w:pPr>
        <w:ind w:firstLine="630" w:firstLineChars="300"/>
        <w:rPr>
          <w:lang w:val="zh-CN" w:eastAsia="zh-CN"/>
        </w:rPr>
      </w:pPr>
      <w:r>
        <w:rPr>
          <w:lang w:val="zh-CN" w:eastAsia="zh-CN"/>
        </w:rPr>
        <w:t>预实系统使用</w:t>
      </w:r>
    </w:p>
    <w:p>
      <w:pPr>
        <w:pStyle w:val="76"/>
      </w:pPr>
      <w:bookmarkStart w:id="32" w:name="_Toc452477197"/>
      <w:r>
        <w:rPr>
          <w:rFonts w:hint="eastAsia"/>
        </w:rPr>
        <w:t>报表</w:t>
      </w:r>
      <w:bookmarkEnd w:id="32"/>
    </w:p>
    <w:p>
      <w:pPr>
        <w:pStyle w:val="78"/>
      </w:pPr>
      <w:r>
        <w:rPr>
          <w:rFonts w:hint="eastAsia"/>
        </w:rPr>
        <w:t>间接费统括明细报表</w:t>
      </w:r>
    </w:p>
    <w:p>
      <w:pPr>
        <w:pStyle w:val="40"/>
        <w:numPr>
          <w:ilvl w:val="0"/>
          <w:numId w:val="12"/>
        </w:numPr>
      </w:pPr>
      <w:r>
        <w:t>样式</w:t>
      </w:r>
    </w:p>
    <w:p>
      <w:pPr>
        <w:pStyle w:val="40"/>
        <w:ind w:left="420"/>
      </w:pPr>
    </w:p>
    <w:p>
      <w:pPr>
        <w:pStyle w:val="40"/>
        <w:numPr>
          <w:ilvl w:val="0"/>
          <w:numId w:val="12"/>
        </w:numPr>
      </w:pPr>
      <w:r>
        <w:t>参数</w:t>
      </w:r>
    </w:p>
    <w:p>
      <w:pPr>
        <w:pStyle w:val="40"/>
        <w:ind w:left="420"/>
      </w:pPr>
    </w:p>
    <w:p>
      <w:pPr>
        <w:pStyle w:val="40"/>
        <w:numPr>
          <w:ilvl w:val="0"/>
          <w:numId w:val="12"/>
        </w:numPr>
      </w:pPr>
      <w:r>
        <w:t>报表描述</w:t>
      </w:r>
    </w:p>
    <w:p>
      <w:pPr>
        <w:pStyle w:val="40"/>
        <w:ind w:left="420"/>
      </w:pPr>
      <w:r>
        <w:t>两个表格</w:t>
      </w:r>
      <w:r>
        <w:rPr>
          <w:rFonts w:hint="eastAsia"/>
          <w:lang w:eastAsia="zh-CN"/>
        </w:rPr>
        <w:t>，</w:t>
      </w:r>
      <w:r>
        <w:t>上边的表格是对子科目进行汇总</w:t>
      </w:r>
      <w:r>
        <w:rPr>
          <w:rFonts w:hint="eastAsia"/>
          <w:lang w:eastAsia="zh-CN"/>
        </w:rPr>
        <w:t>。</w:t>
      </w:r>
      <w:r>
        <w:t>下边的表是对明细表数据单价</w:t>
      </w:r>
      <w:r>
        <w:rPr>
          <w:rFonts w:hint="eastAsia"/>
          <w:lang w:eastAsia="zh-CN"/>
        </w:rPr>
        <w:t>*</w:t>
      </w:r>
      <w:r>
        <w:t>个数之后的一个明细</w:t>
      </w:r>
      <w:r>
        <w:rPr>
          <w:rFonts w:hint="eastAsia"/>
          <w:lang w:eastAsia="zh-CN"/>
        </w:rPr>
        <w:t>。</w:t>
      </w:r>
    </w:p>
    <w:p>
      <w:pPr>
        <w:rPr>
          <w:lang w:val="zh-CN" w:eastAsia="zh-CN"/>
        </w:rPr>
      </w:pPr>
    </w:p>
    <w:p>
      <w:pPr>
        <w:pStyle w:val="78"/>
      </w:pPr>
      <w:r>
        <w:t>间接费科室汇总表</w:t>
      </w:r>
    </w:p>
    <w:p>
      <w:pPr>
        <w:pStyle w:val="40"/>
        <w:numPr>
          <w:ilvl w:val="0"/>
          <w:numId w:val="12"/>
        </w:numPr>
      </w:pPr>
      <w:r>
        <w:t>样式</w:t>
      </w:r>
    </w:p>
    <w:p>
      <w:pPr>
        <w:pStyle w:val="40"/>
        <w:numPr>
          <w:ilvl w:val="0"/>
          <w:numId w:val="12"/>
        </w:numPr>
      </w:pPr>
      <w:r>
        <w:t>参数</w:t>
      </w:r>
    </w:p>
    <w:p>
      <w:pPr>
        <w:rPr>
          <w:lang w:val="zh-CN" w:eastAsia="zh-CN"/>
        </w:rPr>
      </w:pPr>
    </w:p>
    <w:p>
      <w:pPr>
        <w:rPr>
          <w:lang w:val="zh-CN" w:eastAsia="zh-CN"/>
        </w:rPr>
      </w:pPr>
    </w:p>
    <w:p>
      <w:pPr>
        <w:pStyle w:val="78"/>
      </w:pPr>
      <w:r>
        <w:t>预实管理表</w:t>
      </w:r>
    </w:p>
    <w:p>
      <w:pPr>
        <w:rPr>
          <w:lang w:val="zh-CN" w:eastAsia="zh-CN"/>
        </w:rPr>
      </w:pPr>
    </w:p>
    <w:p>
      <w:pPr>
        <w:rPr>
          <w:lang w:val="zh-CN" w:eastAsia="zh-CN"/>
        </w:rPr>
      </w:pPr>
    </w:p>
    <w:p>
      <w:pPr>
        <w:pStyle w:val="76"/>
      </w:pPr>
      <w:bookmarkStart w:id="33" w:name="_Toc452477198"/>
      <w:r>
        <w:rPr>
          <w:rFonts w:hint="eastAsia"/>
        </w:rPr>
        <w:t>科目维护</w:t>
      </w:r>
      <w:bookmarkEnd w:id="33"/>
    </w:p>
    <w:p>
      <w:pPr>
        <w:pStyle w:val="78"/>
      </w:pPr>
      <w:r>
        <w:t>功能逻辑图</w:t>
      </w:r>
    </w:p>
    <w:p>
      <w:pPr>
        <w:pStyle w:val="78"/>
      </w:pPr>
      <w:r>
        <w:t>页面设计</w:t>
      </w:r>
    </w:p>
    <w:p/>
    <w:p/>
    <w:p>
      <w:r>
        <w:rPr>
          <w:rFonts w:hint="eastAsia"/>
        </w:rPr>
        <w:t>查询条件：品名模糊匹配查找。科目选择,查询该科目下的所有品名。</w:t>
      </w:r>
    </w:p>
    <w:p/>
    <w:p>
      <w:r>
        <w:rPr>
          <w:rFonts w:hint="eastAsia"/>
        </w:rPr>
        <w:t>维护：新增品名之后，在右侧选择该品名对应的科目。然后保存。</w:t>
      </w:r>
    </w:p>
    <w:p>
      <w:pPr>
        <w:rPr>
          <w:lang w:val="zh-CN" w:eastAsia="zh-CN"/>
        </w:rPr>
      </w:pPr>
    </w:p>
    <w:p>
      <w:pPr>
        <w:rPr>
          <w:lang w:val="zh-CN" w:eastAsia="zh-CN"/>
        </w:rPr>
      </w:pPr>
    </w:p>
    <w:p>
      <w:pPr>
        <w:pStyle w:val="76"/>
      </w:pPr>
      <w:bookmarkStart w:id="34" w:name="_Toc452477199"/>
      <w:r>
        <w:rPr>
          <w:rFonts w:hint="eastAsia"/>
        </w:rPr>
        <w:t>系统管理</w:t>
      </w:r>
      <w:bookmarkEnd w:id="34"/>
    </w:p>
    <w:p>
      <w:pPr>
        <w:pStyle w:val="78"/>
      </w:pPr>
      <w:r>
        <w:t>功能逻辑图</w:t>
      </w:r>
    </w:p>
    <w:p>
      <w:pPr>
        <w:rPr>
          <w:lang w:val="zh-CN" w:eastAsia="zh-CN"/>
        </w:rPr>
      </w:pPr>
    </w:p>
    <w:p>
      <w:pPr>
        <w:pStyle w:val="78"/>
      </w:pPr>
      <w:r>
        <w:rPr>
          <w:rFonts w:hint="eastAsia"/>
        </w:rPr>
        <w:t>页面</w:t>
      </w:r>
      <w:r>
        <w:t>设计</w:t>
      </w:r>
    </w:p>
    <w:p>
      <w:pPr>
        <w:rPr>
          <w:lang w:val="zh-CN" w:eastAsia="zh-CN"/>
        </w:rPr>
      </w:pPr>
    </w:p>
    <w:p>
      <w:pPr>
        <w:pStyle w:val="40"/>
        <w:numPr>
          <w:ilvl w:val="0"/>
          <w:numId w:val="13"/>
        </w:numPr>
      </w:pPr>
      <w:r>
        <w:rPr>
          <w:rFonts w:hint="eastAsia"/>
        </w:rPr>
        <w:t>角色页面</w:t>
      </w:r>
    </w:p>
    <w:p>
      <w:pPr>
        <w:rPr>
          <w:lang w:val="zh-CN" w:eastAsia="zh-CN"/>
        </w:rPr>
      </w:pPr>
    </w:p>
    <w:p>
      <w:pPr>
        <w:pStyle w:val="40"/>
        <w:numPr>
          <w:ilvl w:val="0"/>
          <w:numId w:val="13"/>
        </w:numPr>
      </w:pPr>
      <w:r>
        <w:t>用户管理</w:t>
      </w:r>
    </w:p>
    <w:p>
      <w:pPr>
        <w:pStyle w:val="40"/>
        <w:ind w:left="420"/>
      </w:pPr>
    </w:p>
    <w:p>
      <w:pPr>
        <w:pStyle w:val="40"/>
        <w:ind w:left="420"/>
      </w:pPr>
    </w:p>
    <w:p>
      <w:pPr>
        <w:pStyle w:val="74"/>
      </w:pPr>
      <w:r>
        <w:t>外部接口</w:t>
      </w:r>
    </w:p>
    <w:p>
      <w:pPr>
        <w:pStyle w:val="76"/>
      </w:pPr>
      <w:r>
        <w:t>间接费接口结构</w:t>
      </w:r>
    </w:p>
    <w:p>
      <w:pPr>
        <w:pStyle w:val="73"/>
        <w:numPr>
          <w:ilvl w:val="0"/>
          <w:numId w:val="3"/>
        </w:numPr>
      </w:pPr>
      <w:bookmarkStart w:id="35" w:name="_Toc452477200"/>
      <w:r>
        <w:rPr>
          <w:rFonts w:hint="eastAsia"/>
          <w:lang w:eastAsia="zh-CN"/>
        </w:rPr>
        <w:t>非功能设计</w:t>
      </w:r>
      <w:bookmarkEnd w:id="35"/>
    </w:p>
    <w:p>
      <w:pPr>
        <w:pStyle w:val="74"/>
        <w:rPr>
          <w:lang w:eastAsia="zh-CN"/>
        </w:rPr>
      </w:pPr>
      <w:bookmarkStart w:id="36" w:name="_Toc452477201"/>
      <w:r>
        <w:rPr>
          <w:rFonts w:hint="eastAsia"/>
          <w:lang w:eastAsia="zh-CN"/>
        </w:rPr>
        <w:t>界面要求</w:t>
      </w:r>
      <w:bookmarkEnd w:id="36"/>
    </w:p>
    <w:p>
      <w:pPr>
        <w:rPr>
          <w:lang w:val="zh-CN"/>
        </w:rPr>
      </w:pPr>
    </w:p>
    <w:p>
      <w:pPr>
        <w:pStyle w:val="74"/>
      </w:pPr>
      <w:bookmarkStart w:id="37" w:name="_Toc452477202"/>
      <w:r>
        <w:rPr>
          <w:rFonts w:hint="eastAsia"/>
        </w:rPr>
        <w:t>登录验证方式</w:t>
      </w:r>
      <w:bookmarkEnd w:id="37"/>
    </w:p>
    <w:p>
      <w:pPr>
        <w:rPr>
          <w:lang w:val="zh-CN" w:eastAsia="zh-CN"/>
        </w:rPr>
      </w:pPr>
    </w:p>
    <w:p>
      <w:pPr>
        <w:pStyle w:val="74"/>
      </w:pPr>
      <w:bookmarkStart w:id="38" w:name="_Toc452477203"/>
      <w:r>
        <w:rPr>
          <w:rFonts w:hint="eastAsia"/>
        </w:rPr>
        <w:t>语言支持</w:t>
      </w:r>
      <w:bookmarkEnd w:id="38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中文.</w:t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 w:eastAsia="zh-CN"/>
        </w:rPr>
      </w:pPr>
    </w:p>
    <w:p/>
    <w:p>
      <w:pPr>
        <w:pStyle w:val="74"/>
        <w:rPr>
          <w:lang w:eastAsia="zh-CN"/>
        </w:rPr>
      </w:pPr>
      <w:bookmarkStart w:id="39" w:name="_Toc452477204"/>
      <w:r>
        <w:rPr>
          <w:rFonts w:hint="eastAsia"/>
          <w:lang w:eastAsia="zh-CN"/>
        </w:rPr>
        <w:t>多森多域支持</w:t>
      </w:r>
      <w:bookmarkEnd w:id="39"/>
    </w:p>
    <w:p>
      <w:pPr>
        <w:rPr>
          <w:lang w:val="zh-CN"/>
        </w:rPr>
      </w:pPr>
      <w:r>
        <w:rPr>
          <w:rFonts w:hint="eastAsia"/>
          <w:lang w:val="zh-CN"/>
        </w:rPr>
        <w:t>支持本田目前的域账号访问</w:t>
      </w:r>
    </w:p>
    <w:p>
      <w:pPr>
        <w:pStyle w:val="74"/>
        <w:rPr>
          <w:lang w:eastAsia="zh-CN"/>
        </w:rPr>
      </w:pPr>
      <w:bookmarkStart w:id="40" w:name="_Toc452477205"/>
      <w:r>
        <w:rPr>
          <w:rFonts w:hint="eastAsia"/>
          <w:lang w:eastAsia="zh-CN"/>
        </w:rPr>
        <w:t>浏览器支持</w:t>
      </w:r>
      <w:bookmarkEnd w:id="40"/>
    </w:p>
    <w:p>
      <w:pPr>
        <w:rPr>
          <w:lang w:val="zh-CN"/>
        </w:rPr>
      </w:pPr>
      <w:r>
        <w:rPr>
          <w:rFonts w:hint="eastAsia"/>
          <w:lang w:val="zh-CN"/>
        </w:rPr>
        <w:t>IE10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以上版本。</w:t>
      </w:r>
    </w:p>
    <w:p>
      <w:pPr>
        <w:rPr>
          <w:lang w:val="zh-CN"/>
        </w:rPr>
      </w:pPr>
    </w:p>
    <w:p>
      <w:pPr>
        <w:pStyle w:val="74"/>
        <w:rPr>
          <w:lang w:eastAsia="zh-CN"/>
        </w:rPr>
      </w:pPr>
      <w:bookmarkStart w:id="41" w:name="_Toc452477206"/>
      <w:r>
        <w:rPr>
          <w:rFonts w:hint="eastAsia"/>
          <w:lang w:eastAsia="zh-CN"/>
        </w:rPr>
        <w:t>用户数量</w:t>
      </w:r>
      <w:bookmarkEnd w:id="41"/>
    </w:p>
    <w:p>
      <w:pPr>
        <w:rPr>
          <w:lang w:val="zh-CN"/>
        </w:rPr>
      </w:pPr>
      <w:r>
        <w:rPr>
          <w:rFonts w:hint="eastAsia"/>
          <w:lang w:val="zh-CN"/>
        </w:rPr>
        <w:t>支持100个并发以上。</w:t>
      </w:r>
    </w:p>
    <w:p>
      <w:pPr>
        <w:rPr>
          <w:lang w:val="zh-CN"/>
        </w:rPr>
      </w:pPr>
    </w:p>
    <w:p>
      <w:pPr>
        <w:pStyle w:val="74"/>
      </w:pPr>
      <w:bookmarkStart w:id="42" w:name="_Toc452477207"/>
      <w:r>
        <w:rPr>
          <w:rFonts w:hint="eastAsia"/>
        </w:rPr>
        <w:t>可用性</w:t>
      </w:r>
      <w:bookmarkEnd w:id="42"/>
    </w:p>
    <w:p>
      <w:pPr>
        <w:rPr>
          <w:lang w:val="zh-CN" w:eastAsia="zh-CN"/>
        </w:rPr>
      </w:pPr>
      <w:r>
        <w:rPr>
          <w:rFonts w:hint="eastAsia"/>
        </w:rPr>
        <w:t>当服务器因为某些不确定因素受到破坏时，可以根据以前备份的数据库和程序进行简单的恢复即可运行。</w:t>
      </w:r>
    </w:p>
    <w:p>
      <w:pPr>
        <w:rPr>
          <w:lang w:val="zh-CN"/>
        </w:rPr>
      </w:pPr>
    </w:p>
    <w:p>
      <w:pPr>
        <w:pStyle w:val="74"/>
      </w:pPr>
      <w:bookmarkStart w:id="43" w:name="_Toc452477208"/>
      <w:r>
        <w:rPr>
          <w:rFonts w:hint="eastAsia"/>
        </w:rPr>
        <w:t>测试环境</w:t>
      </w:r>
      <w:bookmarkEnd w:id="43"/>
    </w:p>
    <w:p>
      <w:r>
        <w:rPr>
          <w:rFonts w:hint="eastAsia"/>
        </w:rPr>
        <w:t>生产系统独立的测试系统，可以放在虚拟机中，要求</w:t>
      </w:r>
      <w:r>
        <w:t>提供详细的测试计划和详细的测试报告</w:t>
      </w:r>
      <w:r>
        <w:rPr>
          <w:rFonts w:hint="eastAsia"/>
        </w:rPr>
        <w:t>。</w:t>
      </w:r>
    </w:p>
    <w:p>
      <w:pPr>
        <w:pStyle w:val="74"/>
      </w:pPr>
      <w:bookmarkStart w:id="44" w:name="_Toc452477209"/>
      <w:r>
        <w:rPr>
          <w:rFonts w:hint="eastAsia"/>
        </w:rPr>
        <w:t>备份</w:t>
      </w:r>
      <w:bookmarkEnd w:id="44"/>
    </w:p>
    <w:p>
      <w:pPr>
        <w:pStyle w:val="40"/>
        <w:numPr>
          <w:ilvl w:val="0"/>
          <w:numId w:val="14"/>
        </w:numPr>
        <w:rPr>
          <w:rFonts w:ascii="微软雅黑" w:hAnsi="微软雅黑"/>
        </w:rPr>
      </w:pPr>
      <w:r>
        <w:rPr>
          <w:rFonts w:hint="eastAsia" w:ascii="微软雅黑" w:hAnsi="微软雅黑"/>
        </w:rPr>
        <w:t>提供备份系统与备份计划</w:t>
      </w:r>
    </w:p>
    <w:p>
      <w:pPr>
        <w:pStyle w:val="40"/>
        <w:numPr>
          <w:ilvl w:val="0"/>
          <w:numId w:val="14"/>
        </w:numPr>
        <w:rPr>
          <w:rFonts w:ascii="微软雅黑" w:hAnsi="微软雅黑"/>
        </w:rPr>
      </w:pPr>
      <w:r>
        <w:rPr>
          <w:rFonts w:hint="eastAsia" w:ascii="微软雅黑" w:hAnsi="微软雅黑"/>
        </w:rPr>
        <w:t>发布</w:t>
      </w:r>
      <w:r>
        <w:rPr>
          <w:rFonts w:ascii="微软雅黑" w:hAnsi="微软雅黑"/>
        </w:rPr>
        <w:t>备份</w:t>
      </w:r>
      <w:r>
        <w:rPr>
          <w:rFonts w:hint="eastAsia" w:ascii="微软雅黑" w:hAnsi="微软雅黑"/>
        </w:rPr>
        <w:t>、</w:t>
      </w:r>
      <w:r>
        <w:rPr>
          <w:rFonts w:ascii="微软雅黑" w:hAnsi="微软雅黑"/>
        </w:rPr>
        <w:t>发布规则和计划</w:t>
      </w:r>
      <w:r>
        <w:rPr>
          <w:rFonts w:hint="eastAsia" w:ascii="微软雅黑" w:hAnsi="微软雅黑"/>
        </w:rPr>
        <w:t>：</w:t>
      </w:r>
      <w:r>
        <w:rPr>
          <w:rFonts w:ascii="微软雅黑" w:hAnsi="微软雅黑"/>
        </w:rPr>
        <w:t>要考虑到</w:t>
      </w:r>
      <w:r>
        <w:rPr>
          <w:rFonts w:hint="eastAsia" w:ascii="微软雅黑" w:hAnsi="微软雅黑"/>
        </w:rPr>
        <w:t>系统</w:t>
      </w:r>
      <w:r>
        <w:rPr>
          <w:rFonts w:ascii="微软雅黑" w:hAnsi="微软雅黑"/>
        </w:rPr>
        <w:t>能恢复到正常运行的</w:t>
      </w:r>
      <w:r>
        <w:rPr>
          <w:rFonts w:hint="eastAsia" w:ascii="微软雅黑" w:hAnsi="微软雅黑"/>
        </w:rPr>
        <w:t>状态</w:t>
      </w:r>
      <w:r>
        <w:rPr>
          <w:rFonts w:ascii="微软雅黑" w:hAnsi="微软雅黑"/>
        </w:rPr>
        <w:t>。</w:t>
      </w:r>
      <w:r>
        <w:rPr>
          <w:rFonts w:hint="eastAsia" w:ascii="微软雅黑" w:hAnsi="微软雅黑"/>
        </w:rPr>
        <w:t>发布</w:t>
      </w:r>
      <w:r>
        <w:rPr>
          <w:rFonts w:ascii="微软雅黑" w:hAnsi="微软雅黑"/>
        </w:rPr>
        <w:t>的时候</w:t>
      </w:r>
      <w:r>
        <w:rPr>
          <w:rFonts w:hint="eastAsia" w:ascii="微软雅黑" w:hAnsi="微软雅黑"/>
        </w:rPr>
        <w:t>按照</w:t>
      </w:r>
      <w:r>
        <w:rPr>
          <w:rFonts w:ascii="微软雅黑" w:hAnsi="微软雅黑"/>
        </w:rPr>
        <w:t>时间做好发布包备份</w:t>
      </w:r>
    </w:p>
    <w:p>
      <w:pPr>
        <w:pStyle w:val="40"/>
        <w:numPr>
          <w:ilvl w:val="0"/>
          <w:numId w:val="14"/>
        </w:numPr>
        <w:rPr>
          <w:rFonts w:ascii="微软雅黑" w:hAnsi="微软雅黑"/>
        </w:rPr>
      </w:pPr>
      <w:r>
        <w:rPr>
          <w:rFonts w:hint="eastAsia" w:ascii="微软雅黑" w:hAnsi="微软雅黑"/>
        </w:rPr>
        <w:t>源码</w:t>
      </w:r>
      <w:r>
        <w:rPr>
          <w:rFonts w:ascii="微软雅黑" w:hAnsi="微软雅黑"/>
        </w:rPr>
        <w:t>备份，</w:t>
      </w:r>
      <w:r>
        <w:rPr>
          <w:rFonts w:hint="eastAsia" w:ascii="微软雅黑" w:hAnsi="微软雅黑"/>
        </w:rPr>
        <w:t>SVN要</w:t>
      </w:r>
      <w:r>
        <w:rPr>
          <w:rFonts w:ascii="微软雅黑" w:hAnsi="微软雅黑"/>
        </w:rPr>
        <w:t>做好备份。</w:t>
      </w:r>
    </w:p>
    <w:p>
      <w:pPr>
        <w:rPr>
          <w:rFonts w:ascii="微软雅黑" w:hAnsi="微软雅黑"/>
        </w:rPr>
      </w:pPr>
    </w:p>
    <w:p>
      <w:pPr>
        <w:pStyle w:val="74"/>
      </w:pPr>
      <w:bookmarkStart w:id="45" w:name="_Toc452477210"/>
      <w:r>
        <w:rPr>
          <w:rFonts w:hint="eastAsia"/>
        </w:rPr>
        <w:t>历史数据导入</w:t>
      </w:r>
      <w:bookmarkEnd w:id="45"/>
    </w:p>
    <w:p>
      <w:pPr>
        <w:rPr>
          <w:lang w:val="zh-CN" w:eastAsia="zh-CN"/>
        </w:rPr>
      </w:pPr>
    </w:p>
    <w:p>
      <w:pPr>
        <w:rPr>
          <w:lang w:val="zh-CN" w:eastAsia="zh-CN"/>
        </w:rPr>
      </w:pPr>
    </w:p>
    <w:p>
      <w:pPr>
        <w:rPr>
          <w:lang w:val="zh-CN" w:eastAsia="zh-CN"/>
        </w:rPr>
      </w:pPr>
    </w:p>
    <w:p>
      <w:pPr>
        <w:rPr>
          <w:lang w:val="zh-CN" w:eastAsia="zh-CN"/>
        </w:rPr>
      </w:pPr>
    </w:p>
    <w:p>
      <w:pPr>
        <w:ind w:firstLine="400"/>
        <w:jc w:val="right"/>
        <w:rPr>
          <w:sz w:val="84"/>
          <w:szCs w:val="84"/>
          <w:u w:val="single"/>
        </w:rPr>
      </w:pPr>
      <w:r>
        <w:rPr>
          <w:rFonts w:hint="eastAsia"/>
          <w:sz w:val="84"/>
          <w:szCs w:val="84"/>
          <w:u w:val="single"/>
        </w:rPr>
        <w:t>全文结束</w:t>
      </w:r>
    </w:p>
    <w:p>
      <w:pPr>
        <w:rPr>
          <w:lang w:val="zh-CN" w:eastAsia="zh-CN"/>
        </w:rPr>
      </w:pPr>
    </w:p>
    <w:p>
      <w:pPr>
        <w:rPr>
          <w:lang w:val="zh-CN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276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thinThickSmallGap" w:color="622423" w:sz="24" w:space="1"/>
      </w:pBdr>
      <w:tabs>
        <w:tab w:val="right" w:pos="9524"/>
        <w:tab w:val="clear" w:pos="4320"/>
        <w:tab w:val="clear" w:pos="8640"/>
      </w:tabs>
      <w:spacing w:before="120" w:after="120"/>
      <w:rPr>
        <w:rFonts w:ascii="微软雅黑" w:hAnsi="微软雅黑"/>
        <w:szCs w:val="21"/>
        <w:lang w:eastAsia="zh-CN"/>
      </w:rPr>
    </w:pPr>
    <w:r>
      <w:rPr>
        <w:rFonts w:ascii="微软雅黑" w:hAnsi="微软雅黑"/>
        <w:szCs w:val="21"/>
        <w:lang w:val="zh-CN" w:eastAsia="zh-CN"/>
      </w:rPr>
      <w:tab/>
    </w:r>
    <w:r>
      <w:rPr>
        <w:rFonts w:ascii="微软雅黑" w:hAnsi="微软雅黑"/>
        <w:szCs w:val="21"/>
        <w:lang w:val="zh-CN" w:eastAsia="zh-CN"/>
      </w:rPr>
      <w:t xml:space="preserve">  </w:t>
    </w:r>
    <w:r>
      <w:rPr>
        <w:rFonts w:ascii="微软雅黑" w:hAnsi="微软雅黑"/>
        <w:b/>
        <w:szCs w:val="21"/>
      </w:rPr>
      <w:fldChar w:fldCharType="begin"/>
    </w:r>
    <w:r>
      <w:rPr>
        <w:rFonts w:ascii="微软雅黑" w:hAnsi="微软雅黑"/>
        <w:b/>
        <w:szCs w:val="21"/>
      </w:rPr>
      <w:instrText xml:space="preserve">PAGE  \* Arabic  \* MERGEFORMAT</w:instrText>
    </w:r>
    <w:r>
      <w:rPr>
        <w:rFonts w:ascii="微软雅黑" w:hAnsi="微软雅黑"/>
        <w:b/>
        <w:szCs w:val="21"/>
      </w:rPr>
      <w:fldChar w:fldCharType="separate"/>
    </w:r>
    <w:r>
      <w:rPr>
        <w:rFonts w:ascii="微软雅黑" w:hAnsi="微软雅黑"/>
        <w:b/>
        <w:szCs w:val="21"/>
        <w:lang w:val="zh-CN" w:eastAsia="zh-CN"/>
      </w:rPr>
      <w:t>1</w:t>
    </w:r>
    <w:r>
      <w:rPr>
        <w:rFonts w:ascii="微软雅黑" w:hAnsi="微软雅黑"/>
        <w:b/>
        <w:szCs w:val="21"/>
      </w:rPr>
      <w:fldChar w:fldCharType="end"/>
    </w:r>
    <w:r>
      <w:rPr>
        <w:rFonts w:ascii="微软雅黑" w:hAnsi="微软雅黑"/>
        <w:szCs w:val="21"/>
        <w:lang w:val="zh-CN" w:eastAsia="zh-CN"/>
      </w:rPr>
      <w:t xml:space="preserve"> / </w:t>
    </w:r>
    <w:r>
      <w:rPr>
        <w:rFonts w:ascii="微软雅黑" w:hAnsi="微软雅黑"/>
        <w:b/>
        <w:szCs w:val="21"/>
      </w:rPr>
      <w:fldChar w:fldCharType="begin"/>
    </w:r>
    <w:r>
      <w:rPr>
        <w:rFonts w:ascii="微软雅黑" w:hAnsi="微软雅黑"/>
        <w:b/>
        <w:szCs w:val="21"/>
      </w:rPr>
      <w:instrText xml:space="preserve">NUMPAGES  \* Arabic  \* MERGEFORMAT</w:instrText>
    </w:r>
    <w:r>
      <w:rPr>
        <w:rFonts w:ascii="微软雅黑" w:hAnsi="微软雅黑"/>
        <w:b/>
        <w:szCs w:val="21"/>
      </w:rPr>
      <w:fldChar w:fldCharType="separate"/>
    </w:r>
    <w:r>
      <w:rPr>
        <w:rFonts w:ascii="微软雅黑" w:hAnsi="微软雅黑"/>
        <w:b/>
        <w:szCs w:val="21"/>
        <w:lang w:val="zh-CN" w:eastAsia="zh-CN"/>
      </w:rPr>
      <w:t>36</w:t>
    </w:r>
    <w:r>
      <w:rPr>
        <w:rFonts w:ascii="微软雅黑" w:hAnsi="微软雅黑"/>
        <w:b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thinThickSmallGap" w:color="622423" w:sz="24" w:space="1"/>
      </w:pBdr>
      <w:tabs>
        <w:tab w:val="right" w:pos="9524"/>
        <w:tab w:val="clear" w:pos="4320"/>
        <w:tab w:val="clear" w:pos="8640"/>
      </w:tabs>
      <w:rPr>
        <w:rFonts w:ascii="微软雅黑" w:hAnsi="微软雅黑"/>
        <w:szCs w:val="21"/>
        <w:lang w:eastAsia="zh-CN"/>
      </w:rPr>
    </w:pPr>
    <w:r>
      <w:rPr>
        <w:rFonts w:ascii="微软雅黑" w:hAnsi="微软雅黑"/>
        <w:szCs w:val="21"/>
        <w:lang w:val="zh-CN" w:eastAsia="zh-CN"/>
      </w:rPr>
      <w:tab/>
    </w:r>
    <w:r>
      <w:rPr>
        <w:rFonts w:ascii="微软雅黑" w:hAnsi="微软雅黑"/>
        <w:szCs w:val="21"/>
        <w:lang w:val="zh-CN" w:eastAsia="zh-CN"/>
      </w:rPr>
      <w:t xml:space="preserve">  </w:t>
    </w:r>
    <w:r>
      <w:rPr>
        <w:rFonts w:ascii="微软雅黑" w:hAnsi="微软雅黑"/>
        <w:b/>
        <w:szCs w:val="21"/>
      </w:rPr>
      <w:fldChar w:fldCharType="begin"/>
    </w:r>
    <w:r>
      <w:rPr>
        <w:rFonts w:ascii="微软雅黑" w:hAnsi="微软雅黑"/>
        <w:b/>
        <w:szCs w:val="21"/>
      </w:rPr>
      <w:instrText xml:space="preserve">PAGE  \* Arabic  \* MERGEFORMAT</w:instrText>
    </w:r>
    <w:r>
      <w:rPr>
        <w:rFonts w:ascii="微软雅黑" w:hAnsi="微软雅黑"/>
        <w:b/>
        <w:szCs w:val="21"/>
      </w:rPr>
      <w:fldChar w:fldCharType="separate"/>
    </w:r>
    <w:r>
      <w:rPr>
        <w:rFonts w:ascii="微软雅黑" w:hAnsi="微软雅黑"/>
        <w:b/>
        <w:szCs w:val="21"/>
      </w:rPr>
      <w:t>26</w:t>
    </w:r>
    <w:r>
      <w:rPr>
        <w:rFonts w:ascii="微软雅黑" w:hAnsi="微软雅黑"/>
        <w:b/>
        <w:szCs w:val="21"/>
      </w:rPr>
      <w:fldChar w:fldCharType="end"/>
    </w:r>
    <w:r>
      <w:rPr>
        <w:rFonts w:ascii="微软雅黑" w:hAnsi="微软雅黑"/>
        <w:szCs w:val="21"/>
        <w:lang w:val="zh-CN" w:eastAsia="zh-CN"/>
      </w:rPr>
      <w:t xml:space="preserve"> / </w:t>
    </w:r>
    <w:r>
      <w:rPr>
        <w:rFonts w:ascii="微软雅黑" w:hAnsi="微软雅黑"/>
        <w:b/>
        <w:szCs w:val="21"/>
      </w:rPr>
      <w:fldChar w:fldCharType="begin"/>
    </w:r>
    <w:r>
      <w:rPr>
        <w:rFonts w:ascii="微软雅黑" w:hAnsi="微软雅黑"/>
        <w:b/>
        <w:szCs w:val="21"/>
      </w:rPr>
      <w:instrText xml:space="preserve">NUMPAGES  \* Arabic  \* MERGEFORMAT</w:instrText>
    </w:r>
    <w:r>
      <w:rPr>
        <w:rFonts w:ascii="微软雅黑" w:hAnsi="微软雅黑"/>
        <w:b/>
        <w:szCs w:val="21"/>
      </w:rPr>
      <w:fldChar w:fldCharType="separate"/>
    </w:r>
    <w:r>
      <w:rPr>
        <w:rFonts w:ascii="微软雅黑" w:hAnsi="微软雅黑"/>
        <w:b/>
        <w:szCs w:val="21"/>
      </w:rPr>
      <w:t>36</w:t>
    </w:r>
    <w:r>
      <w:rPr>
        <w:rFonts w:ascii="微软雅黑" w:hAnsi="微软雅黑"/>
        <w:b/>
        <w:szCs w:val="2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  <w:rPr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  <w:jc w:val="right"/>
      <w:rPr>
        <w:rFonts w:asciiTheme="minorEastAsia" w:hAnsiTheme="minorEastAsia"/>
      </w:rPr>
    </w:pPr>
    <w:r>
      <w:rPr>
        <w:rFonts w:cs="Arial"/>
        <w:iCs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66040</wp:posOffset>
          </wp:positionH>
          <wp:positionV relativeFrom="paragraph">
            <wp:posOffset>168910</wp:posOffset>
          </wp:positionV>
          <wp:extent cx="1132205" cy="228600"/>
          <wp:effectExtent l="0" t="0" r="0" b="0"/>
          <wp:wrapNone/>
          <wp:docPr id="13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2300" cy="2289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Theme="minorEastAsia" w:hAnsiTheme="minorEastAsia"/>
        <w:lang w:eastAsia="zh-CN"/>
      </w:rPr>
      <w:t>设计</w:t>
    </w:r>
    <w:r>
      <w:rPr>
        <w:rFonts w:hint="eastAsia" w:asciiTheme="minorEastAsia" w:hAnsiTheme="minorEastAsia"/>
      </w:rPr>
      <w:t>文档</w:t>
    </w:r>
  </w:p>
  <w:p>
    <w:pPr>
      <w:pStyle w:val="21"/>
    </w:pPr>
    <w:r>
      <w:rPr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27305</wp:posOffset>
              </wp:positionH>
              <wp:positionV relativeFrom="paragraph">
                <wp:posOffset>85090</wp:posOffset>
              </wp:positionV>
              <wp:extent cx="6048375" cy="19050"/>
              <wp:effectExtent l="0" t="0" r="28575" b="19050"/>
              <wp:wrapNone/>
              <wp:docPr id="6" name="直接连接符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48375" cy="190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15pt;margin-top:6.7pt;height:1.5pt;width:476.25pt;z-index:251657216;mso-width-relative:page;mso-height-relative:page;" filled="f" stroked="t" coordsize="21600,21600" o:gfxdata="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S8U271QAAAAcB&#10;AAAPAAAAAAAAAAEAIAAAACIAAABkcnMvZG93bnJldi54bWxQSwECFAAUAAAACACHTuJABGj/hOUB&#10;AACoAwAADgAAAAAAAAABACAAAAAkAQAAZHJzL2Uyb0RvYy54bWxQSwUGAAAAAAYABgBZAQAAewUA&#10;AAAA&#10;">
              <v:fill on="f" focussize="0,0"/>
              <v:stroke color="#000000 [3213]" joinstyle="round"/>
              <v:imagedata o:title=""/>
              <o:lock v:ext="edit" aspectratio="f"/>
            </v:line>
          </w:pict>
        </mc:Fallback>
      </mc:AlternateContent>
    </w:r>
  </w:p>
  <w:p>
    <w:pPr>
      <w:pStyle w:val="21"/>
      <w:spacing w:before="120" w:after="120"/>
      <w:ind w:right="1400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0577A"/>
    <w:multiLevelType w:val="multilevel"/>
    <w:tmpl w:val="0390577A"/>
    <w:lvl w:ilvl="0" w:tentative="0">
      <w:start w:val="1"/>
      <w:numFmt w:val="bullet"/>
      <w:lvlText w:val=""/>
      <w:lvlJc w:val="left"/>
      <w:pPr>
        <w:ind w:left="1050" w:hanging="42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"/>
      <w:lvlJc w:val="left"/>
      <w:pPr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10" w:hanging="420"/>
      </w:pPr>
      <w:rPr>
        <w:rFonts w:hint="default" w:ascii="Wingdings" w:hAnsi="Wingdings"/>
      </w:rPr>
    </w:lvl>
  </w:abstractNum>
  <w:abstractNum w:abstractNumId="1">
    <w:nsid w:val="0E90565E"/>
    <w:multiLevelType w:val="multilevel"/>
    <w:tmpl w:val="0E90565E"/>
    <w:lvl w:ilvl="0" w:tentative="0">
      <w:start w:val="1"/>
      <w:numFmt w:val="bullet"/>
      <w:lvlText w:val=""/>
      <w:lvlJc w:val="left"/>
      <w:pPr>
        <w:ind w:left="845" w:hanging="42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2">
    <w:nsid w:val="14D446A4"/>
    <w:multiLevelType w:val="multilevel"/>
    <w:tmpl w:val="14D446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4E82EA4"/>
    <w:multiLevelType w:val="multilevel"/>
    <w:tmpl w:val="14E82E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1340ABE"/>
    <w:multiLevelType w:val="multilevel"/>
    <w:tmpl w:val="21340A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277F7071"/>
    <w:multiLevelType w:val="multilevel"/>
    <w:tmpl w:val="277F7071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2DE3160F"/>
    <w:multiLevelType w:val="multilevel"/>
    <w:tmpl w:val="2DE3160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3D8851E5"/>
    <w:multiLevelType w:val="multilevel"/>
    <w:tmpl w:val="3D8851E5"/>
    <w:lvl w:ilvl="0" w:tentative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4A293BCB"/>
    <w:multiLevelType w:val="multilevel"/>
    <w:tmpl w:val="4A293B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4A7533B6"/>
    <w:multiLevelType w:val="multilevel"/>
    <w:tmpl w:val="4A7533B6"/>
    <w:lvl w:ilvl="0" w:tentative="0">
      <w:start w:val="1"/>
      <w:numFmt w:val="bullet"/>
      <w:pStyle w:val="2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532D2D9D"/>
    <w:multiLevelType w:val="multilevel"/>
    <w:tmpl w:val="532D2D9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57C14135"/>
    <w:multiLevelType w:val="multilevel"/>
    <w:tmpl w:val="57C14135"/>
    <w:lvl w:ilvl="0" w:tentative="0">
      <w:start w:val="1"/>
      <w:numFmt w:val="decimal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74"/>
      <w:lvlText w:val="%1.%2."/>
      <w:lvlJc w:val="left"/>
      <w:pPr>
        <w:ind w:left="709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:lang w:val="en-US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734F677C"/>
    <w:multiLevelType w:val="multilevel"/>
    <w:tmpl w:val="734F677C"/>
    <w:lvl w:ilvl="0" w:tentative="0">
      <w:start w:val="1"/>
      <w:numFmt w:val="decimal"/>
      <w:pStyle w:val="4"/>
      <w:lvlText w:val="3.3.1.4.%1"/>
      <w:lvlJc w:val="left"/>
      <w:pPr>
        <w:ind w:left="845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11"/>
    <w:lvlOverride w:ilvl="0">
      <w:lvl w:ilvl="0" w:tentative="1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 w:tentative="1">
        <w:start w:val="1"/>
        <w:numFmt w:val="decimal"/>
        <w:pStyle w:val="76"/>
        <w:lvlText w:val="%1.%2.%3."/>
        <w:lvlJc w:val="left"/>
        <w:pPr>
          <w:ind w:left="0" w:firstLine="0"/>
        </w:pPr>
        <w:rPr>
          <w:rFonts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vertAlign w:val="baseline"/>
          <w14:ligatures w14:val="none"/>
          <w14:numForm w14:val="default"/>
          <w14:numSpacing w14:val="default"/>
          <w14:cntxtalts w14:val="0"/>
        </w:rPr>
      </w:lvl>
    </w:lvlOverride>
    <w:lvlOverride w:ilvl="3">
      <w:lvl w:ilvl="3" w:tentative="1">
        <w:start w:val="1"/>
        <w:numFmt w:val="decimal"/>
        <w:pStyle w:val="78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6"/>
  </w:num>
  <w:num w:numId="12">
    <w:abstractNumId w:val="2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hideGrammaticalErrors/>
  <w:attachedTemplate r:id="rId1"/>
  <w:documentProtection w:enforcement="0"/>
  <w:defaultTabStop w:val="40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F9"/>
    <w:rsid w:val="00001820"/>
    <w:rsid w:val="00001EDF"/>
    <w:rsid w:val="00002363"/>
    <w:rsid w:val="00003FD3"/>
    <w:rsid w:val="0000463E"/>
    <w:rsid w:val="000063CE"/>
    <w:rsid w:val="00006CE3"/>
    <w:rsid w:val="00006F4D"/>
    <w:rsid w:val="00007EF5"/>
    <w:rsid w:val="00010A83"/>
    <w:rsid w:val="00011233"/>
    <w:rsid w:val="00012040"/>
    <w:rsid w:val="00012EF6"/>
    <w:rsid w:val="00014F62"/>
    <w:rsid w:val="000170A3"/>
    <w:rsid w:val="000171D4"/>
    <w:rsid w:val="000202C9"/>
    <w:rsid w:val="00021085"/>
    <w:rsid w:val="000210FC"/>
    <w:rsid w:val="00021782"/>
    <w:rsid w:val="00021E22"/>
    <w:rsid w:val="00022234"/>
    <w:rsid w:val="00023157"/>
    <w:rsid w:val="0002385C"/>
    <w:rsid w:val="00023AEE"/>
    <w:rsid w:val="0002560E"/>
    <w:rsid w:val="0002686D"/>
    <w:rsid w:val="00026916"/>
    <w:rsid w:val="000277EA"/>
    <w:rsid w:val="00027F5E"/>
    <w:rsid w:val="0003020D"/>
    <w:rsid w:val="00030E79"/>
    <w:rsid w:val="0003113C"/>
    <w:rsid w:val="0003188E"/>
    <w:rsid w:val="000318F3"/>
    <w:rsid w:val="00034102"/>
    <w:rsid w:val="00034B6B"/>
    <w:rsid w:val="00034FA1"/>
    <w:rsid w:val="000361FB"/>
    <w:rsid w:val="0003644C"/>
    <w:rsid w:val="00036E24"/>
    <w:rsid w:val="00037050"/>
    <w:rsid w:val="0003709A"/>
    <w:rsid w:val="000379B5"/>
    <w:rsid w:val="0004079E"/>
    <w:rsid w:val="00040C9B"/>
    <w:rsid w:val="00041191"/>
    <w:rsid w:val="00042051"/>
    <w:rsid w:val="00042564"/>
    <w:rsid w:val="00042917"/>
    <w:rsid w:val="00042AC2"/>
    <w:rsid w:val="00042E9A"/>
    <w:rsid w:val="000446E9"/>
    <w:rsid w:val="00044E05"/>
    <w:rsid w:val="00045808"/>
    <w:rsid w:val="00046DB3"/>
    <w:rsid w:val="00047FCA"/>
    <w:rsid w:val="00050498"/>
    <w:rsid w:val="00050566"/>
    <w:rsid w:val="00050A46"/>
    <w:rsid w:val="00050A9C"/>
    <w:rsid w:val="00050CAA"/>
    <w:rsid w:val="000523F1"/>
    <w:rsid w:val="00052B6F"/>
    <w:rsid w:val="00052D35"/>
    <w:rsid w:val="00053239"/>
    <w:rsid w:val="00053BA5"/>
    <w:rsid w:val="00053E0A"/>
    <w:rsid w:val="00054E65"/>
    <w:rsid w:val="00055506"/>
    <w:rsid w:val="00055887"/>
    <w:rsid w:val="00055E7E"/>
    <w:rsid w:val="00056596"/>
    <w:rsid w:val="00056874"/>
    <w:rsid w:val="00056936"/>
    <w:rsid w:val="00057172"/>
    <w:rsid w:val="00057CEC"/>
    <w:rsid w:val="0006070B"/>
    <w:rsid w:val="0006072F"/>
    <w:rsid w:val="00060C29"/>
    <w:rsid w:val="00060F38"/>
    <w:rsid w:val="000618CD"/>
    <w:rsid w:val="00061E15"/>
    <w:rsid w:val="00061EAA"/>
    <w:rsid w:val="00062350"/>
    <w:rsid w:val="00062381"/>
    <w:rsid w:val="0006260E"/>
    <w:rsid w:val="00062F57"/>
    <w:rsid w:val="00063EAB"/>
    <w:rsid w:val="000648B0"/>
    <w:rsid w:val="0006539E"/>
    <w:rsid w:val="00065C5B"/>
    <w:rsid w:val="00066319"/>
    <w:rsid w:val="00066BDF"/>
    <w:rsid w:val="00066C48"/>
    <w:rsid w:val="00067063"/>
    <w:rsid w:val="0006731E"/>
    <w:rsid w:val="0007060A"/>
    <w:rsid w:val="00071109"/>
    <w:rsid w:val="00071280"/>
    <w:rsid w:val="000713C7"/>
    <w:rsid w:val="000715C0"/>
    <w:rsid w:val="00071DDF"/>
    <w:rsid w:val="000721B4"/>
    <w:rsid w:val="000728A6"/>
    <w:rsid w:val="00072FDF"/>
    <w:rsid w:val="000730BE"/>
    <w:rsid w:val="000730CF"/>
    <w:rsid w:val="00073E61"/>
    <w:rsid w:val="00074627"/>
    <w:rsid w:val="0007492F"/>
    <w:rsid w:val="000756A5"/>
    <w:rsid w:val="00075844"/>
    <w:rsid w:val="00075BAF"/>
    <w:rsid w:val="00077882"/>
    <w:rsid w:val="00077AC7"/>
    <w:rsid w:val="00080915"/>
    <w:rsid w:val="000819ED"/>
    <w:rsid w:val="00081FCB"/>
    <w:rsid w:val="00081FDB"/>
    <w:rsid w:val="000827B6"/>
    <w:rsid w:val="0008354A"/>
    <w:rsid w:val="00084148"/>
    <w:rsid w:val="00084D0E"/>
    <w:rsid w:val="00085201"/>
    <w:rsid w:val="00086E51"/>
    <w:rsid w:val="0009159B"/>
    <w:rsid w:val="00091677"/>
    <w:rsid w:val="000932A0"/>
    <w:rsid w:val="00093C54"/>
    <w:rsid w:val="00094DF2"/>
    <w:rsid w:val="000952D3"/>
    <w:rsid w:val="000960A8"/>
    <w:rsid w:val="00096EA3"/>
    <w:rsid w:val="0009726F"/>
    <w:rsid w:val="000974C5"/>
    <w:rsid w:val="000975F4"/>
    <w:rsid w:val="00097633"/>
    <w:rsid w:val="000A0196"/>
    <w:rsid w:val="000A0E78"/>
    <w:rsid w:val="000A110D"/>
    <w:rsid w:val="000A1323"/>
    <w:rsid w:val="000A2929"/>
    <w:rsid w:val="000A2F59"/>
    <w:rsid w:val="000A3C54"/>
    <w:rsid w:val="000A461F"/>
    <w:rsid w:val="000A4914"/>
    <w:rsid w:val="000A5ADC"/>
    <w:rsid w:val="000A6136"/>
    <w:rsid w:val="000A7A32"/>
    <w:rsid w:val="000A7A90"/>
    <w:rsid w:val="000B1034"/>
    <w:rsid w:val="000B1760"/>
    <w:rsid w:val="000B1D53"/>
    <w:rsid w:val="000B26B2"/>
    <w:rsid w:val="000B29C9"/>
    <w:rsid w:val="000B36F7"/>
    <w:rsid w:val="000B3A85"/>
    <w:rsid w:val="000B4D06"/>
    <w:rsid w:val="000B4E6D"/>
    <w:rsid w:val="000B5612"/>
    <w:rsid w:val="000B59D5"/>
    <w:rsid w:val="000B6682"/>
    <w:rsid w:val="000B7928"/>
    <w:rsid w:val="000B7B26"/>
    <w:rsid w:val="000B7E0C"/>
    <w:rsid w:val="000C0C2F"/>
    <w:rsid w:val="000C13C4"/>
    <w:rsid w:val="000C3EF0"/>
    <w:rsid w:val="000C4170"/>
    <w:rsid w:val="000C489C"/>
    <w:rsid w:val="000C4F8D"/>
    <w:rsid w:val="000C6A75"/>
    <w:rsid w:val="000D0422"/>
    <w:rsid w:val="000D0558"/>
    <w:rsid w:val="000D0BBB"/>
    <w:rsid w:val="000D1385"/>
    <w:rsid w:val="000D13BC"/>
    <w:rsid w:val="000D144F"/>
    <w:rsid w:val="000D21E2"/>
    <w:rsid w:val="000D234A"/>
    <w:rsid w:val="000D2B5E"/>
    <w:rsid w:val="000D61FE"/>
    <w:rsid w:val="000D651A"/>
    <w:rsid w:val="000D6E42"/>
    <w:rsid w:val="000D6F22"/>
    <w:rsid w:val="000D7110"/>
    <w:rsid w:val="000D73E6"/>
    <w:rsid w:val="000D7C69"/>
    <w:rsid w:val="000D7E90"/>
    <w:rsid w:val="000E13E0"/>
    <w:rsid w:val="000E1CC7"/>
    <w:rsid w:val="000E2C9F"/>
    <w:rsid w:val="000E2DD1"/>
    <w:rsid w:val="000E2F15"/>
    <w:rsid w:val="000E340E"/>
    <w:rsid w:val="000E42C2"/>
    <w:rsid w:val="000E5F24"/>
    <w:rsid w:val="000E6106"/>
    <w:rsid w:val="000E6624"/>
    <w:rsid w:val="000E685D"/>
    <w:rsid w:val="000E6931"/>
    <w:rsid w:val="000E6DA4"/>
    <w:rsid w:val="000E75B0"/>
    <w:rsid w:val="000F0AE4"/>
    <w:rsid w:val="000F0DC2"/>
    <w:rsid w:val="000F3140"/>
    <w:rsid w:val="000F37E3"/>
    <w:rsid w:val="000F3D40"/>
    <w:rsid w:val="000F698D"/>
    <w:rsid w:val="000F73A2"/>
    <w:rsid w:val="001000EB"/>
    <w:rsid w:val="001014EF"/>
    <w:rsid w:val="00101CE2"/>
    <w:rsid w:val="00102204"/>
    <w:rsid w:val="00102211"/>
    <w:rsid w:val="0010341E"/>
    <w:rsid w:val="001041E0"/>
    <w:rsid w:val="00104746"/>
    <w:rsid w:val="00104DE2"/>
    <w:rsid w:val="001051E0"/>
    <w:rsid w:val="00105AC7"/>
    <w:rsid w:val="001063A2"/>
    <w:rsid w:val="001063AF"/>
    <w:rsid w:val="00106927"/>
    <w:rsid w:val="00106AB5"/>
    <w:rsid w:val="00107887"/>
    <w:rsid w:val="00110CEE"/>
    <w:rsid w:val="001129AD"/>
    <w:rsid w:val="00112B50"/>
    <w:rsid w:val="0011348C"/>
    <w:rsid w:val="00113E30"/>
    <w:rsid w:val="00114688"/>
    <w:rsid w:val="00114744"/>
    <w:rsid w:val="00114892"/>
    <w:rsid w:val="001151F0"/>
    <w:rsid w:val="00115A4F"/>
    <w:rsid w:val="00115AB6"/>
    <w:rsid w:val="00116268"/>
    <w:rsid w:val="00117F3E"/>
    <w:rsid w:val="00121274"/>
    <w:rsid w:val="001212F5"/>
    <w:rsid w:val="001223E9"/>
    <w:rsid w:val="00122690"/>
    <w:rsid w:val="00123424"/>
    <w:rsid w:val="00123CBA"/>
    <w:rsid w:val="00123FC6"/>
    <w:rsid w:val="00124428"/>
    <w:rsid w:val="00124760"/>
    <w:rsid w:val="001247A8"/>
    <w:rsid w:val="00124DB1"/>
    <w:rsid w:val="001251D8"/>
    <w:rsid w:val="0012524A"/>
    <w:rsid w:val="00126933"/>
    <w:rsid w:val="00127F32"/>
    <w:rsid w:val="00130C6A"/>
    <w:rsid w:val="00130E73"/>
    <w:rsid w:val="00131E5E"/>
    <w:rsid w:val="00133562"/>
    <w:rsid w:val="00133A19"/>
    <w:rsid w:val="00133BF2"/>
    <w:rsid w:val="00135B67"/>
    <w:rsid w:val="001360AA"/>
    <w:rsid w:val="00136C14"/>
    <w:rsid w:val="00136E02"/>
    <w:rsid w:val="00137F20"/>
    <w:rsid w:val="00140AB5"/>
    <w:rsid w:val="001412DB"/>
    <w:rsid w:val="0014141E"/>
    <w:rsid w:val="00141836"/>
    <w:rsid w:val="00142DB8"/>
    <w:rsid w:val="001430E1"/>
    <w:rsid w:val="00143185"/>
    <w:rsid w:val="001432E2"/>
    <w:rsid w:val="00143473"/>
    <w:rsid w:val="0014349B"/>
    <w:rsid w:val="00143654"/>
    <w:rsid w:val="00143737"/>
    <w:rsid w:val="001438AF"/>
    <w:rsid w:val="0014496A"/>
    <w:rsid w:val="0014591D"/>
    <w:rsid w:val="0014656B"/>
    <w:rsid w:val="001471A5"/>
    <w:rsid w:val="00147982"/>
    <w:rsid w:val="00147F4E"/>
    <w:rsid w:val="0015011C"/>
    <w:rsid w:val="00150E5F"/>
    <w:rsid w:val="001528BF"/>
    <w:rsid w:val="0015304B"/>
    <w:rsid w:val="00155E3C"/>
    <w:rsid w:val="001569DA"/>
    <w:rsid w:val="00156D5C"/>
    <w:rsid w:val="0015758A"/>
    <w:rsid w:val="001576AB"/>
    <w:rsid w:val="00160B62"/>
    <w:rsid w:val="00160DC4"/>
    <w:rsid w:val="001610F5"/>
    <w:rsid w:val="0016147C"/>
    <w:rsid w:val="00161D3B"/>
    <w:rsid w:val="00161F18"/>
    <w:rsid w:val="001624CE"/>
    <w:rsid w:val="00162BC8"/>
    <w:rsid w:val="001634ED"/>
    <w:rsid w:val="00163879"/>
    <w:rsid w:val="00164049"/>
    <w:rsid w:val="00164127"/>
    <w:rsid w:val="0016558C"/>
    <w:rsid w:val="00165BC1"/>
    <w:rsid w:val="0016623C"/>
    <w:rsid w:val="00166EE0"/>
    <w:rsid w:val="00167220"/>
    <w:rsid w:val="001672EE"/>
    <w:rsid w:val="0016791F"/>
    <w:rsid w:val="0017080B"/>
    <w:rsid w:val="00170A0F"/>
    <w:rsid w:val="00170E86"/>
    <w:rsid w:val="001716F7"/>
    <w:rsid w:val="00171C2C"/>
    <w:rsid w:val="00173082"/>
    <w:rsid w:val="001730AC"/>
    <w:rsid w:val="00173A7F"/>
    <w:rsid w:val="0017528B"/>
    <w:rsid w:val="001758D0"/>
    <w:rsid w:val="00175FD0"/>
    <w:rsid w:val="001766C3"/>
    <w:rsid w:val="0018007D"/>
    <w:rsid w:val="001803F8"/>
    <w:rsid w:val="00180A60"/>
    <w:rsid w:val="001816FA"/>
    <w:rsid w:val="00182344"/>
    <w:rsid w:val="00182513"/>
    <w:rsid w:val="0018307D"/>
    <w:rsid w:val="0018325D"/>
    <w:rsid w:val="001838AF"/>
    <w:rsid w:val="00183FBF"/>
    <w:rsid w:val="00184979"/>
    <w:rsid w:val="00184A11"/>
    <w:rsid w:val="00184A3C"/>
    <w:rsid w:val="00184C4E"/>
    <w:rsid w:val="00184F5C"/>
    <w:rsid w:val="00186AC9"/>
    <w:rsid w:val="00186FFA"/>
    <w:rsid w:val="0018788A"/>
    <w:rsid w:val="00187D1D"/>
    <w:rsid w:val="0019002E"/>
    <w:rsid w:val="00190975"/>
    <w:rsid w:val="00190BF7"/>
    <w:rsid w:val="0019116F"/>
    <w:rsid w:val="0019193B"/>
    <w:rsid w:val="00192A2A"/>
    <w:rsid w:val="00192C8F"/>
    <w:rsid w:val="00192E6F"/>
    <w:rsid w:val="001935CE"/>
    <w:rsid w:val="00193603"/>
    <w:rsid w:val="00193631"/>
    <w:rsid w:val="00193A53"/>
    <w:rsid w:val="00195DE3"/>
    <w:rsid w:val="00196B7C"/>
    <w:rsid w:val="001970AF"/>
    <w:rsid w:val="001A0014"/>
    <w:rsid w:val="001A0261"/>
    <w:rsid w:val="001A02A3"/>
    <w:rsid w:val="001A145A"/>
    <w:rsid w:val="001A150C"/>
    <w:rsid w:val="001A232B"/>
    <w:rsid w:val="001A2654"/>
    <w:rsid w:val="001A2DED"/>
    <w:rsid w:val="001A3554"/>
    <w:rsid w:val="001A465D"/>
    <w:rsid w:val="001A4721"/>
    <w:rsid w:val="001A47E8"/>
    <w:rsid w:val="001A5605"/>
    <w:rsid w:val="001A5B18"/>
    <w:rsid w:val="001A5B81"/>
    <w:rsid w:val="001A5B83"/>
    <w:rsid w:val="001A6206"/>
    <w:rsid w:val="001A69FD"/>
    <w:rsid w:val="001A7005"/>
    <w:rsid w:val="001B18F7"/>
    <w:rsid w:val="001B1D35"/>
    <w:rsid w:val="001B1D95"/>
    <w:rsid w:val="001B27B9"/>
    <w:rsid w:val="001B288F"/>
    <w:rsid w:val="001B2B05"/>
    <w:rsid w:val="001B3DA7"/>
    <w:rsid w:val="001B50C8"/>
    <w:rsid w:val="001B5203"/>
    <w:rsid w:val="001B5507"/>
    <w:rsid w:val="001B5B09"/>
    <w:rsid w:val="001B63B9"/>
    <w:rsid w:val="001B76FF"/>
    <w:rsid w:val="001C0488"/>
    <w:rsid w:val="001C0AEF"/>
    <w:rsid w:val="001C0CE3"/>
    <w:rsid w:val="001C1A8C"/>
    <w:rsid w:val="001C1DD4"/>
    <w:rsid w:val="001C1F6E"/>
    <w:rsid w:val="001C2DEB"/>
    <w:rsid w:val="001C5908"/>
    <w:rsid w:val="001C795F"/>
    <w:rsid w:val="001D07E8"/>
    <w:rsid w:val="001D0811"/>
    <w:rsid w:val="001D0AE0"/>
    <w:rsid w:val="001D14AB"/>
    <w:rsid w:val="001D1D12"/>
    <w:rsid w:val="001D201E"/>
    <w:rsid w:val="001D26E3"/>
    <w:rsid w:val="001D2E72"/>
    <w:rsid w:val="001D3492"/>
    <w:rsid w:val="001D4766"/>
    <w:rsid w:val="001D4E4E"/>
    <w:rsid w:val="001D580D"/>
    <w:rsid w:val="001D6F12"/>
    <w:rsid w:val="001E0AE2"/>
    <w:rsid w:val="001E0D1D"/>
    <w:rsid w:val="001E2117"/>
    <w:rsid w:val="001E2C0C"/>
    <w:rsid w:val="001E3E5B"/>
    <w:rsid w:val="001E417C"/>
    <w:rsid w:val="001E44C6"/>
    <w:rsid w:val="001E452B"/>
    <w:rsid w:val="001E5C47"/>
    <w:rsid w:val="001E5DD9"/>
    <w:rsid w:val="001E66B7"/>
    <w:rsid w:val="001E6811"/>
    <w:rsid w:val="001E6E49"/>
    <w:rsid w:val="001E7763"/>
    <w:rsid w:val="001F00D1"/>
    <w:rsid w:val="001F0486"/>
    <w:rsid w:val="001F0521"/>
    <w:rsid w:val="001F07E6"/>
    <w:rsid w:val="001F10A5"/>
    <w:rsid w:val="001F2285"/>
    <w:rsid w:val="001F275E"/>
    <w:rsid w:val="001F3437"/>
    <w:rsid w:val="001F3A1C"/>
    <w:rsid w:val="001F3F77"/>
    <w:rsid w:val="001F41EC"/>
    <w:rsid w:val="001F42BB"/>
    <w:rsid w:val="001F57EF"/>
    <w:rsid w:val="001F580D"/>
    <w:rsid w:val="00200062"/>
    <w:rsid w:val="00200702"/>
    <w:rsid w:val="00200772"/>
    <w:rsid w:val="00200A6B"/>
    <w:rsid w:val="00201018"/>
    <w:rsid w:val="002014C5"/>
    <w:rsid w:val="0020260A"/>
    <w:rsid w:val="002030EE"/>
    <w:rsid w:val="00203933"/>
    <w:rsid w:val="0020410E"/>
    <w:rsid w:val="00204BBA"/>
    <w:rsid w:val="00205109"/>
    <w:rsid w:val="002055A1"/>
    <w:rsid w:val="00206290"/>
    <w:rsid w:val="00206877"/>
    <w:rsid w:val="002073A3"/>
    <w:rsid w:val="00207560"/>
    <w:rsid w:val="002119B3"/>
    <w:rsid w:val="00211C2E"/>
    <w:rsid w:val="00211D95"/>
    <w:rsid w:val="00211DF3"/>
    <w:rsid w:val="00212089"/>
    <w:rsid w:val="00212782"/>
    <w:rsid w:val="0021686A"/>
    <w:rsid w:val="00216A06"/>
    <w:rsid w:val="0021746B"/>
    <w:rsid w:val="00217696"/>
    <w:rsid w:val="00220482"/>
    <w:rsid w:val="002209AF"/>
    <w:rsid w:val="002212AE"/>
    <w:rsid w:val="002218CB"/>
    <w:rsid w:val="00222A9C"/>
    <w:rsid w:val="00223A0C"/>
    <w:rsid w:val="00223EFC"/>
    <w:rsid w:val="00224FF4"/>
    <w:rsid w:val="002255ED"/>
    <w:rsid w:val="00225BEA"/>
    <w:rsid w:val="00226071"/>
    <w:rsid w:val="002268CE"/>
    <w:rsid w:val="00226E18"/>
    <w:rsid w:val="002273CB"/>
    <w:rsid w:val="00227A46"/>
    <w:rsid w:val="00227FA8"/>
    <w:rsid w:val="0023028C"/>
    <w:rsid w:val="002317A0"/>
    <w:rsid w:val="00231C98"/>
    <w:rsid w:val="00232570"/>
    <w:rsid w:val="0023591B"/>
    <w:rsid w:val="0023648F"/>
    <w:rsid w:val="002366C6"/>
    <w:rsid w:val="00236B2B"/>
    <w:rsid w:val="00237208"/>
    <w:rsid w:val="0023782F"/>
    <w:rsid w:val="00240B4F"/>
    <w:rsid w:val="00242AF1"/>
    <w:rsid w:val="0024325B"/>
    <w:rsid w:val="00245A5E"/>
    <w:rsid w:val="00246765"/>
    <w:rsid w:val="00246798"/>
    <w:rsid w:val="002501E8"/>
    <w:rsid w:val="00250760"/>
    <w:rsid w:val="002511DF"/>
    <w:rsid w:val="002519AB"/>
    <w:rsid w:val="00251E44"/>
    <w:rsid w:val="00252186"/>
    <w:rsid w:val="00252275"/>
    <w:rsid w:val="002525FB"/>
    <w:rsid w:val="00253423"/>
    <w:rsid w:val="0025371A"/>
    <w:rsid w:val="00253ABB"/>
    <w:rsid w:val="00254F91"/>
    <w:rsid w:val="002556EA"/>
    <w:rsid w:val="0025679D"/>
    <w:rsid w:val="002569EC"/>
    <w:rsid w:val="00257E20"/>
    <w:rsid w:val="00260B64"/>
    <w:rsid w:val="002626B2"/>
    <w:rsid w:val="002627DB"/>
    <w:rsid w:val="00262ECA"/>
    <w:rsid w:val="00263AAB"/>
    <w:rsid w:val="0026468B"/>
    <w:rsid w:val="00264826"/>
    <w:rsid w:val="00265039"/>
    <w:rsid w:val="002650F3"/>
    <w:rsid w:val="00266CE6"/>
    <w:rsid w:val="0026769B"/>
    <w:rsid w:val="002700B9"/>
    <w:rsid w:val="0027189B"/>
    <w:rsid w:val="00272FDA"/>
    <w:rsid w:val="002739DE"/>
    <w:rsid w:val="00274B7A"/>
    <w:rsid w:val="00274CE3"/>
    <w:rsid w:val="00275000"/>
    <w:rsid w:val="0027501F"/>
    <w:rsid w:val="00275639"/>
    <w:rsid w:val="0027696C"/>
    <w:rsid w:val="00280E53"/>
    <w:rsid w:val="0028110A"/>
    <w:rsid w:val="00281471"/>
    <w:rsid w:val="0028151F"/>
    <w:rsid w:val="00282E7D"/>
    <w:rsid w:val="00282F38"/>
    <w:rsid w:val="00282F55"/>
    <w:rsid w:val="00283E5B"/>
    <w:rsid w:val="00283E61"/>
    <w:rsid w:val="00285BDA"/>
    <w:rsid w:val="00285F6E"/>
    <w:rsid w:val="0028610F"/>
    <w:rsid w:val="00286764"/>
    <w:rsid w:val="00286D2C"/>
    <w:rsid w:val="002879F6"/>
    <w:rsid w:val="00287B84"/>
    <w:rsid w:val="0029042D"/>
    <w:rsid w:val="002905E2"/>
    <w:rsid w:val="00291F9A"/>
    <w:rsid w:val="00293D57"/>
    <w:rsid w:val="00294BB2"/>
    <w:rsid w:val="0029506D"/>
    <w:rsid w:val="002952E5"/>
    <w:rsid w:val="00297D05"/>
    <w:rsid w:val="002A03CA"/>
    <w:rsid w:val="002A0551"/>
    <w:rsid w:val="002A0602"/>
    <w:rsid w:val="002A0E6B"/>
    <w:rsid w:val="002A1C12"/>
    <w:rsid w:val="002A1D4F"/>
    <w:rsid w:val="002A2F23"/>
    <w:rsid w:val="002A3707"/>
    <w:rsid w:val="002A499E"/>
    <w:rsid w:val="002A49B7"/>
    <w:rsid w:val="002A4BC8"/>
    <w:rsid w:val="002A76F4"/>
    <w:rsid w:val="002A7B01"/>
    <w:rsid w:val="002A7D6E"/>
    <w:rsid w:val="002A7DE5"/>
    <w:rsid w:val="002B02D5"/>
    <w:rsid w:val="002B0424"/>
    <w:rsid w:val="002B0D93"/>
    <w:rsid w:val="002B1ACA"/>
    <w:rsid w:val="002B1EF7"/>
    <w:rsid w:val="002B20E2"/>
    <w:rsid w:val="002B4937"/>
    <w:rsid w:val="002B4A4B"/>
    <w:rsid w:val="002B4D60"/>
    <w:rsid w:val="002B501C"/>
    <w:rsid w:val="002B50ED"/>
    <w:rsid w:val="002B5353"/>
    <w:rsid w:val="002B546D"/>
    <w:rsid w:val="002B5E32"/>
    <w:rsid w:val="002C03FC"/>
    <w:rsid w:val="002C0B10"/>
    <w:rsid w:val="002C0B40"/>
    <w:rsid w:val="002C0CDA"/>
    <w:rsid w:val="002C1048"/>
    <w:rsid w:val="002C1599"/>
    <w:rsid w:val="002C17EC"/>
    <w:rsid w:val="002C1979"/>
    <w:rsid w:val="002C1BF0"/>
    <w:rsid w:val="002C2DD7"/>
    <w:rsid w:val="002C340D"/>
    <w:rsid w:val="002C35D9"/>
    <w:rsid w:val="002C3B81"/>
    <w:rsid w:val="002C3F1B"/>
    <w:rsid w:val="002C40D2"/>
    <w:rsid w:val="002C453F"/>
    <w:rsid w:val="002C5303"/>
    <w:rsid w:val="002C6D8B"/>
    <w:rsid w:val="002C7810"/>
    <w:rsid w:val="002C7F5E"/>
    <w:rsid w:val="002D68C3"/>
    <w:rsid w:val="002E0BD8"/>
    <w:rsid w:val="002E1B06"/>
    <w:rsid w:val="002E31F2"/>
    <w:rsid w:val="002E3825"/>
    <w:rsid w:val="002E3EFD"/>
    <w:rsid w:val="002E3F80"/>
    <w:rsid w:val="002E4875"/>
    <w:rsid w:val="002E4DA7"/>
    <w:rsid w:val="002E4E67"/>
    <w:rsid w:val="002E5C85"/>
    <w:rsid w:val="002E7550"/>
    <w:rsid w:val="002E78F4"/>
    <w:rsid w:val="002E7C7A"/>
    <w:rsid w:val="002F0169"/>
    <w:rsid w:val="002F01E6"/>
    <w:rsid w:val="002F0261"/>
    <w:rsid w:val="002F0FC9"/>
    <w:rsid w:val="002F12EB"/>
    <w:rsid w:val="002F17A2"/>
    <w:rsid w:val="002F1A46"/>
    <w:rsid w:val="002F1FFA"/>
    <w:rsid w:val="002F3B24"/>
    <w:rsid w:val="002F4234"/>
    <w:rsid w:val="002F4D0A"/>
    <w:rsid w:val="002F5CBE"/>
    <w:rsid w:val="002F7DE9"/>
    <w:rsid w:val="00300BE4"/>
    <w:rsid w:val="00300DBD"/>
    <w:rsid w:val="00301404"/>
    <w:rsid w:val="00302C1A"/>
    <w:rsid w:val="00303512"/>
    <w:rsid w:val="00303D86"/>
    <w:rsid w:val="00303EBD"/>
    <w:rsid w:val="0030456D"/>
    <w:rsid w:val="003047C5"/>
    <w:rsid w:val="00304E00"/>
    <w:rsid w:val="003053A6"/>
    <w:rsid w:val="00305D9A"/>
    <w:rsid w:val="003105AF"/>
    <w:rsid w:val="00310B4A"/>
    <w:rsid w:val="00311297"/>
    <w:rsid w:val="0031197C"/>
    <w:rsid w:val="00311992"/>
    <w:rsid w:val="0031226A"/>
    <w:rsid w:val="00313B6A"/>
    <w:rsid w:val="00313BD2"/>
    <w:rsid w:val="003141AC"/>
    <w:rsid w:val="003150EC"/>
    <w:rsid w:val="00315253"/>
    <w:rsid w:val="00315E33"/>
    <w:rsid w:val="00315E85"/>
    <w:rsid w:val="003161AB"/>
    <w:rsid w:val="003171F9"/>
    <w:rsid w:val="003179B0"/>
    <w:rsid w:val="003205B4"/>
    <w:rsid w:val="00322906"/>
    <w:rsid w:val="00322AB9"/>
    <w:rsid w:val="00322ABA"/>
    <w:rsid w:val="00322D75"/>
    <w:rsid w:val="003234C0"/>
    <w:rsid w:val="00323A0C"/>
    <w:rsid w:val="00323F60"/>
    <w:rsid w:val="00324421"/>
    <w:rsid w:val="003246A0"/>
    <w:rsid w:val="00324B3C"/>
    <w:rsid w:val="00325E10"/>
    <w:rsid w:val="0032661B"/>
    <w:rsid w:val="00326F06"/>
    <w:rsid w:val="00327FC8"/>
    <w:rsid w:val="00330048"/>
    <w:rsid w:val="00330B0E"/>
    <w:rsid w:val="00330BBF"/>
    <w:rsid w:val="00330CC8"/>
    <w:rsid w:val="003314D1"/>
    <w:rsid w:val="00332715"/>
    <w:rsid w:val="003329EF"/>
    <w:rsid w:val="00333278"/>
    <w:rsid w:val="00333686"/>
    <w:rsid w:val="003344A3"/>
    <w:rsid w:val="003354B4"/>
    <w:rsid w:val="003362AE"/>
    <w:rsid w:val="003367FF"/>
    <w:rsid w:val="00336D59"/>
    <w:rsid w:val="00336E03"/>
    <w:rsid w:val="00337831"/>
    <w:rsid w:val="0033794B"/>
    <w:rsid w:val="00337D51"/>
    <w:rsid w:val="00340739"/>
    <w:rsid w:val="00340A1A"/>
    <w:rsid w:val="00341288"/>
    <w:rsid w:val="00342642"/>
    <w:rsid w:val="003428C5"/>
    <w:rsid w:val="00342D64"/>
    <w:rsid w:val="00343FC1"/>
    <w:rsid w:val="00344CD9"/>
    <w:rsid w:val="00344E83"/>
    <w:rsid w:val="003450D9"/>
    <w:rsid w:val="00345861"/>
    <w:rsid w:val="00346845"/>
    <w:rsid w:val="00346A48"/>
    <w:rsid w:val="00346A72"/>
    <w:rsid w:val="003476FB"/>
    <w:rsid w:val="003479AB"/>
    <w:rsid w:val="003505CC"/>
    <w:rsid w:val="00350A78"/>
    <w:rsid w:val="00354427"/>
    <w:rsid w:val="003554D3"/>
    <w:rsid w:val="003559D5"/>
    <w:rsid w:val="00356A20"/>
    <w:rsid w:val="003573C1"/>
    <w:rsid w:val="00357BFF"/>
    <w:rsid w:val="00357C83"/>
    <w:rsid w:val="00360129"/>
    <w:rsid w:val="00360D84"/>
    <w:rsid w:val="003611A1"/>
    <w:rsid w:val="00361A48"/>
    <w:rsid w:val="003622B6"/>
    <w:rsid w:val="00362509"/>
    <w:rsid w:val="003631C4"/>
    <w:rsid w:val="003632E9"/>
    <w:rsid w:val="0036445B"/>
    <w:rsid w:val="00365988"/>
    <w:rsid w:val="003665E7"/>
    <w:rsid w:val="0036707F"/>
    <w:rsid w:val="003675B5"/>
    <w:rsid w:val="00367969"/>
    <w:rsid w:val="00367E12"/>
    <w:rsid w:val="003703ED"/>
    <w:rsid w:val="00370A66"/>
    <w:rsid w:val="003720A6"/>
    <w:rsid w:val="00372CD9"/>
    <w:rsid w:val="00373755"/>
    <w:rsid w:val="0037397B"/>
    <w:rsid w:val="00373EC5"/>
    <w:rsid w:val="003743D1"/>
    <w:rsid w:val="00374AC9"/>
    <w:rsid w:val="00374CC0"/>
    <w:rsid w:val="00374E36"/>
    <w:rsid w:val="003751F8"/>
    <w:rsid w:val="00375DCF"/>
    <w:rsid w:val="0037686D"/>
    <w:rsid w:val="0037746D"/>
    <w:rsid w:val="00377795"/>
    <w:rsid w:val="00377A5E"/>
    <w:rsid w:val="003800F0"/>
    <w:rsid w:val="00380218"/>
    <w:rsid w:val="003802B4"/>
    <w:rsid w:val="003802F7"/>
    <w:rsid w:val="00380338"/>
    <w:rsid w:val="00380B45"/>
    <w:rsid w:val="00380D8F"/>
    <w:rsid w:val="0038186F"/>
    <w:rsid w:val="00382B8F"/>
    <w:rsid w:val="00383450"/>
    <w:rsid w:val="0038433E"/>
    <w:rsid w:val="00384787"/>
    <w:rsid w:val="003849DA"/>
    <w:rsid w:val="00386DA7"/>
    <w:rsid w:val="0038770C"/>
    <w:rsid w:val="00387E2D"/>
    <w:rsid w:val="00390525"/>
    <w:rsid w:val="00390670"/>
    <w:rsid w:val="00390DB1"/>
    <w:rsid w:val="00390E7D"/>
    <w:rsid w:val="003910F5"/>
    <w:rsid w:val="00393DC5"/>
    <w:rsid w:val="00394D54"/>
    <w:rsid w:val="003952AE"/>
    <w:rsid w:val="0039535C"/>
    <w:rsid w:val="00395895"/>
    <w:rsid w:val="00396D4D"/>
    <w:rsid w:val="003973E3"/>
    <w:rsid w:val="00397A13"/>
    <w:rsid w:val="00397FB4"/>
    <w:rsid w:val="003A0306"/>
    <w:rsid w:val="003A06DB"/>
    <w:rsid w:val="003A0A81"/>
    <w:rsid w:val="003A1283"/>
    <w:rsid w:val="003A129B"/>
    <w:rsid w:val="003A19D3"/>
    <w:rsid w:val="003A2495"/>
    <w:rsid w:val="003A273A"/>
    <w:rsid w:val="003A2876"/>
    <w:rsid w:val="003A4903"/>
    <w:rsid w:val="003A5A0A"/>
    <w:rsid w:val="003A7BCF"/>
    <w:rsid w:val="003B0172"/>
    <w:rsid w:val="003B0654"/>
    <w:rsid w:val="003B2016"/>
    <w:rsid w:val="003B28EC"/>
    <w:rsid w:val="003B29F7"/>
    <w:rsid w:val="003B4B7D"/>
    <w:rsid w:val="003B7CC8"/>
    <w:rsid w:val="003B7EFD"/>
    <w:rsid w:val="003C0E96"/>
    <w:rsid w:val="003C465C"/>
    <w:rsid w:val="003C58C5"/>
    <w:rsid w:val="003C5C43"/>
    <w:rsid w:val="003C7726"/>
    <w:rsid w:val="003D0612"/>
    <w:rsid w:val="003D10A6"/>
    <w:rsid w:val="003D11E9"/>
    <w:rsid w:val="003D1D7A"/>
    <w:rsid w:val="003D2336"/>
    <w:rsid w:val="003D2D29"/>
    <w:rsid w:val="003D387E"/>
    <w:rsid w:val="003D4D05"/>
    <w:rsid w:val="003D510A"/>
    <w:rsid w:val="003D727F"/>
    <w:rsid w:val="003D79E9"/>
    <w:rsid w:val="003E13A7"/>
    <w:rsid w:val="003E1C1E"/>
    <w:rsid w:val="003E31A4"/>
    <w:rsid w:val="003E42FD"/>
    <w:rsid w:val="003E43FC"/>
    <w:rsid w:val="003E4833"/>
    <w:rsid w:val="003E7E31"/>
    <w:rsid w:val="003E7FCF"/>
    <w:rsid w:val="003F0035"/>
    <w:rsid w:val="003F0656"/>
    <w:rsid w:val="003F0B7E"/>
    <w:rsid w:val="003F0D81"/>
    <w:rsid w:val="003F1086"/>
    <w:rsid w:val="003F161A"/>
    <w:rsid w:val="003F1AFD"/>
    <w:rsid w:val="003F1BB8"/>
    <w:rsid w:val="003F1F2D"/>
    <w:rsid w:val="003F1F94"/>
    <w:rsid w:val="003F2204"/>
    <w:rsid w:val="003F2CF6"/>
    <w:rsid w:val="003F320B"/>
    <w:rsid w:val="003F3834"/>
    <w:rsid w:val="003F4B4B"/>
    <w:rsid w:val="003F5B59"/>
    <w:rsid w:val="003F6049"/>
    <w:rsid w:val="003F6A83"/>
    <w:rsid w:val="003F786A"/>
    <w:rsid w:val="00400F8F"/>
    <w:rsid w:val="00401423"/>
    <w:rsid w:val="004015B3"/>
    <w:rsid w:val="00401AA0"/>
    <w:rsid w:val="00401F04"/>
    <w:rsid w:val="004021D5"/>
    <w:rsid w:val="00403A60"/>
    <w:rsid w:val="00403E0D"/>
    <w:rsid w:val="00403F14"/>
    <w:rsid w:val="00404225"/>
    <w:rsid w:val="00404401"/>
    <w:rsid w:val="0040536F"/>
    <w:rsid w:val="00405CD1"/>
    <w:rsid w:val="00406175"/>
    <w:rsid w:val="004061BA"/>
    <w:rsid w:val="00406A09"/>
    <w:rsid w:val="00407130"/>
    <w:rsid w:val="0040747A"/>
    <w:rsid w:val="004108F4"/>
    <w:rsid w:val="00411038"/>
    <w:rsid w:val="00413D2D"/>
    <w:rsid w:val="0041455F"/>
    <w:rsid w:val="00414A21"/>
    <w:rsid w:val="00415B25"/>
    <w:rsid w:val="00417A80"/>
    <w:rsid w:val="00417C3D"/>
    <w:rsid w:val="00417DBD"/>
    <w:rsid w:val="0042034E"/>
    <w:rsid w:val="004209C2"/>
    <w:rsid w:val="00420D15"/>
    <w:rsid w:val="00420D67"/>
    <w:rsid w:val="00421E94"/>
    <w:rsid w:val="0042485C"/>
    <w:rsid w:val="004253D5"/>
    <w:rsid w:val="004260E0"/>
    <w:rsid w:val="0042655F"/>
    <w:rsid w:val="00427BF2"/>
    <w:rsid w:val="00435438"/>
    <w:rsid w:val="00436259"/>
    <w:rsid w:val="004366F3"/>
    <w:rsid w:val="00437F49"/>
    <w:rsid w:val="004400F9"/>
    <w:rsid w:val="00440F73"/>
    <w:rsid w:val="004416D1"/>
    <w:rsid w:val="00441C93"/>
    <w:rsid w:val="00441D18"/>
    <w:rsid w:val="00441F90"/>
    <w:rsid w:val="0044279B"/>
    <w:rsid w:val="004431AC"/>
    <w:rsid w:val="0044358D"/>
    <w:rsid w:val="004442C8"/>
    <w:rsid w:val="00444A4D"/>
    <w:rsid w:val="00445553"/>
    <w:rsid w:val="00445FE2"/>
    <w:rsid w:val="00446A33"/>
    <w:rsid w:val="0045131C"/>
    <w:rsid w:val="00451ED4"/>
    <w:rsid w:val="00452082"/>
    <w:rsid w:val="00453793"/>
    <w:rsid w:val="00453FE5"/>
    <w:rsid w:val="00454B45"/>
    <w:rsid w:val="0045544C"/>
    <w:rsid w:val="00456507"/>
    <w:rsid w:val="0045669E"/>
    <w:rsid w:val="00457462"/>
    <w:rsid w:val="00457540"/>
    <w:rsid w:val="00457755"/>
    <w:rsid w:val="00461346"/>
    <w:rsid w:val="00461D5C"/>
    <w:rsid w:val="0046210F"/>
    <w:rsid w:val="004640EA"/>
    <w:rsid w:val="00464D5A"/>
    <w:rsid w:val="004654F2"/>
    <w:rsid w:val="0046556C"/>
    <w:rsid w:val="00465A1B"/>
    <w:rsid w:val="00466061"/>
    <w:rsid w:val="004679AD"/>
    <w:rsid w:val="004702D3"/>
    <w:rsid w:val="00470E5A"/>
    <w:rsid w:val="0047172C"/>
    <w:rsid w:val="00471C88"/>
    <w:rsid w:val="00471EFE"/>
    <w:rsid w:val="0047323F"/>
    <w:rsid w:val="004735BE"/>
    <w:rsid w:val="00474530"/>
    <w:rsid w:val="0047459F"/>
    <w:rsid w:val="00476BCF"/>
    <w:rsid w:val="00480609"/>
    <w:rsid w:val="00481E4C"/>
    <w:rsid w:val="00483035"/>
    <w:rsid w:val="004833FB"/>
    <w:rsid w:val="004839CE"/>
    <w:rsid w:val="00483B87"/>
    <w:rsid w:val="00483EFD"/>
    <w:rsid w:val="00484B4A"/>
    <w:rsid w:val="004851E3"/>
    <w:rsid w:val="00485955"/>
    <w:rsid w:val="004859FC"/>
    <w:rsid w:val="00486F23"/>
    <w:rsid w:val="00486F51"/>
    <w:rsid w:val="00487A4C"/>
    <w:rsid w:val="0049032B"/>
    <w:rsid w:val="004903B2"/>
    <w:rsid w:val="004922BE"/>
    <w:rsid w:val="004923B0"/>
    <w:rsid w:val="0049288F"/>
    <w:rsid w:val="00492E7B"/>
    <w:rsid w:val="004941C9"/>
    <w:rsid w:val="004944CD"/>
    <w:rsid w:val="00494692"/>
    <w:rsid w:val="004947A2"/>
    <w:rsid w:val="00495606"/>
    <w:rsid w:val="00495F47"/>
    <w:rsid w:val="00496624"/>
    <w:rsid w:val="00496B77"/>
    <w:rsid w:val="00497401"/>
    <w:rsid w:val="00497ADB"/>
    <w:rsid w:val="004A00E8"/>
    <w:rsid w:val="004A077A"/>
    <w:rsid w:val="004A0FF0"/>
    <w:rsid w:val="004A120D"/>
    <w:rsid w:val="004A15B7"/>
    <w:rsid w:val="004A19E1"/>
    <w:rsid w:val="004A2176"/>
    <w:rsid w:val="004A22ED"/>
    <w:rsid w:val="004A2400"/>
    <w:rsid w:val="004A2A02"/>
    <w:rsid w:val="004A6A88"/>
    <w:rsid w:val="004A70C4"/>
    <w:rsid w:val="004A7A24"/>
    <w:rsid w:val="004B0B78"/>
    <w:rsid w:val="004B10F6"/>
    <w:rsid w:val="004B194C"/>
    <w:rsid w:val="004B2209"/>
    <w:rsid w:val="004B30B7"/>
    <w:rsid w:val="004B319D"/>
    <w:rsid w:val="004B39D0"/>
    <w:rsid w:val="004B425A"/>
    <w:rsid w:val="004B4DAD"/>
    <w:rsid w:val="004B58A4"/>
    <w:rsid w:val="004B5B50"/>
    <w:rsid w:val="004B63C1"/>
    <w:rsid w:val="004B6C56"/>
    <w:rsid w:val="004C01DC"/>
    <w:rsid w:val="004C0B84"/>
    <w:rsid w:val="004C106D"/>
    <w:rsid w:val="004C1DFB"/>
    <w:rsid w:val="004C21AE"/>
    <w:rsid w:val="004C336A"/>
    <w:rsid w:val="004C3DC2"/>
    <w:rsid w:val="004C4193"/>
    <w:rsid w:val="004C4236"/>
    <w:rsid w:val="004C4E1C"/>
    <w:rsid w:val="004C5941"/>
    <w:rsid w:val="004C5D00"/>
    <w:rsid w:val="004C5D2C"/>
    <w:rsid w:val="004C622F"/>
    <w:rsid w:val="004C63BB"/>
    <w:rsid w:val="004C650B"/>
    <w:rsid w:val="004C7C93"/>
    <w:rsid w:val="004D09AA"/>
    <w:rsid w:val="004D0ED3"/>
    <w:rsid w:val="004D10A5"/>
    <w:rsid w:val="004D18ED"/>
    <w:rsid w:val="004D1B75"/>
    <w:rsid w:val="004D1E01"/>
    <w:rsid w:val="004D3353"/>
    <w:rsid w:val="004D4D68"/>
    <w:rsid w:val="004D61A8"/>
    <w:rsid w:val="004D6835"/>
    <w:rsid w:val="004D7D53"/>
    <w:rsid w:val="004D7E11"/>
    <w:rsid w:val="004E03E0"/>
    <w:rsid w:val="004E054B"/>
    <w:rsid w:val="004E0CB4"/>
    <w:rsid w:val="004E1A3A"/>
    <w:rsid w:val="004E2159"/>
    <w:rsid w:val="004E2412"/>
    <w:rsid w:val="004E368D"/>
    <w:rsid w:val="004E3CB9"/>
    <w:rsid w:val="004E47FB"/>
    <w:rsid w:val="004E4D8B"/>
    <w:rsid w:val="004E5F52"/>
    <w:rsid w:val="004E66FF"/>
    <w:rsid w:val="004E6DC9"/>
    <w:rsid w:val="004E6EB6"/>
    <w:rsid w:val="004E799B"/>
    <w:rsid w:val="004F203B"/>
    <w:rsid w:val="004F247D"/>
    <w:rsid w:val="004F26D4"/>
    <w:rsid w:val="004F2883"/>
    <w:rsid w:val="004F2A85"/>
    <w:rsid w:val="004F312C"/>
    <w:rsid w:val="004F3941"/>
    <w:rsid w:val="004F3C86"/>
    <w:rsid w:val="004F49CB"/>
    <w:rsid w:val="004F5942"/>
    <w:rsid w:val="004F67DB"/>
    <w:rsid w:val="004F6B39"/>
    <w:rsid w:val="004F735A"/>
    <w:rsid w:val="00501736"/>
    <w:rsid w:val="00501DA4"/>
    <w:rsid w:val="00501EC1"/>
    <w:rsid w:val="005026CA"/>
    <w:rsid w:val="005028A8"/>
    <w:rsid w:val="00502A41"/>
    <w:rsid w:val="005038B5"/>
    <w:rsid w:val="0050466C"/>
    <w:rsid w:val="00504BFB"/>
    <w:rsid w:val="00505AF2"/>
    <w:rsid w:val="0050626B"/>
    <w:rsid w:val="00506A82"/>
    <w:rsid w:val="00506C05"/>
    <w:rsid w:val="00507A0D"/>
    <w:rsid w:val="00510A93"/>
    <w:rsid w:val="00510E36"/>
    <w:rsid w:val="005113E8"/>
    <w:rsid w:val="00514871"/>
    <w:rsid w:val="00514EE6"/>
    <w:rsid w:val="00515596"/>
    <w:rsid w:val="005156B4"/>
    <w:rsid w:val="005160E5"/>
    <w:rsid w:val="00517289"/>
    <w:rsid w:val="005172CC"/>
    <w:rsid w:val="00517AF3"/>
    <w:rsid w:val="00517B81"/>
    <w:rsid w:val="00517F29"/>
    <w:rsid w:val="0052018C"/>
    <w:rsid w:val="0052018D"/>
    <w:rsid w:val="00520CDD"/>
    <w:rsid w:val="00521446"/>
    <w:rsid w:val="0052225D"/>
    <w:rsid w:val="00522382"/>
    <w:rsid w:val="005225D3"/>
    <w:rsid w:val="00522846"/>
    <w:rsid w:val="00522B59"/>
    <w:rsid w:val="0052312A"/>
    <w:rsid w:val="005232D7"/>
    <w:rsid w:val="0052333C"/>
    <w:rsid w:val="0052352D"/>
    <w:rsid w:val="00524367"/>
    <w:rsid w:val="00526141"/>
    <w:rsid w:val="005272FA"/>
    <w:rsid w:val="00527472"/>
    <w:rsid w:val="00527F64"/>
    <w:rsid w:val="00527FF0"/>
    <w:rsid w:val="00530AE7"/>
    <w:rsid w:val="00531DE8"/>
    <w:rsid w:val="005321C2"/>
    <w:rsid w:val="005328E1"/>
    <w:rsid w:val="005334DA"/>
    <w:rsid w:val="00533BFB"/>
    <w:rsid w:val="00534001"/>
    <w:rsid w:val="005343B6"/>
    <w:rsid w:val="00534718"/>
    <w:rsid w:val="00535A3C"/>
    <w:rsid w:val="00536646"/>
    <w:rsid w:val="00536B41"/>
    <w:rsid w:val="00537AB1"/>
    <w:rsid w:val="00537E91"/>
    <w:rsid w:val="005401B2"/>
    <w:rsid w:val="0054038A"/>
    <w:rsid w:val="005404E4"/>
    <w:rsid w:val="0054093B"/>
    <w:rsid w:val="00541B65"/>
    <w:rsid w:val="00541D11"/>
    <w:rsid w:val="00542731"/>
    <w:rsid w:val="005427C2"/>
    <w:rsid w:val="00542EE4"/>
    <w:rsid w:val="005436D6"/>
    <w:rsid w:val="00543799"/>
    <w:rsid w:val="00543BF8"/>
    <w:rsid w:val="00543CB9"/>
    <w:rsid w:val="00543D22"/>
    <w:rsid w:val="00544275"/>
    <w:rsid w:val="005459F9"/>
    <w:rsid w:val="00545EF4"/>
    <w:rsid w:val="005464B8"/>
    <w:rsid w:val="0054665F"/>
    <w:rsid w:val="005478C6"/>
    <w:rsid w:val="0054790A"/>
    <w:rsid w:val="00552064"/>
    <w:rsid w:val="0055294A"/>
    <w:rsid w:val="00552C22"/>
    <w:rsid w:val="00552E67"/>
    <w:rsid w:val="00553E50"/>
    <w:rsid w:val="00554414"/>
    <w:rsid w:val="00556506"/>
    <w:rsid w:val="00556CD2"/>
    <w:rsid w:val="0055714C"/>
    <w:rsid w:val="00560A97"/>
    <w:rsid w:val="00560B7F"/>
    <w:rsid w:val="00562E01"/>
    <w:rsid w:val="005649CC"/>
    <w:rsid w:val="00564F29"/>
    <w:rsid w:val="00567114"/>
    <w:rsid w:val="0057044F"/>
    <w:rsid w:val="005706D2"/>
    <w:rsid w:val="005707D1"/>
    <w:rsid w:val="00570D7D"/>
    <w:rsid w:val="0057173A"/>
    <w:rsid w:val="00571C26"/>
    <w:rsid w:val="005726D6"/>
    <w:rsid w:val="0057288C"/>
    <w:rsid w:val="00572B33"/>
    <w:rsid w:val="005730BE"/>
    <w:rsid w:val="00574076"/>
    <w:rsid w:val="005743D8"/>
    <w:rsid w:val="00574DF4"/>
    <w:rsid w:val="005756EC"/>
    <w:rsid w:val="00575CF3"/>
    <w:rsid w:val="005764FA"/>
    <w:rsid w:val="00576CF5"/>
    <w:rsid w:val="005771EE"/>
    <w:rsid w:val="0057722C"/>
    <w:rsid w:val="005778B5"/>
    <w:rsid w:val="00577BFB"/>
    <w:rsid w:val="0058002F"/>
    <w:rsid w:val="00580643"/>
    <w:rsid w:val="00580D32"/>
    <w:rsid w:val="005817BF"/>
    <w:rsid w:val="00582CDF"/>
    <w:rsid w:val="00584A4A"/>
    <w:rsid w:val="00584FE3"/>
    <w:rsid w:val="005852B0"/>
    <w:rsid w:val="00585301"/>
    <w:rsid w:val="00587207"/>
    <w:rsid w:val="00587657"/>
    <w:rsid w:val="00587855"/>
    <w:rsid w:val="00590BD4"/>
    <w:rsid w:val="0059120F"/>
    <w:rsid w:val="0059171F"/>
    <w:rsid w:val="00593881"/>
    <w:rsid w:val="005946B6"/>
    <w:rsid w:val="0059484E"/>
    <w:rsid w:val="00594879"/>
    <w:rsid w:val="0059506B"/>
    <w:rsid w:val="00596AC4"/>
    <w:rsid w:val="005A0701"/>
    <w:rsid w:val="005A0D98"/>
    <w:rsid w:val="005A1A3F"/>
    <w:rsid w:val="005A1B19"/>
    <w:rsid w:val="005A2E64"/>
    <w:rsid w:val="005A31EC"/>
    <w:rsid w:val="005A633C"/>
    <w:rsid w:val="005A6381"/>
    <w:rsid w:val="005A64C3"/>
    <w:rsid w:val="005A6604"/>
    <w:rsid w:val="005A6D96"/>
    <w:rsid w:val="005B0245"/>
    <w:rsid w:val="005B0B08"/>
    <w:rsid w:val="005B0C94"/>
    <w:rsid w:val="005B0CEB"/>
    <w:rsid w:val="005B124A"/>
    <w:rsid w:val="005B13F9"/>
    <w:rsid w:val="005B1A5A"/>
    <w:rsid w:val="005B1D48"/>
    <w:rsid w:val="005B1E49"/>
    <w:rsid w:val="005B1F3D"/>
    <w:rsid w:val="005B20A6"/>
    <w:rsid w:val="005B2F9B"/>
    <w:rsid w:val="005B3CD0"/>
    <w:rsid w:val="005B453F"/>
    <w:rsid w:val="005B4D27"/>
    <w:rsid w:val="005B4DD8"/>
    <w:rsid w:val="005B66DB"/>
    <w:rsid w:val="005B67BD"/>
    <w:rsid w:val="005B6D82"/>
    <w:rsid w:val="005B7013"/>
    <w:rsid w:val="005C002E"/>
    <w:rsid w:val="005C0447"/>
    <w:rsid w:val="005C0620"/>
    <w:rsid w:val="005C0C65"/>
    <w:rsid w:val="005C0FD5"/>
    <w:rsid w:val="005C185E"/>
    <w:rsid w:val="005C261B"/>
    <w:rsid w:val="005C40D9"/>
    <w:rsid w:val="005C5AED"/>
    <w:rsid w:val="005C698C"/>
    <w:rsid w:val="005C7539"/>
    <w:rsid w:val="005C7944"/>
    <w:rsid w:val="005D0276"/>
    <w:rsid w:val="005D031B"/>
    <w:rsid w:val="005D082E"/>
    <w:rsid w:val="005D1716"/>
    <w:rsid w:val="005D1A7F"/>
    <w:rsid w:val="005D270A"/>
    <w:rsid w:val="005D277E"/>
    <w:rsid w:val="005D2A60"/>
    <w:rsid w:val="005D3014"/>
    <w:rsid w:val="005D34D2"/>
    <w:rsid w:val="005D3B4B"/>
    <w:rsid w:val="005D4125"/>
    <w:rsid w:val="005D4455"/>
    <w:rsid w:val="005D49D3"/>
    <w:rsid w:val="005D4D3C"/>
    <w:rsid w:val="005D4E57"/>
    <w:rsid w:val="005D661E"/>
    <w:rsid w:val="005D677E"/>
    <w:rsid w:val="005D745B"/>
    <w:rsid w:val="005D75A5"/>
    <w:rsid w:val="005E0340"/>
    <w:rsid w:val="005E03BD"/>
    <w:rsid w:val="005E0CA1"/>
    <w:rsid w:val="005E2511"/>
    <w:rsid w:val="005E393A"/>
    <w:rsid w:val="005E401F"/>
    <w:rsid w:val="005E40E6"/>
    <w:rsid w:val="005E5327"/>
    <w:rsid w:val="005E6456"/>
    <w:rsid w:val="005E6596"/>
    <w:rsid w:val="005E6AEB"/>
    <w:rsid w:val="005F040E"/>
    <w:rsid w:val="005F2985"/>
    <w:rsid w:val="005F2C58"/>
    <w:rsid w:val="005F3082"/>
    <w:rsid w:val="005F31F5"/>
    <w:rsid w:val="005F336C"/>
    <w:rsid w:val="005F4B72"/>
    <w:rsid w:val="005F5520"/>
    <w:rsid w:val="005F73A5"/>
    <w:rsid w:val="0060025E"/>
    <w:rsid w:val="00600764"/>
    <w:rsid w:val="006009F8"/>
    <w:rsid w:val="00600A50"/>
    <w:rsid w:val="00600C78"/>
    <w:rsid w:val="00601624"/>
    <w:rsid w:val="00602594"/>
    <w:rsid w:val="006026C6"/>
    <w:rsid w:val="00602D1C"/>
    <w:rsid w:val="00602F19"/>
    <w:rsid w:val="00602F84"/>
    <w:rsid w:val="0060391D"/>
    <w:rsid w:val="00604132"/>
    <w:rsid w:val="006049C3"/>
    <w:rsid w:val="00606984"/>
    <w:rsid w:val="00606FD0"/>
    <w:rsid w:val="006073FE"/>
    <w:rsid w:val="006103D5"/>
    <w:rsid w:val="006109A1"/>
    <w:rsid w:val="00611446"/>
    <w:rsid w:val="00613A70"/>
    <w:rsid w:val="00614D7B"/>
    <w:rsid w:val="00615B79"/>
    <w:rsid w:val="00615C92"/>
    <w:rsid w:val="006162D6"/>
    <w:rsid w:val="006167BC"/>
    <w:rsid w:val="00617F48"/>
    <w:rsid w:val="00617F62"/>
    <w:rsid w:val="00620037"/>
    <w:rsid w:val="00620972"/>
    <w:rsid w:val="00621054"/>
    <w:rsid w:val="00621C8A"/>
    <w:rsid w:val="00621F47"/>
    <w:rsid w:val="00622424"/>
    <w:rsid w:val="00622463"/>
    <w:rsid w:val="006227DD"/>
    <w:rsid w:val="00623234"/>
    <w:rsid w:val="00623631"/>
    <w:rsid w:val="00623661"/>
    <w:rsid w:val="00623D64"/>
    <w:rsid w:val="00623E50"/>
    <w:rsid w:val="006240A6"/>
    <w:rsid w:val="00624962"/>
    <w:rsid w:val="0062498A"/>
    <w:rsid w:val="0062524C"/>
    <w:rsid w:val="00625C7C"/>
    <w:rsid w:val="0062690F"/>
    <w:rsid w:val="006269FD"/>
    <w:rsid w:val="00626A8A"/>
    <w:rsid w:val="00627344"/>
    <w:rsid w:val="00630968"/>
    <w:rsid w:val="00630FE6"/>
    <w:rsid w:val="00632950"/>
    <w:rsid w:val="00632B1C"/>
    <w:rsid w:val="006331A7"/>
    <w:rsid w:val="0063427C"/>
    <w:rsid w:val="006353F2"/>
    <w:rsid w:val="006354D8"/>
    <w:rsid w:val="00635C1F"/>
    <w:rsid w:val="00636893"/>
    <w:rsid w:val="006368F9"/>
    <w:rsid w:val="00637480"/>
    <w:rsid w:val="00637509"/>
    <w:rsid w:val="00642AA4"/>
    <w:rsid w:val="00642C83"/>
    <w:rsid w:val="006431ED"/>
    <w:rsid w:val="00643281"/>
    <w:rsid w:val="0064500C"/>
    <w:rsid w:val="006450AD"/>
    <w:rsid w:val="00645897"/>
    <w:rsid w:val="00646560"/>
    <w:rsid w:val="00646C76"/>
    <w:rsid w:val="00647808"/>
    <w:rsid w:val="00647CD8"/>
    <w:rsid w:val="00650F26"/>
    <w:rsid w:val="0065181D"/>
    <w:rsid w:val="00653C41"/>
    <w:rsid w:val="0065422A"/>
    <w:rsid w:val="00654A93"/>
    <w:rsid w:val="00656564"/>
    <w:rsid w:val="00657610"/>
    <w:rsid w:val="00660B0B"/>
    <w:rsid w:val="0066194F"/>
    <w:rsid w:val="00662D02"/>
    <w:rsid w:val="00663666"/>
    <w:rsid w:val="00663F7E"/>
    <w:rsid w:val="00664700"/>
    <w:rsid w:val="006648BA"/>
    <w:rsid w:val="00664B6E"/>
    <w:rsid w:val="00666F8B"/>
    <w:rsid w:val="00667A1F"/>
    <w:rsid w:val="00667EBF"/>
    <w:rsid w:val="00670052"/>
    <w:rsid w:val="00670134"/>
    <w:rsid w:val="00670501"/>
    <w:rsid w:val="00671074"/>
    <w:rsid w:val="006712C2"/>
    <w:rsid w:val="0067149F"/>
    <w:rsid w:val="006718F1"/>
    <w:rsid w:val="00672E2C"/>
    <w:rsid w:val="00673373"/>
    <w:rsid w:val="006749BE"/>
    <w:rsid w:val="00675214"/>
    <w:rsid w:val="00675388"/>
    <w:rsid w:val="006759C8"/>
    <w:rsid w:val="00676170"/>
    <w:rsid w:val="00676F89"/>
    <w:rsid w:val="006777E7"/>
    <w:rsid w:val="00680101"/>
    <w:rsid w:val="006802EC"/>
    <w:rsid w:val="006820BE"/>
    <w:rsid w:val="0068275A"/>
    <w:rsid w:val="00683218"/>
    <w:rsid w:val="00683908"/>
    <w:rsid w:val="00683CD5"/>
    <w:rsid w:val="00683F4E"/>
    <w:rsid w:val="00684271"/>
    <w:rsid w:val="00684BB3"/>
    <w:rsid w:val="00684CB8"/>
    <w:rsid w:val="00685445"/>
    <w:rsid w:val="00685446"/>
    <w:rsid w:val="00685964"/>
    <w:rsid w:val="00685978"/>
    <w:rsid w:val="00685C4F"/>
    <w:rsid w:val="00687648"/>
    <w:rsid w:val="00687CE2"/>
    <w:rsid w:val="0069220D"/>
    <w:rsid w:val="006937D0"/>
    <w:rsid w:val="00693BDB"/>
    <w:rsid w:val="00693DE5"/>
    <w:rsid w:val="00693FBD"/>
    <w:rsid w:val="00694E8D"/>
    <w:rsid w:val="00694F6A"/>
    <w:rsid w:val="00696359"/>
    <w:rsid w:val="00696433"/>
    <w:rsid w:val="006967E4"/>
    <w:rsid w:val="00696B3C"/>
    <w:rsid w:val="00696C08"/>
    <w:rsid w:val="00697A13"/>
    <w:rsid w:val="006A0F7E"/>
    <w:rsid w:val="006A1F1A"/>
    <w:rsid w:val="006A259D"/>
    <w:rsid w:val="006A424C"/>
    <w:rsid w:val="006A5218"/>
    <w:rsid w:val="006A5890"/>
    <w:rsid w:val="006A6219"/>
    <w:rsid w:val="006A720C"/>
    <w:rsid w:val="006A78B4"/>
    <w:rsid w:val="006B06F3"/>
    <w:rsid w:val="006B1549"/>
    <w:rsid w:val="006B18F0"/>
    <w:rsid w:val="006B33BE"/>
    <w:rsid w:val="006B365E"/>
    <w:rsid w:val="006B366C"/>
    <w:rsid w:val="006B5DC1"/>
    <w:rsid w:val="006B72A3"/>
    <w:rsid w:val="006B78DF"/>
    <w:rsid w:val="006B7A56"/>
    <w:rsid w:val="006B7A68"/>
    <w:rsid w:val="006B7E75"/>
    <w:rsid w:val="006B7EDA"/>
    <w:rsid w:val="006C05EC"/>
    <w:rsid w:val="006C078A"/>
    <w:rsid w:val="006C0D02"/>
    <w:rsid w:val="006C0F5F"/>
    <w:rsid w:val="006C0FC4"/>
    <w:rsid w:val="006C103E"/>
    <w:rsid w:val="006C17E9"/>
    <w:rsid w:val="006C3431"/>
    <w:rsid w:val="006C359A"/>
    <w:rsid w:val="006C3D7B"/>
    <w:rsid w:val="006C4837"/>
    <w:rsid w:val="006C5026"/>
    <w:rsid w:val="006C5187"/>
    <w:rsid w:val="006C5376"/>
    <w:rsid w:val="006C57B7"/>
    <w:rsid w:val="006C5903"/>
    <w:rsid w:val="006C5CBF"/>
    <w:rsid w:val="006C6AF2"/>
    <w:rsid w:val="006C720A"/>
    <w:rsid w:val="006C74A8"/>
    <w:rsid w:val="006C74E1"/>
    <w:rsid w:val="006D01E4"/>
    <w:rsid w:val="006D087B"/>
    <w:rsid w:val="006D160E"/>
    <w:rsid w:val="006D1984"/>
    <w:rsid w:val="006D2001"/>
    <w:rsid w:val="006D3BA3"/>
    <w:rsid w:val="006D4D25"/>
    <w:rsid w:val="006D4EF9"/>
    <w:rsid w:val="006D516B"/>
    <w:rsid w:val="006D5A3B"/>
    <w:rsid w:val="006D5DE5"/>
    <w:rsid w:val="006D7475"/>
    <w:rsid w:val="006E02E5"/>
    <w:rsid w:val="006E0AA7"/>
    <w:rsid w:val="006E1800"/>
    <w:rsid w:val="006E2100"/>
    <w:rsid w:val="006E2B45"/>
    <w:rsid w:val="006E31EF"/>
    <w:rsid w:val="006E353E"/>
    <w:rsid w:val="006E37C3"/>
    <w:rsid w:val="006E3D73"/>
    <w:rsid w:val="006E3ECA"/>
    <w:rsid w:val="006E579B"/>
    <w:rsid w:val="006E5C76"/>
    <w:rsid w:val="006E60F6"/>
    <w:rsid w:val="006E73C5"/>
    <w:rsid w:val="006E7DFA"/>
    <w:rsid w:val="006F0727"/>
    <w:rsid w:val="006F19FE"/>
    <w:rsid w:val="006F215C"/>
    <w:rsid w:val="006F294B"/>
    <w:rsid w:val="006F2C82"/>
    <w:rsid w:val="006F2CD6"/>
    <w:rsid w:val="006F3869"/>
    <w:rsid w:val="006F3FD0"/>
    <w:rsid w:val="006F42B4"/>
    <w:rsid w:val="006F548B"/>
    <w:rsid w:val="006F5515"/>
    <w:rsid w:val="006F5BA1"/>
    <w:rsid w:val="006F6D66"/>
    <w:rsid w:val="006F73ED"/>
    <w:rsid w:val="006F7596"/>
    <w:rsid w:val="006F759E"/>
    <w:rsid w:val="006F75DF"/>
    <w:rsid w:val="006F7DB3"/>
    <w:rsid w:val="00700A71"/>
    <w:rsid w:val="00702337"/>
    <w:rsid w:val="0070282F"/>
    <w:rsid w:val="0070314F"/>
    <w:rsid w:val="00703E89"/>
    <w:rsid w:val="007041C7"/>
    <w:rsid w:val="00704623"/>
    <w:rsid w:val="00704E2A"/>
    <w:rsid w:val="00705CB7"/>
    <w:rsid w:val="00705D59"/>
    <w:rsid w:val="00706086"/>
    <w:rsid w:val="007062F0"/>
    <w:rsid w:val="00706642"/>
    <w:rsid w:val="007068A4"/>
    <w:rsid w:val="00706998"/>
    <w:rsid w:val="00706FE9"/>
    <w:rsid w:val="007071FF"/>
    <w:rsid w:val="007073D2"/>
    <w:rsid w:val="00707D22"/>
    <w:rsid w:val="007105C0"/>
    <w:rsid w:val="007109E5"/>
    <w:rsid w:val="00710BEF"/>
    <w:rsid w:val="00711E1C"/>
    <w:rsid w:val="007148C2"/>
    <w:rsid w:val="00714CF9"/>
    <w:rsid w:val="0071550E"/>
    <w:rsid w:val="00715B29"/>
    <w:rsid w:val="00716C7B"/>
    <w:rsid w:val="0071709D"/>
    <w:rsid w:val="00717A43"/>
    <w:rsid w:val="0072094C"/>
    <w:rsid w:val="00720AD6"/>
    <w:rsid w:val="00720CAF"/>
    <w:rsid w:val="00721531"/>
    <w:rsid w:val="00721B00"/>
    <w:rsid w:val="007227DC"/>
    <w:rsid w:val="00722AF4"/>
    <w:rsid w:val="00722B25"/>
    <w:rsid w:val="00722CFC"/>
    <w:rsid w:val="0072396D"/>
    <w:rsid w:val="0072413D"/>
    <w:rsid w:val="007243EA"/>
    <w:rsid w:val="007243FA"/>
    <w:rsid w:val="00724A8A"/>
    <w:rsid w:val="0072556B"/>
    <w:rsid w:val="007258B6"/>
    <w:rsid w:val="00725A30"/>
    <w:rsid w:val="00727A8A"/>
    <w:rsid w:val="007310C9"/>
    <w:rsid w:val="007319ED"/>
    <w:rsid w:val="0073258B"/>
    <w:rsid w:val="00732AA4"/>
    <w:rsid w:val="00733AA3"/>
    <w:rsid w:val="00734117"/>
    <w:rsid w:val="007347EA"/>
    <w:rsid w:val="00734911"/>
    <w:rsid w:val="00734D61"/>
    <w:rsid w:val="00735228"/>
    <w:rsid w:val="007352BC"/>
    <w:rsid w:val="00735748"/>
    <w:rsid w:val="00736F11"/>
    <w:rsid w:val="007371FE"/>
    <w:rsid w:val="00737E57"/>
    <w:rsid w:val="00737FD2"/>
    <w:rsid w:val="00740607"/>
    <w:rsid w:val="0074156E"/>
    <w:rsid w:val="00743060"/>
    <w:rsid w:val="007432FE"/>
    <w:rsid w:val="0074396B"/>
    <w:rsid w:val="0074479F"/>
    <w:rsid w:val="00744BC0"/>
    <w:rsid w:val="00746C45"/>
    <w:rsid w:val="0074705E"/>
    <w:rsid w:val="00750212"/>
    <w:rsid w:val="0075056F"/>
    <w:rsid w:val="007505D9"/>
    <w:rsid w:val="00750B8F"/>
    <w:rsid w:val="00750E21"/>
    <w:rsid w:val="00752328"/>
    <w:rsid w:val="0075238F"/>
    <w:rsid w:val="00752882"/>
    <w:rsid w:val="00753943"/>
    <w:rsid w:val="00755375"/>
    <w:rsid w:val="00756B23"/>
    <w:rsid w:val="00762C46"/>
    <w:rsid w:val="00763308"/>
    <w:rsid w:val="007641E4"/>
    <w:rsid w:val="007666D4"/>
    <w:rsid w:val="007679C6"/>
    <w:rsid w:val="00767B7F"/>
    <w:rsid w:val="00767F47"/>
    <w:rsid w:val="00771BAF"/>
    <w:rsid w:val="00772201"/>
    <w:rsid w:val="00772743"/>
    <w:rsid w:val="00772F58"/>
    <w:rsid w:val="00773FFA"/>
    <w:rsid w:val="007740EF"/>
    <w:rsid w:val="007752D5"/>
    <w:rsid w:val="00775D02"/>
    <w:rsid w:val="00776AC5"/>
    <w:rsid w:val="00776B3E"/>
    <w:rsid w:val="00777A18"/>
    <w:rsid w:val="00781068"/>
    <w:rsid w:val="007814A7"/>
    <w:rsid w:val="0078389A"/>
    <w:rsid w:val="007844FB"/>
    <w:rsid w:val="00785238"/>
    <w:rsid w:val="00785B89"/>
    <w:rsid w:val="00790147"/>
    <w:rsid w:val="0079087E"/>
    <w:rsid w:val="00790A92"/>
    <w:rsid w:val="00791A01"/>
    <w:rsid w:val="00791B8E"/>
    <w:rsid w:val="00791CB8"/>
    <w:rsid w:val="00791EED"/>
    <w:rsid w:val="0079310B"/>
    <w:rsid w:val="00794688"/>
    <w:rsid w:val="00794B1F"/>
    <w:rsid w:val="007973D6"/>
    <w:rsid w:val="007977FE"/>
    <w:rsid w:val="00797DFA"/>
    <w:rsid w:val="007A0FF1"/>
    <w:rsid w:val="007A2B98"/>
    <w:rsid w:val="007A3961"/>
    <w:rsid w:val="007A3D20"/>
    <w:rsid w:val="007A3DAD"/>
    <w:rsid w:val="007A3E32"/>
    <w:rsid w:val="007A52D1"/>
    <w:rsid w:val="007A6333"/>
    <w:rsid w:val="007A6F54"/>
    <w:rsid w:val="007A715A"/>
    <w:rsid w:val="007B0014"/>
    <w:rsid w:val="007B0419"/>
    <w:rsid w:val="007B07E4"/>
    <w:rsid w:val="007B2E58"/>
    <w:rsid w:val="007B3E09"/>
    <w:rsid w:val="007B444F"/>
    <w:rsid w:val="007B4B2A"/>
    <w:rsid w:val="007B4EB5"/>
    <w:rsid w:val="007B5190"/>
    <w:rsid w:val="007B5417"/>
    <w:rsid w:val="007B556E"/>
    <w:rsid w:val="007B6114"/>
    <w:rsid w:val="007B798A"/>
    <w:rsid w:val="007C2691"/>
    <w:rsid w:val="007C2A48"/>
    <w:rsid w:val="007C4760"/>
    <w:rsid w:val="007C47E8"/>
    <w:rsid w:val="007C4C78"/>
    <w:rsid w:val="007C54F5"/>
    <w:rsid w:val="007C5E9C"/>
    <w:rsid w:val="007C75BA"/>
    <w:rsid w:val="007D0BE0"/>
    <w:rsid w:val="007D0E5C"/>
    <w:rsid w:val="007D11AE"/>
    <w:rsid w:val="007D2586"/>
    <w:rsid w:val="007D3718"/>
    <w:rsid w:val="007D432A"/>
    <w:rsid w:val="007D4A52"/>
    <w:rsid w:val="007D4D2D"/>
    <w:rsid w:val="007D5532"/>
    <w:rsid w:val="007D5AB2"/>
    <w:rsid w:val="007D5B43"/>
    <w:rsid w:val="007D74B5"/>
    <w:rsid w:val="007D760C"/>
    <w:rsid w:val="007E02C9"/>
    <w:rsid w:val="007E0FD4"/>
    <w:rsid w:val="007E1826"/>
    <w:rsid w:val="007E1A81"/>
    <w:rsid w:val="007E2035"/>
    <w:rsid w:val="007E2624"/>
    <w:rsid w:val="007E3636"/>
    <w:rsid w:val="007E550F"/>
    <w:rsid w:val="007F0AE5"/>
    <w:rsid w:val="007F0E19"/>
    <w:rsid w:val="007F1AE0"/>
    <w:rsid w:val="007F1B77"/>
    <w:rsid w:val="007F1D67"/>
    <w:rsid w:val="007F25A6"/>
    <w:rsid w:val="007F328A"/>
    <w:rsid w:val="007F3427"/>
    <w:rsid w:val="007F34DA"/>
    <w:rsid w:val="007F4728"/>
    <w:rsid w:val="007F4F80"/>
    <w:rsid w:val="007F54E7"/>
    <w:rsid w:val="007F5574"/>
    <w:rsid w:val="007F60BE"/>
    <w:rsid w:val="007F62AF"/>
    <w:rsid w:val="007F6D76"/>
    <w:rsid w:val="007F6F88"/>
    <w:rsid w:val="007F7084"/>
    <w:rsid w:val="007F779B"/>
    <w:rsid w:val="00800381"/>
    <w:rsid w:val="00800549"/>
    <w:rsid w:val="00800671"/>
    <w:rsid w:val="00800E03"/>
    <w:rsid w:val="00801A21"/>
    <w:rsid w:val="00801B66"/>
    <w:rsid w:val="00801C65"/>
    <w:rsid w:val="00802125"/>
    <w:rsid w:val="0080262F"/>
    <w:rsid w:val="00802945"/>
    <w:rsid w:val="00803793"/>
    <w:rsid w:val="00804E5D"/>
    <w:rsid w:val="00805632"/>
    <w:rsid w:val="00805717"/>
    <w:rsid w:val="00806A94"/>
    <w:rsid w:val="00806CA5"/>
    <w:rsid w:val="00807A7C"/>
    <w:rsid w:val="00807D72"/>
    <w:rsid w:val="00807F16"/>
    <w:rsid w:val="00810204"/>
    <w:rsid w:val="0081038A"/>
    <w:rsid w:val="0081216F"/>
    <w:rsid w:val="008137F3"/>
    <w:rsid w:val="00814768"/>
    <w:rsid w:val="00815287"/>
    <w:rsid w:val="00815354"/>
    <w:rsid w:val="00815B7A"/>
    <w:rsid w:val="00815F74"/>
    <w:rsid w:val="0081632C"/>
    <w:rsid w:val="008163E2"/>
    <w:rsid w:val="00817146"/>
    <w:rsid w:val="00820185"/>
    <w:rsid w:val="0082031D"/>
    <w:rsid w:val="0082088F"/>
    <w:rsid w:val="008210F0"/>
    <w:rsid w:val="008211FF"/>
    <w:rsid w:val="008218CB"/>
    <w:rsid w:val="00821B7A"/>
    <w:rsid w:val="00821F24"/>
    <w:rsid w:val="00822127"/>
    <w:rsid w:val="00822A39"/>
    <w:rsid w:val="00823AAC"/>
    <w:rsid w:val="00824BBF"/>
    <w:rsid w:val="00826B48"/>
    <w:rsid w:val="00827DB1"/>
    <w:rsid w:val="008306BB"/>
    <w:rsid w:val="00830A15"/>
    <w:rsid w:val="00830C08"/>
    <w:rsid w:val="00831506"/>
    <w:rsid w:val="008323EF"/>
    <w:rsid w:val="008339E4"/>
    <w:rsid w:val="0083415B"/>
    <w:rsid w:val="00834CD1"/>
    <w:rsid w:val="00834FAB"/>
    <w:rsid w:val="008354F7"/>
    <w:rsid w:val="00835C79"/>
    <w:rsid w:val="00835C86"/>
    <w:rsid w:val="008365D1"/>
    <w:rsid w:val="00836861"/>
    <w:rsid w:val="008372E2"/>
    <w:rsid w:val="00837767"/>
    <w:rsid w:val="00841211"/>
    <w:rsid w:val="00841597"/>
    <w:rsid w:val="00843440"/>
    <w:rsid w:val="008437BC"/>
    <w:rsid w:val="008438E4"/>
    <w:rsid w:val="00843C57"/>
    <w:rsid w:val="00844485"/>
    <w:rsid w:val="00844FCE"/>
    <w:rsid w:val="008457D2"/>
    <w:rsid w:val="00845A94"/>
    <w:rsid w:val="008470C8"/>
    <w:rsid w:val="008475EA"/>
    <w:rsid w:val="008478A6"/>
    <w:rsid w:val="0085046D"/>
    <w:rsid w:val="00850CD2"/>
    <w:rsid w:val="00851AE2"/>
    <w:rsid w:val="00852198"/>
    <w:rsid w:val="0085243D"/>
    <w:rsid w:val="0085486F"/>
    <w:rsid w:val="008549F4"/>
    <w:rsid w:val="00854D59"/>
    <w:rsid w:val="008551B4"/>
    <w:rsid w:val="00855D98"/>
    <w:rsid w:val="00856D67"/>
    <w:rsid w:val="0086024C"/>
    <w:rsid w:val="00861F2F"/>
    <w:rsid w:val="0086374A"/>
    <w:rsid w:val="00863A50"/>
    <w:rsid w:val="008646DA"/>
    <w:rsid w:val="00865885"/>
    <w:rsid w:val="00866331"/>
    <w:rsid w:val="00866DBA"/>
    <w:rsid w:val="00866FFA"/>
    <w:rsid w:val="00867471"/>
    <w:rsid w:val="008679CB"/>
    <w:rsid w:val="00867C8F"/>
    <w:rsid w:val="008708BE"/>
    <w:rsid w:val="008715BE"/>
    <w:rsid w:val="00872619"/>
    <w:rsid w:val="0087262E"/>
    <w:rsid w:val="008746CA"/>
    <w:rsid w:val="00875CD2"/>
    <w:rsid w:val="00875D88"/>
    <w:rsid w:val="00875FB4"/>
    <w:rsid w:val="00876E49"/>
    <w:rsid w:val="008772A6"/>
    <w:rsid w:val="00877525"/>
    <w:rsid w:val="00877D4A"/>
    <w:rsid w:val="00877F59"/>
    <w:rsid w:val="00880D7B"/>
    <w:rsid w:val="00880E46"/>
    <w:rsid w:val="00881833"/>
    <w:rsid w:val="00881D50"/>
    <w:rsid w:val="00881F01"/>
    <w:rsid w:val="00881F63"/>
    <w:rsid w:val="008821CB"/>
    <w:rsid w:val="008829A2"/>
    <w:rsid w:val="00882E00"/>
    <w:rsid w:val="00884424"/>
    <w:rsid w:val="008845D5"/>
    <w:rsid w:val="008846DF"/>
    <w:rsid w:val="00884A54"/>
    <w:rsid w:val="00884E16"/>
    <w:rsid w:val="00885781"/>
    <w:rsid w:val="00885C35"/>
    <w:rsid w:val="00885CAA"/>
    <w:rsid w:val="0088639B"/>
    <w:rsid w:val="00886735"/>
    <w:rsid w:val="0088687B"/>
    <w:rsid w:val="00886B16"/>
    <w:rsid w:val="00887466"/>
    <w:rsid w:val="00887E9F"/>
    <w:rsid w:val="0089060F"/>
    <w:rsid w:val="0089078F"/>
    <w:rsid w:val="00890947"/>
    <w:rsid w:val="00890E0F"/>
    <w:rsid w:val="008910EB"/>
    <w:rsid w:val="00891886"/>
    <w:rsid w:val="00891FA4"/>
    <w:rsid w:val="00891FB1"/>
    <w:rsid w:val="008924D5"/>
    <w:rsid w:val="008930BE"/>
    <w:rsid w:val="00893B41"/>
    <w:rsid w:val="00894C68"/>
    <w:rsid w:val="00894E7E"/>
    <w:rsid w:val="00895C53"/>
    <w:rsid w:val="00896384"/>
    <w:rsid w:val="00897445"/>
    <w:rsid w:val="008979C5"/>
    <w:rsid w:val="00897FC3"/>
    <w:rsid w:val="008A03AA"/>
    <w:rsid w:val="008A0413"/>
    <w:rsid w:val="008A28FA"/>
    <w:rsid w:val="008A2CDB"/>
    <w:rsid w:val="008A2FEE"/>
    <w:rsid w:val="008A34ED"/>
    <w:rsid w:val="008A36C2"/>
    <w:rsid w:val="008A460E"/>
    <w:rsid w:val="008A53B6"/>
    <w:rsid w:val="008A5F0B"/>
    <w:rsid w:val="008A6601"/>
    <w:rsid w:val="008A6C0B"/>
    <w:rsid w:val="008B0160"/>
    <w:rsid w:val="008B14B5"/>
    <w:rsid w:val="008B1D46"/>
    <w:rsid w:val="008B235B"/>
    <w:rsid w:val="008B2516"/>
    <w:rsid w:val="008B2993"/>
    <w:rsid w:val="008B2E14"/>
    <w:rsid w:val="008B2E4C"/>
    <w:rsid w:val="008B3684"/>
    <w:rsid w:val="008B3B0E"/>
    <w:rsid w:val="008B5EEE"/>
    <w:rsid w:val="008C0210"/>
    <w:rsid w:val="008C06DD"/>
    <w:rsid w:val="008C0710"/>
    <w:rsid w:val="008C081F"/>
    <w:rsid w:val="008C1340"/>
    <w:rsid w:val="008C2B43"/>
    <w:rsid w:val="008C2C20"/>
    <w:rsid w:val="008C2F98"/>
    <w:rsid w:val="008C3958"/>
    <w:rsid w:val="008C6248"/>
    <w:rsid w:val="008C6CF3"/>
    <w:rsid w:val="008C71A9"/>
    <w:rsid w:val="008D0091"/>
    <w:rsid w:val="008D0230"/>
    <w:rsid w:val="008D107D"/>
    <w:rsid w:val="008D1D42"/>
    <w:rsid w:val="008D3518"/>
    <w:rsid w:val="008D3BD5"/>
    <w:rsid w:val="008D7246"/>
    <w:rsid w:val="008D79D4"/>
    <w:rsid w:val="008E1A30"/>
    <w:rsid w:val="008E3BF7"/>
    <w:rsid w:val="008E42E3"/>
    <w:rsid w:val="008E5BC1"/>
    <w:rsid w:val="008E6DC0"/>
    <w:rsid w:val="008E7047"/>
    <w:rsid w:val="008F0050"/>
    <w:rsid w:val="008F089F"/>
    <w:rsid w:val="008F1AF3"/>
    <w:rsid w:val="008F25E8"/>
    <w:rsid w:val="008F306E"/>
    <w:rsid w:val="008F3941"/>
    <w:rsid w:val="008F4B4E"/>
    <w:rsid w:val="008F5007"/>
    <w:rsid w:val="008F5290"/>
    <w:rsid w:val="008F52BD"/>
    <w:rsid w:val="008F6905"/>
    <w:rsid w:val="008F6D5F"/>
    <w:rsid w:val="008F70FC"/>
    <w:rsid w:val="008F7668"/>
    <w:rsid w:val="008F76F1"/>
    <w:rsid w:val="008F771C"/>
    <w:rsid w:val="00900B04"/>
    <w:rsid w:val="00901098"/>
    <w:rsid w:val="009011CA"/>
    <w:rsid w:val="0090190A"/>
    <w:rsid w:val="0090289D"/>
    <w:rsid w:val="009029BF"/>
    <w:rsid w:val="00903B76"/>
    <w:rsid w:val="0090405E"/>
    <w:rsid w:val="0090441A"/>
    <w:rsid w:val="009045B3"/>
    <w:rsid w:val="00905C5E"/>
    <w:rsid w:val="009068CF"/>
    <w:rsid w:val="00906B9C"/>
    <w:rsid w:val="00906D73"/>
    <w:rsid w:val="00907198"/>
    <w:rsid w:val="00907873"/>
    <w:rsid w:val="00910476"/>
    <w:rsid w:val="00910C72"/>
    <w:rsid w:val="009114D4"/>
    <w:rsid w:val="00911E6D"/>
    <w:rsid w:val="00912120"/>
    <w:rsid w:val="0091238D"/>
    <w:rsid w:val="0091262C"/>
    <w:rsid w:val="00912681"/>
    <w:rsid w:val="009133BA"/>
    <w:rsid w:val="00913A0C"/>
    <w:rsid w:val="00914992"/>
    <w:rsid w:val="00914A88"/>
    <w:rsid w:val="00915A4D"/>
    <w:rsid w:val="00915BB8"/>
    <w:rsid w:val="00916F90"/>
    <w:rsid w:val="00916FCC"/>
    <w:rsid w:val="00917652"/>
    <w:rsid w:val="00917AEA"/>
    <w:rsid w:val="00917D3E"/>
    <w:rsid w:val="00920E55"/>
    <w:rsid w:val="00921C85"/>
    <w:rsid w:val="0092282A"/>
    <w:rsid w:val="00922EB5"/>
    <w:rsid w:val="0092335F"/>
    <w:rsid w:val="00923D94"/>
    <w:rsid w:val="00925AFE"/>
    <w:rsid w:val="00925EFE"/>
    <w:rsid w:val="009279C7"/>
    <w:rsid w:val="0093015E"/>
    <w:rsid w:val="00930981"/>
    <w:rsid w:val="00931153"/>
    <w:rsid w:val="00931839"/>
    <w:rsid w:val="00931BE8"/>
    <w:rsid w:val="00932637"/>
    <w:rsid w:val="009369D3"/>
    <w:rsid w:val="00937F51"/>
    <w:rsid w:val="00937FA5"/>
    <w:rsid w:val="00941F9E"/>
    <w:rsid w:val="00942202"/>
    <w:rsid w:val="0094334F"/>
    <w:rsid w:val="00943B35"/>
    <w:rsid w:val="00944657"/>
    <w:rsid w:val="0094477B"/>
    <w:rsid w:val="00944A73"/>
    <w:rsid w:val="00944BAE"/>
    <w:rsid w:val="009453CD"/>
    <w:rsid w:val="00945983"/>
    <w:rsid w:val="00945AFF"/>
    <w:rsid w:val="0094601B"/>
    <w:rsid w:val="00946419"/>
    <w:rsid w:val="009466FB"/>
    <w:rsid w:val="00946AD5"/>
    <w:rsid w:val="00947967"/>
    <w:rsid w:val="00950299"/>
    <w:rsid w:val="00950C1B"/>
    <w:rsid w:val="009511E9"/>
    <w:rsid w:val="00951B4D"/>
    <w:rsid w:val="00951F18"/>
    <w:rsid w:val="00952315"/>
    <w:rsid w:val="00952684"/>
    <w:rsid w:val="0095383D"/>
    <w:rsid w:val="0095389D"/>
    <w:rsid w:val="00954152"/>
    <w:rsid w:val="00954E8F"/>
    <w:rsid w:val="00955675"/>
    <w:rsid w:val="00955F7D"/>
    <w:rsid w:val="00955FE3"/>
    <w:rsid w:val="009565F7"/>
    <w:rsid w:val="009567F0"/>
    <w:rsid w:val="009567F2"/>
    <w:rsid w:val="00957379"/>
    <w:rsid w:val="0096024B"/>
    <w:rsid w:val="00960A3E"/>
    <w:rsid w:val="00961EB3"/>
    <w:rsid w:val="00962CF2"/>
    <w:rsid w:val="00962DB7"/>
    <w:rsid w:val="00962F83"/>
    <w:rsid w:val="009639D0"/>
    <w:rsid w:val="00963D3F"/>
    <w:rsid w:val="009643E6"/>
    <w:rsid w:val="009655A7"/>
    <w:rsid w:val="00965A42"/>
    <w:rsid w:val="0096676A"/>
    <w:rsid w:val="00966C2E"/>
    <w:rsid w:val="0096782B"/>
    <w:rsid w:val="00967837"/>
    <w:rsid w:val="00970A54"/>
    <w:rsid w:val="00970BE2"/>
    <w:rsid w:val="00971423"/>
    <w:rsid w:val="00971561"/>
    <w:rsid w:val="009717E9"/>
    <w:rsid w:val="0097196D"/>
    <w:rsid w:val="00971C04"/>
    <w:rsid w:val="009727C7"/>
    <w:rsid w:val="00973B40"/>
    <w:rsid w:val="009761E9"/>
    <w:rsid w:val="00976AF0"/>
    <w:rsid w:val="00976FCF"/>
    <w:rsid w:val="0097714E"/>
    <w:rsid w:val="00977310"/>
    <w:rsid w:val="00980DF6"/>
    <w:rsid w:val="00981032"/>
    <w:rsid w:val="009814B4"/>
    <w:rsid w:val="00981814"/>
    <w:rsid w:val="009824AE"/>
    <w:rsid w:val="0098281C"/>
    <w:rsid w:val="00982C1B"/>
    <w:rsid w:val="009838C8"/>
    <w:rsid w:val="009841C2"/>
    <w:rsid w:val="0098493A"/>
    <w:rsid w:val="009856D4"/>
    <w:rsid w:val="00985836"/>
    <w:rsid w:val="009859F2"/>
    <w:rsid w:val="00985D20"/>
    <w:rsid w:val="00985F8D"/>
    <w:rsid w:val="00987AAA"/>
    <w:rsid w:val="00987AC8"/>
    <w:rsid w:val="00990BAE"/>
    <w:rsid w:val="00991030"/>
    <w:rsid w:val="00991FF3"/>
    <w:rsid w:val="00994211"/>
    <w:rsid w:val="009950FC"/>
    <w:rsid w:val="009959DF"/>
    <w:rsid w:val="00995D73"/>
    <w:rsid w:val="00995F58"/>
    <w:rsid w:val="00996713"/>
    <w:rsid w:val="0099681D"/>
    <w:rsid w:val="009A20DA"/>
    <w:rsid w:val="009A3379"/>
    <w:rsid w:val="009A3445"/>
    <w:rsid w:val="009A3BD9"/>
    <w:rsid w:val="009A4A96"/>
    <w:rsid w:val="009A4CC2"/>
    <w:rsid w:val="009A4D24"/>
    <w:rsid w:val="009A64E4"/>
    <w:rsid w:val="009A7371"/>
    <w:rsid w:val="009A7730"/>
    <w:rsid w:val="009A7F85"/>
    <w:rsid w:val="009B000D"/>
    <w:rsid w:val="009B0DB4"/>
    <w:rsid w:val="009B23B1"/>
    <w:rsid w:val="009B25AF"/>
    <w:rsid w:val="009B2D16"/>
    <w:rsid w:val="009B2E77"/>
    <w:rsid w:val="009B30F4"/>
    <w:rsid w:val="009B33AB"/>
    <w:rsid w:val="009B3A0D"/>
    <w:rsid w:val="009B4221"/>
    <w:rsid w:val="009B5032"/>
    <w:rsid w:val="009B5085"/>
    <w:rsid w:val="009B5572"/>
    <w:rsid w:val="009B6E23"/>
    <w:rsid w:val="009B7DB1"/>
    <w:rsid w:val="009C13D9"/>
    <w:rsid w:val="009C2B03"/>
    <w:rsid w:val="009C2EF5"/>
    <w:rsid w:val="009C3C28"/>
    <w:rsid w:val="009C3E20"/>
    <w:rsid w:val="009C4355"/>
    <w:rsid w:val="009C49A2"/>
    <w:rsid w:val="009C4A3C"/>
    <w:rsid w:val="009C72ED"/>
    <w:rsid w:val="009C7AE2"/>
    <w:rsid w:val="009C7E3F"/>
    <w:rsid w:val="009D0C76"/>
    <w:rsid w:val="009D1049"/>
    <w:rsid w:val="009D1111"/>
    <w:rsid w:val="009D2273"/>
    <w:rsid w:val="009D2437"/>
    <w:rsid w:val="009D2819"/>
    <w:rsid w:val="009D2C3B"/>
    <w:rsid w:val="009D37CB"/>
    <w:rsid w:val="009D3D1C"/>
    <w:rsid w:val="009D3E1D"/>
    <w:rsid w:val="009D4AF2"/>
    <w:rsid w:val="009D662D"/>
    <w:rsid w:val="009D6830"/>
    <w:rsid w:val="009D6882"/>
    <w:rsid w:val="009D7269"/>
    <w:rsid w:val="009D76BF"/>
    <w:rsid w:val="009D7C6F"/>
    <w:rsid w:val="009E063A"/>
    <w:rsid w:val="009E0ED0"/>
    <w:rsid w:val="009E1B8A"/>
    <w:rsid w:val="009E1EF9"/>
    <w:rsid w:val="009E2437"/>
    <w:rsid w:val="009E2596"/>
    <w:rsid w:val="009E37FF"/>
    <w:rsid w:val="009E46FB"/>
    <w:rsid w:val="009E4757"/>
    <w:rsid w:val="009E48BA"/>
    <w:rsid w:val="009E4D8F"/>
    <w:rsid w:val="009E599D"/>
    <w:rsid w:val="009E5D47"/>
    <w:rsid w:val="009E6719"/>
    <w:rsid w:val="009E705A"/>
    <w:rsid w:val="009F07A2"/>
    <w:rsid w:val="009F1382"/>
    <w:rsid w:val="009F1500"/>
    <w:rsid w:val="009F19E3"/>
    <w:rsid w:val="009F1D12"/>
    <w:rsid w:val="009F1F27"/>
    <w:rsid w:val="009F246F"/>
    <w:rsid w:val="009F341F"/>
    <w:rsid w:val="009F3BD3"/>
    <w:rsid w:val="009F47C4"/>
    <w:rsid w:val="009F4A3C"/>
    <w:rsid w:val="009F51A4"/>
    <w:rsid w:val="009F5599"/>
    <w:rsid w:val="009F590B"/>
    <w:rsid w:val="009F6010"/>
    <w:rsid w:val="009F6153"/>
    <w:rsid w:val="009F63D4"/>
    <w:rsid w:val="009F66A0"/>
    <w:rsid w:val="00A00155"/>
    <w:rsid w:val="00A001B2"/>
    <w:rsid w:val="00A00A87"/>
    <w:rsid w:val="00A017FF"/>
    <w:rsid w:val="00A030C7"/>
    <w:rsid w:val="00A04A3C"/>
    <w:rsid w:val="00A04E1E"/>
    <w:rsid w:val="00A05EC6"/>
    <w:rsid w:val="00A06301"/>
    <w:rsid w:val="00A06BEA"/>
    <w:rsid w:val="00A07497"/>
    <w:rsid w:val="00A074FB"/>
    <w:rsid w:val="00A079AE"/>
    <w:rsid w:val="00A118A4"/>
    <w:rsid w:val="00A1251C"/>
    <w:rsid w:val="00A1257A"/>
    <w:rsid w:val="00A131B5"/>
    <w:rsid w:val="00A1379D"/>
    <w:rsid w:val="00A13B50"/>
    <w:rsid w:val="00A150E8"/>
    <w:rsid w:val="00A17A28"/>
    <w:rsid w:val="00A20E47"/>
    <w:rsid w:val="00A2163B"/>
    <w:rsid w:val="00A21A4E"/>
    <w:rsid w:val="00A21D28"/>
    <w:rsid w:val="00A22920"/>
    <w:rsid w:val="00A24327"/>
    <w:rsid w:val="00A24470"/>
    <w:rsid w:val="00A2468A"/>
    <w:rsid w:val="00A24B22"/>
    <w:rsid w:val="00A24C9F"/>
    <w:rsid w:val="00A24DDC"/>
    <w:rsid w:val="00A250CA"/>
    <w:rsid w:val="00A26BD3"/>
    <w:rsid w:val="00A27BA9"/>
    <w:rsid w:val="00A30450"/>
    <w:rsid w:val="00A307AD"/>
    <w:rsid w:val="00A31E6D"/>
    <w:rsid w:val="00A3219C"/>
    <w:rsid w:val="00A322F2"/>
    <w:rsid w:val="00A32307"/>
    <w:rsid w:val="00A32698"/>
    <w:rsid w:val="00A3329D"/>
    <w:rsid w:val="00A335B0"/>
    <w:rsid w:val="00A337D3"/>
    <w:rsid w:val="00A344A3"/>
    <w:rsid w:val="00A34698"/>
    <w:rsid w:val="00A34B7D"/>
    <w:rsid w:val="00A34C45"/>
    <w:rsid w:val="00A34C65"/>
    <w:rsid w:val="00A34DFC"/>
    <w:rsid w:val="00A3564F"/>
    <w:rsid w:val="00A35A0D"/>
    <w:rsid w:val="00A35EDD"/>
    <w:rsid w:val="00A37528"/>
    <w:rsid w:val="00A379D0"/>
    <w:rsid w:val="00A403EA"/>
    <w:rsid w:val="00A4093D"/>
    <w:rsid w:val="00A40DAC"/>
    <w:rsid w:val="00A43262"/>
    <w:rsid w:val="00A43A17"/>
    <w:rsid w:val="00A449B7"/>
    <w:rsid w:val="00A4513B"/>
    <w:rsid w:val="00A4609E"/>
    <w:rsid w:val="00A46CC4"/>
    <w:rsid w:val="00A46F12"/>
    <w:rsid w:val="00A4703F"/>
    <w:rsid w:val="00A477C1"/>
    <w:rsid w:val="00A5037E"/>
    <w:rsid w:val="00A5099B"/>
    <w:rsid w:val="00A509A8"/>
    <w:rsid w:val="00A5226F"/>
    <w:rsid w:val="00A5244D"/>
    <w:rsid w:val="00A52689"/>
    <w:rsid w:val="00A527C4"/>
    <w:rsid w:val="00A532B9"/>
    <w:rsid w:val="00A5399D"/>
    <w:rsid w:val="00A53A51"/>
    <w:rsid w:val="00A54265"/>
    <w:rsid w:val="00A5461B"/>
    <w:rsid w:val="00A54874"/>
    <w:rsid w:val="00A54D39"/>
    <w:rsid w:val="00A55740"/>
    <w:rsid w:val="00A55BD6"/>
    <w:rsid w:val="00A55C9B"/>
    <w:rsid w:val="00A55F63"/>
    <w:rsid w:val="00A561AC"/>
    <w:rsid w:val="00A56823"/>
    <w:rsid w:val="00A57095"/>
    <w:rsid w:val="00A57D93"/>
    <w:rsid w:val="00A57EA9"/>
    <w:rsid w:val="00A57EAF"/>
    <w:rsid w:val="00A6028E"/>
    <w:rsid w:val="00A611BD"/>
    <w:rsid w:val="00A625C2"/>
    <w:rsid w:val="00A63411"/>
    <w:rsid w:val="00A646D2"/>
    <w:rsid w:val="00A64856"/>
    <w:rsid w:val="00A64C57"/>
    <w:rsid w:val="00A65B30"/>
    <w:rsid w:val="00A65E43"/>
    <w:rsid w:val="00A66F88"/>
    <w:rsid w:val="00A674AD"/>
    <w:rsid w:val="00A70148"/>
    <w:rsid w:val="00A70393"/>
    <w:rsid w:val="00A704DB"/>
    <w:rsid w:val="00A70C66"/>
    <w:rsid w:val="00A71226"/>
    <w:rsid w:val="00A71554"/>
    <w:rsid w:val="00A73BDD"/>
    <w:rsid w:val="00A7473E"/>
    <w:rsid w:val="00A74B82"/>
    <w:rsid w:val="00A75748"/>
    <w:rsid w:val="00A757B7"/>
    <w:rsid w:val="00A75A61"/>
    <w:rsid w:val="00A75D5C"/>
    <w:rsid w:val="00A76684"/>
    <w:rsid w:val="00A776F9"/>
    <w:rsid w:val="00A8014A"/>
    <w:rsid w:val="00A80409"/>
    <w:rsid w:val="00A806CA"/>
    <w:rsid w:val="00A80706"/>
    <w:rsid w:val="00A80D3F"/>
    <w:rsid w:val="00A8114C"/>
    <w:rsid w:val="00A81AAD"/>
    <w:rsid w:val="00A820A9"/>
    <w:rsid w:val="00A8233A"/>
    <w:rsid w:val="00A84C23"/>
    <w:rsid w:val="00A86F98"/>
    <w:rsid w:val="00A87414"/>
    <w:rsid w:val="00A903D5"/>
    <w:rsid w:val="00A912E2"/>
    <w:rsid w:val="00A9175C"/>
    <w:rsid w:val="00A917F1"/>
    <w:rsid w:val="00A91C83"/>
    <w:rsid w:val="00A91CA2"/>
    <w:rsid w:val="00A91D1B"/>
    <w:rsid w:val="00A92646"/>
    <w:rsid w:val="00A92861"/>
    <w:rsid w:val="00A92D83"/>
    <w:rsid w:val="00A92EDF"/>
    <w:rsid w:val="00A93F9F"/>
    <w:rsid w:val="00A95645"/>
    <w:rsid w:val="00A96EEB"/>
    <w:rsid w:val="00A975A7"/>
    <w:rsid w:val="00AA032A"/>
    <w:rsid w:val="00AA19E2"/>
    <w:rsid w:val="00AA2DCB"/>
    <w:rsid w:val="00AA33AF"/>
    <w:rsid w:val="00AA3C0F"/>
    <w:rsid w:val="00AA4FD0"/>
    <w:rsid w:val="00AA61E2"/>
    <w:rsid w:val="00AA62A4"/>
    <w:rsid w:val="00AA647C"/>
    <w:rsid w:val="00AA666E"/>
    <w:rsid w:val="00AA6D41"/>
    <w:rsid w:val="00AB02E2"/>
    <w:rsid w:val="00AB0ADE"/>
    <w:rsid w:val="00AB10A4"/>
    <w:rsid w:val="00AB1BC3"/>
    <w:rsid w:val="00AB2B18"/>
    <w:rsid w:val="00AB2FD0"/>
    <w:rsid w:val="00AB326E"/>
    <w:rsid w:val="00AB3717"/>
    <w:rsid w:val="00AB37FA"/>
    <w:rsid w:val="00AB3C4D"/>
    <w:rsid w:val="00AB4F88"/>
    <w:rsid w:val="00AB5776"/>
    <w:rsid w:val="00AB672D"/>
    <w:rsid w:val="00AB754B"/>
    <w:rsid w:val="00AB7651"/>
    <w:rsid w:val="00AC0B1B"/>
    <w:rsid w:val="00AC33DD"/>
    <w:rsid w:val="00AC3DC1"/>
    <w:rsid w:val="00AC49F1"/>
    <w:rsid w:val="00AC4A1B"/>
    <w:rsid w:val="00AC4F72"/>
    <w:rsid w:val="00AC594F"/>
    <w:rsid w:val="00AC5CF5"/>
    <w:rsid w:val="00AC6950"/>
    <w:rsid w:val="00AC6F4D"/>
    <w:rsid w:val="00AC7057"/>
    <w:rsid w:val="00AC7381"/>
    <w:rsid w:val="00AC75B4"/>
    <w:rsid w:val="00AC7832"/>
    <w:rsid w:val="00AC7C3E"/>
    <w:rsid w:val="00AD04AE"/>
    <w:rsid w:val="00AD0C78"/>
    <w:rsid w:val="00AD0DCB"/>
    <w:rsid w:val="00AD15D8"/>
    <w:rsid w:val="00AD1777"/>
    <w:rsid w:val="00AD2840"/>
    <w:rsid w:val="00AD28A4"/>
    <w:rsid w:val="00AD2B0F"/>
    <w:rsid w:val="00AD30EF"/>
    <w:rsid w:val="00AD31C0"/>
    <w:rsid w:val="00AD382B"/>
    <w:rsid w:val="00AD5F96"/>
    <w:rsid w:val="00AD65E8"/>
    <w:rsid w:val="00AD7453"/>
    <w:rsid w:val="00AD7FB0"/>
    <w:rsid w:val="00AE0290"/>
    <w:rsid w:val="00AE1317"/>
    <w:rsid w:val="00AE1489"/>
    <w:rsid w:val="00AE180F"/>
    <w:rsid w:val="00AE1D3C"/>
    <w:rsid w:val="00AE2484"/>
    <w:rsid w:val="00AE2684"/>
    <w:rsid w:val="00AE2ED1"/>
    <w:rsid w:val="00AE4DFC"/>
    <w:rsid w:val="00AE5C36"/>
    <w:rsid w:val="00AE61B6"/>
    <w:rsid w:val="00AE6455"/>
    <w:rsid w:val="00AE6B91"/>
    <w:rsid w:val="00AE6F17"/>
    <w:rsid w:val="00AE70F6"/>
    <w:rsid w:val="00AE7302"/>
    <w:rsid w:val="00AE7A82"/>
    <w:rsid w:val="00AF0284"/>
    <w:rsid w:val="00AF0C1E"/>
    <w:rsid w:val="00AF0FBB"/>
    <w:rsid w:val="00AF19A8"/>
    <w:rsid w:val="00AF1F8B"/>
    <w:rsid w:val="00AF2805"/>
    <w:rsid w:val="00AF2833"/>
    <w:rsid w:val="00AF4349"/>
    <w:rsid w:val="00AF4466"/>
    <w:rsid w:val="00AF47CB"/>
    <w:rsid w:val="00AF4C29"/>
    <w:rsid w:val="00AF55C1"/>
    <w:rsid w:val="00AF55F7"/>
    <w:rsid w:val="00AF5C47"/>
    <w:rsid w:val="00AF61E9"/>
    <w:rsid w:val="00AF66E6"/>
    <w:rsid w:val="00AF7A17"/>
    <w:rsid w:val="00AF7BF3"/>
    <w:rsid w:val="00B00887"/>
    <w:rsid w:val="00B00C8A"/>
    <w:rsid w:val="00B010E5"/>
    <w:rsid w:val="00B01713"/>
    <w:rsid w:val="00B01AB2"/>
    <w:rsid w:val="00B01EC2"/>
    <w:rsid w:val="00B02491"/>
    <w:rsid w:val="00B0271D"/>
    <w:rsid w:val="00B02C81"/>
    <w:rsid w:val="00B02EDE"/>
    <w:rsid w:val="00B02F40"/>
    <w:rsid w:val="00B035F9"/>
    <w:rsid w:val="00B037E3"/>
    <w:rsid w:val="00B03A29"/>
    <w:rsid w:val="00B03DEF"/>
    <w:rsid w:val="00B057B6"/>
    <w:rsid w:val="00B06387"/>
    <w:rsid w:val="00B06CAE"/>
    <w:rsid w:val="00B07133"/>
    <w:rsid w:val="00B11241"/>
    <w:rsid w:val="00B11A04"/>
    <w:rsid w:val="00B11DEA"/>
    <w:rsid w:val="00B120BA"/>
    <w:rsid w:val="00B12802"/>
    <w:rsid w:val="00B12F42"/>
    <w:rsid w:val="00B140D6"/>
    <w:rsid w:val="00B15587"/>
    <w:rsid w:val="00B159AD"/>
    <w:rsid w:val="00B15C35"/>
    <w:rsid w:val="00B160C3"/>
    <w:rsid w:val="00B16439"/>
    <w:rsid w:val="00B16744"/>
    <w:rsid w:val="00B16949"/>
    <w:rsid w:val="00B178D8"/>
    <w:rsid w:val="00B17D82"/>
    <w:rsid w:val="00B22363"/>
    <w:rsid w:val="00B22AAD"/>
    <w:rsid w:val="00B22EF6"/>
    <w:rsid w:val="00B23530"/>
    <w:rsid w:val="00B3199B"/>
    <w:rsid w:val="00B31A9C"/>
    <w:rsid w:val="00B328B5"/>
    <w:rsid w:val="00B332F6"/>
    <w:rsid w:val="00B335E5"/>
    <w:rsid w:val="00B355CA"/>
    <w:rsid w:val="00B363D0"/>
    <w:rsid w:val="00B364AA"/>
    <w:rsid w:val="00B36585"/>
    <w:rsid w:val="00B36787"/>
    <w:rsid w:val="00B370EC"/>
    <w:rsid w:val="00B37F82"/>
    <w:rsid w:val="00B44133"/>
    <w:rsid w:val="00B44505"/>
    <w:rsid w:val="00B45751"/>
    <w:rsid w:val="00B4628E"/>
    <w:rsid w:val="00B465B3"/>
    <w:rsid w:val="00B4667D"/>
    <w:rsid w:val="00B46694"/>
    <w:rsid w:val="00B46847"/>
    <w:rsid w:val="00B46899"/>
    <w:rsid w:val="00B47FBD"/>
    <w:rsid w:val="00B5010B"/>
    <w:rsid w:val="00B50D08"/>
    <w:rsid w:val="00B51290"/>
    <w:rsid w:val="00B513B2"/>
    <w:rsid w:val="00B51CC3"/>
    <w:rsid w:val="00B52917"/>
    <w:rsid w:val="00B52C29"/>
    <w:rsid w:val="00B53679"/>
    <w:rsid w:val="00B53E26"/>
    <w:rsid w:val="00B54E92"/>
    <w:rsid w:val="00B5501B"/>
    <w:rsid w:val="00B55226"/>
    <w:rsid w:val="00B55997"/>
    <w:rsid w:val="00B55E0F"/>
    <w:rsid w:val="00B55FF3"/>
    <w:rsid w:val="00B56C31"/>
    <w:rsid w:val="00B56D79"/>
    <w:rsid w:val="00B57AE4"/>
    <w:rsid w:val="00B620D8"/>
    <w:rsid w:val="00B62D30"/>
    <w:rsid w:val="00B6322C"/>
    <w:rsid w:val="00B63D10"/>
    <w:rsid w:val="00B646F4"/>
    <w:rsid w:val="00B64BB2"/>
    <w:rsid w:val="00B64D31"/>
    <w:rsid w:val="00B65643"/>
    <w:rsid w:val="00B6590F"/>
    <w:rsid w:val="00B65A7F"/>
    <w:rsid w:val="00B666CE"/>
    <w:rsid w:val="00B66BDE"/>
    <w:rsid w:val="00B701E6"/>
    <w:rsid w:val="00B708E5"/>
    <w:rsid w:val="00B72E19"/>
    <w:rsid w:val="00B732A9"/>
    <w:rsid w:val="00B73CDA"/>
    <w:rsid w:val="00B74371"/>
    <w:rsid w:val="00B74A25"/>
    <w:rsid w:val="00B74C55"/>
    <w:rsid w:val="00B7545B"/>
    <w:rsid w:val="00B75DEE"/>
    <w:rsid w:val="00B75E39"/>
    <w:rsid w:val="00B76350"/>
    <w:rsid w:val="00B76C5E"/>
    <w:rsid w:val="00B8002E"/>
    <w:rsid w:val="00B8019C"/>
    <w:rsid w:val="00B81305"/>
    <w:rsid w:val="00B81D5F"/>
    <w:rsid w:val="00B824CE"/>
    <w:rsid w:val="00B83B3E"/>
    <w:rsid w:val="00B83D68"/>
    <w:rsid w:val="00B84255"/>
    <w:rsid w:val="00B84611"/>
    <w:rsid w:val="00B84D6E"/>
    <w:rsid w:val="00B850A3"/>
    <w:rsid w:val="00B85AA8"/>
    <w:rsid w:val="00B87081"/>
    <w:rsid w:val="00B8761F"/>
    <w:rsid w:val="00B87B0E"/>
    <w:rsid w:val="00B87D5C"/>
    <w:rsid w:val="00B90556"/>
    <w:rsid w:val="00B91250"/>
    <w:rsid w:val="00B913D2"/>
    <w:rsid w:val="00B919DF"/>
    <w:rsid w:val="00B92133"/>
    <w:rsid w:val="00B93B93"/>
    <w:rsid w:val="00B94A96"/>
    <w:rsid w:val="00B95466"/>
    <w:rsid w:val="00B95D8F"/>
    <w:rsid w:val="00B9610D"/>
    <w:rsid w:val="00B962F9"/>
    <w:rsid w:val="00B9638B"/>
    <w:rsid w:val="00B96853"/>
    <w:rsid w:val="00B96BC5"/>
    <w:rsid w:val="00BA0232"/>
    <w:rsid w:val="00BA085A"/>
    <w:rsid w:val="00BA11AB"/>
    <w:rsid w:val="00BA139B"/>
    <w:rsid w:val="00BA1711"/>
    <w:rsid w:val="00BA260E"/>
    <w:rsid w:val="00BA2B40"/>
    <w:rsid w:val="00BA402C"/>
    <w:rsid w:val="00BA53BD"/>
    <w:rsid w:val="00BA5FB2"/>
    <w:rsid w:val="00BA6100"/>
    <w:rsid w:val="00BA6B0F"/>
    <w:rsid w:val="00BA6F12"/>
    <w:rsid w:val="00BB050E"/>
    <w:rsid w:val="00BB06B1"/>
    <w:rsid w:val="00BB0D8C"/>
    <w:rsid w:val="00BB25CA"/>
    <w:rsid w:val="00BB2AFB"/>
    <w:rsid w:val="00BB366D"/>
    <w:rsid w:val="00BB40A9"/>
    <w:rsid w:val="00BB430E"/>
    <w:rsid w:val="00BB4890"/>
    <w:rsid w:val="00BB5042"/>
    <w:rsid w:val="00BB5204"/>
    <w:rsid w:val="00BB5C31"/>
    <w:rsid w:val="00BB5F32"/>
    <w:rsid w:val="00BB61A6"/>
    <w:rsid w:val="00BB622A"/>
    <w:rsid w:val="00BB6389"/>
    <w:rsid w:val="00BB6416"/>
    <w:rsid w:val="00BB6691"/>
    <w:rsid w:val="00BB7CA6"/>
    <w:rsid w:val="00BC1E12"/>
    <w:rsid w:val="00BC1F20"/>
    <w:rsid w:val="00BC239A"/>
    <w:rsid w:val="00BC2D2C"/>
    <w:rsid w:val="00BC4176"/>
    <w:rsid w:val="00BC4D71"/>
    <w:rsid w:val="00BC6625"/>
    <w:rsid w:val="00BC7437"/>
    <w:rsid w:val="00BC763A"/>
    <w:rsid w:val="00BD0693"/>
    <w:rsid w:val="00BD0849"/>
    <w:rsid w:val="00BD08FC"/>
    <w:rsid w:val="00BD0A9B"/>
    <w:rsid w:val="00BD0AF6"/>
    <w:rsid w:val="00BD148B"/>
    <w:rsid w:val="00BD150A"/>
    <w:rsid w:val="00BD1C9F"/>
    <w:rsid w:val="00BD2D29"/>
    <w:rsid w:val="00BD2E15"/>
    <w:rsid w:val="00BD3475"/>
    <w:rsid w:val="00BD3760"/>
    <w:rsid w:val="00BD391B"/>
    <w:rsid w:val="00BD4504"/>
    <w:rsid w:val="00BD4A2D"/>
    <w:rsid w:val="00BD4A42"/>
    <w:rsid w:val="00BD4BA5"/>
    <w:rsid w:val="00BD6052"/>
    <w:rsid w:val="00BD7A6E"/>
    <w:rsid w:val="00BD7DE4"/>
    <w:rsid w:val="00BE0351"/>
    <w:rsid w:val="00BE05CE"/>
    <w:rsid w:val="00BE09FE"/>
    <w:rsid w:val="00BE100F"/>
    <w:rsid w:val="00BE2B2C"/>
    <w:rsid w:val="00BE3943"/>
    <w:rsid w:val="00BE4326"/>
    <w:rsid w:val="00BE47D1"/>
    <w:rsid w:val="00BE5D36"/>
    <w:rsid w:val="00BE61C9"/>
    <w:rsid w:val="00BE654D"/>
    <w:rsid w:val="00BE6A52"/>
    <w:rsid w:val="00BE722E"/>
    <w:rsid w:val="00BE7663"/>
    <w:rsid w:val="00BE7A0E"/>
    <w:rsid w:val="00BE7B49"/>
    <w:rsid w:val="00BE7BCB"/>
    <w:rsid w:val="00BF1755"/>
    <w:rsid w:val="00BF1A95"/>
    <w:rsid w:val="00BF236C"/>
    <w:rsid w:val="00BF29CD"/>
    <w:rsid w:val="00BF31D1"/>
    <w:rsid w:val="00BF469C"/>
    <w:rsid w:val="00BF4827"/>
    <w:rsid w:val="00BF4FE6"/>
    <w:rsid w:val="00BF5388"/>
    <w:rsid w:val="00BF663E"/>
    <w:rsid w:val="00BF79FD"/>
    <w:rsid w:val="00BF7AEB"/>
    <w:rsid w:val="00C00170"/>
    <w:rsid w:val="00C001F3"/>
    <w:rsid w:val="00C00BE9"/>
    <w:rsid w:val="00C00CA9"/>
    <w:rsid w:val="00C02AEF"/>
    <w:rsid w:val="00C0372C"/>
    <w:rsid w:val="00C037F1"/>
    <w:rsid w:val="00C037FD"/>
    <w:rsid w:val="00C04B9D"/>
    <w:rsid w:val="00C05C56"/>
    <w:rsid w:val="00C107BA"/>
    <w:rsid w:val="00C10AFF"/>
    <w:rsid w:val="00C1130F"/>
    <w:rsid w:val="00C11546"/>
    <w:rsid w:val="00C1190E"/>
    <w:rsid w:val="00C121D5"/>
    <w:rsid w:val="00C12EB5"/>
    <w:rsid w:val="00C13D73"/>
    <w:rsid w:val="00C13FF9"/>
    <w:rsid w:val="00C149BC"/>
    <w:rsid w:val="00C14FE1"/>
    <w:rsid w:val="00C1521E"/>
    <w:rsid w:val="00C15BF4"/>
    <w:rsid w:val="00C15C0D"/>
    <w:rsid w:val="00C16045"/>
    <w:rsid w:val="00C16116"/>
    <w:rsid w:val="00C161D9"/>
    <w:rsid w:val="00C163CE"/>
    <w:rsid w:val="00C178DF"/>
    <w:rsid w:val="00C17B74"/>
    <w:rsid w:val="00C202EA"/>
    <w:rsid w:val="00C2150D"/>
    <w:rsid w:val="00C2318E"/>
    <w:rsid w:val="00C234ED"/>
    <w:rsid w:val="00C2350C"/>
    <w:rsid w:val="00C2471C"/>
    <w:rsid w:val="00C24B62"/>
    <w:rsid w:val="00C24C52"/>
    <w:rsid w:val="00C24C96"/>
    <w:rsid w:val="00C24FD9"/>
    <w:rsid w:val="00C25638"/>
    <w:rsid w:val="00C257C2"/>
    <w:rsid w:val="00C26349"/>
    <w:rsid w:val="00C26BAE"/>
    <w:rsid w:val="00C26F33"/>
    <w:rsid w:val="00C2766F"/>
    <w:rsid w:val="00C27704"/>
    <w:rsid w:val="00C316AA"/>
    <w:rsid w:val="00C318EC"/>
    <w:rsid w:val="00C31D9A"/>
    <w:rsid w:val="00C32D5F"/>
    <w:rsid w:val="00C3372D"/>
    <w:rsid w:val="00C33D98"/>
    <w:rsid w:val="00C350F5"/>
    <w:rsid w:val="00C35AD5"/>
    <w:rsid w:val="00C35FC8"/>
    <w:rsid w:val="00C364B5"/>
    <w:rsid w:val="00C36947"/>
    <w:rsid w:val="00C37C9A"/>
    <w:rsid w:val="00C4000C"/>
    <w:rsid w:val="00C4134C"/>
    <w:rsid w:val="00C4154E"/>
    <w:rsid w:val="00C41561"/>
    <w:rsid w:val="00C428A6"/>
    <w:rsid w:val="00C42B65"/>
    <w:rsid w:val="00C4307D"/>
    <w:rsid w:val="00C4323F"/>
    <w:rsid w:val="00C436E8"/>
    <w:rsid w:val="00C4404E"/>
    <w:rsid w:val="00C46956"/>
    <w:rsid w:val="00C475F5"/>
    <w:rsid w:val="00C47D78"/>
    <w:rsid w:val="00C5064D"/>
    <w:rsid w:val="00C5067F"/>
    <w:rsid w:val="00C50D11"/>
    <w:rsid w:val="00C5189E"/>
    <w:rsid w:val="00C51B45"/>
    <w:rsid w:val="00C52B94"/>
    <w:rsid w:val="00C52C10"/>
    <w:rsid w:val="00C5444E"/>
    <w:rsid w:val="00C557C6"/>
    <w:rsid w:val="00C557EC"/>
    <w:rsid w:val="00C55849"/>
    <w:rsid w:val="00C55F2F"/>
    <w:rsid w:val="00C60F9E"/>
    <w:rsid w:val="00C61DC2"/>
    <w:rsid w:val="00C627EB"/>
    <w:rsid w:val="00C62C4C"/>
    <w:rsid w:val="00C62D63"/>
    <w:rsid w:val="00C636EF"/>
    <w:rsid w:val="00C648F9"/>
    <w:rsid w:val="00C653A0"/>
    <w:rsid w:val="00C65744"/>
    <w:rsid w:val="00C6744E"/>
    <w:rsid w:val="00C67F82"/>
    <w:rsid w:val="00C7046D"/>
    <w:rsid w:val="00C71214"/>
    <w:rsid w:val="00C712DF"/>
    <w:rsid w:val="00C7141A"/>
    <w:rsid w:val="00C72C87"/>
    <w:rsid w:val="00C72E25"/>
    <w:rsid w:val="00C74353"/>
    <w:rsid w:val="00C752FC"/>
    <w:rsid w:val="00C768E6"/>
    <w:rsid w:val="00C77A32"/>
    <w:rsid w:val="00C8071B"/>
    <w:rsid w:val="00C8079D"/>
    <w:rsid w:val="00C809BF"/>
    <w:rsid w:val="00C80A5B"/>
    <w:rsid w:val="00C80C28"/>
    <w:rsid w:val="00C80E61"/>
    <w:rsid w:val="00C81A7E"/>
    <w:rsid w:val="00C820EF"/>
    <w:rsid w:val="00C82611"/>
    <w:rsid w:val="00C82B37"/>
    <w:rsid w:val="00C83A1B"/>
    <w:rsid w:val="00C83BC3"/>
    <w:rsid w:val="00C83CB9"/>
    <w:rsid w:val="00C83D44"/>
    <w:rsid w:val="00C84C4F"/>
    <w:rsid w:val="00C86420"/>
    <w:rsid w:val="00C87008"/>
    <w:rsid w:val="00C878BC"/>
    <w:rsid w:val="00C90412"/>
    <w:rsid w:val="00C9234E"/>
    <w:rsid w:val="00C9260C"/>
    <w:rsid w:val="00C9281B"/>
    <w:rsid w:val="00C93D4C"/>
    <w:rsid w:val="00C9444A"/>
    <w:rsid w:val="00C94926"/>
    <w:rsid w:val="00C9524E"/>
    <w:rsid w:val="00C9601E"/>
    <w:rsid w:val="00C9735C"/>
    <w:rsid w:val="00CA005F"/>
    <w:rsid w:val="00CA03EC"/>
    <w:rsid w:val="00CA1161"/>
    <w:rsid w:val="00CA1E5D"/>
    <w:rsid w:val="00CA285B"/>
    <w:rsid w:val="00CA3026"/>
    <w:rsid w:val="00CA320B"/>
    <w:rsid w:val="00CA518C"/>
    <w:rsid w:val="00CA790C"/>
    <w:rsid w:val="00CA7B8A"/>
    <w:rsid w:val="00CB0B80"/>
    <w:rsid w:val="00CB1907"/>
    <w:rsid w:val="00CB280C"/>
    <w:rsid w:val="00CB2FDE"/>
    <w:rsid w:val="00CB3282"/>
    <w:rsid w:val="00CB349B"/>
    <w:rsid w:val="00CB47BF"/>
    <w:rsid w:val="00CB497F"/>
    <w:rsid w:val="00CB5623"/>
    <w:rsid w:val="00CB5A26"/>
    <w:rsid w:val="00CB63EF"/>
    <w:rsid w:val="00CB667F"/>
    <w:rsid w:val="00CB6FD3"/>
    <w:rsid w:val="00CB77C6"/>
    <w:rsid w:val="00CC01CC"/>
    <w:rsid w:val="00CC0871"/>
    <w:rsid w:val="00CC0C89"/>
    <w:rsid w:val="00CC1A15"/>
    <w:rsid w:val="00CC1CA5"/>
    <w:rsid w:val="00CC1CE1"/>
    <w:rsid w:val="00CC292C"/>
    <w:rsid w:val="00CC2D1D"/>
    <w:rsid w:val="00CC3F50"/>
    <w:rsid w:val="00CC550A"/>
    <w:rsid w:val="00CC5805"/>
    <w:rsid w:val="00CC595D"/>
    <w:rsid w:val="00CC6B22"/>
    <w:rsid w:val="00CC6D55"/>
    <w:rsid w:val="00CC751C"/>
    <w:rsid w:val="00CC7936"/>
    <w:rsid w:val="00CD054E"/>
    <w:rsid w:val="00CD17CE"/>
    <w:rsid w:val="00CD2145"/>
    <w:rsid w:val="00CD25F5"/>
    <w:rsid w:val="00CD383D"/>
    <w:rsid w:val="00CD3F4C"/>
    <w:rsid w:val="00CD40DB"/>
    <w:rsid w:val="00CD51C9"/>
    <w:rsid w:val="00CD5CA8"/>
    <w:rsid w:val="00CD5CED"/>
    <w:rsid w:val="00CD66BC"/>
    <w:rsid w:val="00CD6AF2"/>
    <w:rsid w:val="00CE1D1E"/>
    <w:rsid w:val="00CE272D"/>
    <w:rsid w:val="00CE2DC4"/>
    <w:rsid w:val="00CE3CB8"/>
    <w:rsid w:val="00CE3EFD"/>
    <w:rsid w:val="00CE4E70"/>
    <w:rsid w:val="00CE569B"/>
    <w:rsid w:val="00CE59E8"/>
    <w:rsid w:val="00CE61E6"/>
    <w:rsid w:val="00CE6E62"/>
    <w:rsid w:val="00CE6F18"/>
    <w:rsid w:val="00CE6F39"/>
    <w:rsid w:val="00CE79DF"/>
    <w:rsid w:val="00CE7D0C"/>
    <w:rsid w:val="00CF0114"/>
    <w:rsid w:val="00CF16DE"/>
    <w:rsid w:val="00CF1BFC"/>
    <w:rsid w:val="00CF20E4"/>
    <w:rsid w:val="00CF2F31"/>
    <w:rsid w:val="00CF30A5"/>
    <w:rsid w:val="00CF3C85"/>
    <w:rsid w:val="00CF4451"/>
    <w:rsid w:val="00CF48F9"/>
    <w:rsid w:val="00CF4968"/>
    <w:rsid w:val="00CF624C"/>
    <w:rsid w:val="00CF635E"/>
    <w:rsid w:val="00CF6793"/>
    <w:rsid w:val="00CF6E0D"/>
    <w:rsid w:val="00CF6E97"/>
    <w:rsid w:val="00CF7689"/>
    <w:rsid w:val="00CF7ED3"/>
    <w:rsid w:val="00D0078D"/>
    <w:rsid w:val="00D00CFF"/>
    <w:rsid w:val="00D0104F"/>
    <w:rsid w:val="00D01588"/>
    <w:rsid w:val="00D018B4"/>
    <w:rsid w:val="00D02293"/>
    <w:rsid w:val="00D0429A"/>
    <w:rsid w:val="00D046D9"/>
    <w:rsid w:val="00D04AD6"/>
    <w:rsid w:val="00D04AF2"/>
    <w:rsid w:val="00D04C2B"/>
    <w:rsid w:val="00D05C94"/>
    <w:rsid w:val="00D06125"/>
    <w:rsid w:val="00D06F18"/>
    <w:rsid w:val="00D0758E"/>
    <w:rsid w:val="00D10E51"/>
    <w:rsid w:val="00D111CE"/>
    <w:rsid w:val="00D11A9D"/>
    <w:rsid w:val="00D12021"/>
    <w:rsid w:val="00D1252B"/>
    <w:rsid w:val="00D127B5"/>
    <w:rsid w:val="00D132B7"/>
    <w:rsid w:val="00D13B89"/>
    <w:rsid w:val="00D13FA1"/>
    <w:rsid w:val="00D141B7"/>
    <w:rsid w:val="00D143EA"/>
    <w:rsid w:val="00D14B10"/>
    <w:rsid w:val="00D15278"/>
    <w:rsid w:val="00D15357"/>
    <w:rsid w:val="00D15A40"/>
    <w:rsid w:val="00D16F1E"/>
    <w:rsid w:val="00D20503"/>
    <w:rsid w:val="00D20B87"/>
    <w:rsid w:val="00D21619"/>
    <w:rsid w:val="00D23111"/>
    <w:rsid w:val="00D233F4"/>
    <w:rsid w:val="00D248CC"/>
    <w:rsid w:val="00D25B90"/>
    <w:rsid w:val="00D2733E"/>
    <w:rsid w:val="00D27790"/>
    <w:rsid w:val="00D27BB0"/>
    <w:rsid w:val="00D303CB"/>
    <w:rsid w:val="00D30562"/>
    <w:rsid w:val="00D30FB1"/>
    <w:rsid w:val="00D31C1F"/>
    <w:rsid w:val="00D326D2"/>
    <w:rsid w:val="00D32C87"/>
    <w:rsid w:val="00D32D3D"/>
    <w:rsid w:val="00D32F69"/>
    <w:rsid w:val="00D3345D"/>
    <w:rsid w:val="00D34679"/>
    <w:rsid w:val="00D348FF"/>
    <w:rsid w:val="00D34C39"/>
    <w:rsid w:val="00D34C3A"/>
    <w:rsid w:val="00D34D21"/>
    <w:rsid w:val="00D34E6E"/>
    <w:rsid w:val="00D355CA"/>
    <w:rsid w:val="00D35679"/>
    <w:rsid w:val="00D359E1"/>
    <w:rsid w:val="00D35A02"/>
    <w:rsid w:val="00D3691B"/>
    <w:rsid w:val="00D36F49"/>
    <w:rsid w:val="00D37A61"/>
    <w:rsid w:val="00D40B77"/>
    <w:rsid w:val="00D41579"/>
    <w:rsid w:val="00D41E0E"/>
    <w:rsid w:val="00D41EAF"/>
    <w:rsid w:val="00D42026"/>
    <w:rsid w:val="00D43E3C"/>
    <w:rsid w:val="00D449AD"/>
    <w:rsid w:val="00D45627"/>
    <w:rsid w:val="00D45891"/>
    <w:rsid w:val="00D45D0F"/>
    <w:rsid w:val="00D46237"/>
    <w:rsid w:val="00D46CC4"/>
    <w:rsid w:val="00D50670"/>
    <w:rsid w:val="00D507E2"/>
    <w:rsid w:val="00D5189D"/>
    <w:rsid w:val="00D545AA"/>
    <w:rsid w:val="00D54734"/>
    <w:rsid w:val="00D5519E"/>
    <w:rsid w:val="00D554EB"/>
    <w:rsid w:val="00D568AE"/>
    <w:rsid w:val="00D56E17"/>
    <w:rsid w:val="00D57257"/>
    <w:rsid w:val="00D57FA1"/>
    <w:rsid w:val="00D62225"/>
    <w:rsid w:val="00D62758"/>
    <w:rsid w:val="00D637A9"/>
    <w:rsid w:val="00D638BA"/>
    <w:rsid w:val="00D638E1"/>
    <w:rsid w:val="00D646B0"/>
    <w:rsid w:val="00D6548C"/>
    <w:rsid w:val="00D65EB2"/>
    <w:rsid w:val="00D6747D"/>
    <w:rsid w:val="00D70633"/>
    <w:rsid w:val="00D70A96"/>
    <w:rsid w:val="00D718CD"/>
    <w:rsid w:val="00D71909"/>
    <w:rsid w:val="00D72726"/>
    <w:rsid w:val="00D72C1D"/>
    <w:rsid w:val="00D739AB"/>
    <w:rsid w:val="00D74FF9"/>
    <w:rsid w:val="00D754C7"/>
    <w:rsid w:val="00D77B47"/>
    <w:rsid w:val="00D80820"/>
    <w:rsid w:val="00D80D6F"/>
    <w:rsid w:val="00D814DC"/>
    <w:rsid w:val="00D81632"/>
    <w:rsid w:val="00D81E6B"/>
    <w:rsid w:val="00D825BD"/>
    <w:rsid w:val="00D82BF2"/>
    <w:rsid w:val="00D83032"/>
    <w:rsid w:val="00D8398D"/>
    <w:rsid w:val="00D83B7B"/>
    <w:rsid w:val="00D84A48"/>
    <w:rsid w:val="00D85456"/>
    <w:rsid w:val="00D85887"/>
    <w:rsid w:val="00D85CD1"/>
    <w:rsid w:val="00D863C2"/>
    <w:rsid w:val="00D86601"/>
    <w:rsid w:val="00D86EA9"/>
    <w:rsid w:val="00D8738D"/>
    <w:rsid w:val="00D87B68"/>
    <w:rsid w:val="00D90357"/>
    <w:rsid w:val="00D914F1"/>
    <w:rsid w:val="00D91920"/>
    <w:rsid w:val="00D925BF"/>
    <w:rsid w:val="00D92A85"/>
    <w:rsid w:val="00D92B43"/>
    <w:rsid w:val="00D9333A"/>
    <w:rsid w:val="00D936CB"/>
    <w:rsid w:val="00D93CA7"/>
    <w:rsid w:val="00D945AC"/>
    <w:rsid w:val="00D94AF7"/>
    <w:rsid w:val="00D951E5"/>
    <w:rsid w:val="00DA01B9"/>
    <w:rsid w:val="00DA0398"/>
    <w:rsid w:val="00DA0BF1"/>
    <w:rsid w:val="00DA1AB9"/>
    <w:rsid w:val="00DA2D65"/>
    <w:rsid w:val="00DA3182"/>
    <w:rsid w:val="00DA3230"/>
    <w:rsid w:val="00DA352C"/>
    <w:rsid w:val="00DA4A53"/>
    <w:rsid w:val="00DA6643"/>
    <w:rsid w:val="00DA67DD"/>
    <w:rsid w:val="00DA6C60"/>
    <w:rsid w:val="00DA719A"/>
    <w:rsid w:val="00DA7247"/>
    <w:rsid w:val="00DA75B0"/>
    <w:rsid w:val="00DA7BCF"/>
    <w:rsid w:val="00DA7FE8"/>
    <w:rsid w:val="00DB0079"/>
    <w:rsid w:val="00DB0C7E"/>
    <w:rsid w:val="00DB0CF0"/>
    <w:rsid w:val="00DB0D62"/>
    <w:rsid w:val="00DB0DE3"/>
    <w:rsid w:val="00DB150C"/>
    <w:rsid w:val="00DB1938"/>
    <w:rsid w:val="00DB1AD7"/>
    <w:rsid w:val="00DB1EAE"/>
    <w:rsid w:val="00DB3488"/>
    <w:rsid w:val="00DB4E2D"/>
    <w:rsid w:val="00DB5080"/>
    <w:rsid w:val="00DB5358"/>
    <w:rsid w:val="00DB5C8C"/>
    <w:rsid w:val="00DB6644"/>
    <w:rsid w:val="00DB6A91"/>
    <w:rsid w:val="00DB6AB3"/>
    <w:rsid w:val="00DC0EA4"/>
    <w:rsid w:val="00DC1931"/>
    <w:rsid w:val="00DC218E"/>
    <w:rsid w:val="00DC261E"/>
    <w:rsid w:val="00DC2B03"/>
    <w:rsid w:val="00DC3434"/>
    <w:rsid w:val="00DC3B53"/>
    <w:rsid w:val="00DC3EC7"/>
    <w:rsid w:val="00DC3FD9"/>
    <w:rsid w:val="00DC41D3"/>
    <w:rsid w:val="00DC4EBA"/>
    <w:rsid w:val="00DC51E2"/>
    <w:rsid w:val="00DC5C81"/>
    <w:rsid w:val="00DC61E5"/>
    <w:rsid w:val="00DC62E6"/>
    <w:rsid w:val="00DC6E18"/>
    <w:rsid w:val="00DC6F71"/>
    <w:rsid w:val="00DC74A6"/>
    <w:rsid w:val="00DD0322"/>
    <w:rsid w:val="00DD1022"/>
    <w:rsid w:val="00DD10FA"/>
    <w:rsid w:val="00DD2E12"/>
    <w:rsid w:val="00DD2FF4"/>
    <w:rsid w:val="00DD324F"/>
    <w:rsid w:val="00DD363A"/>
    <w:rsid w:val="00DD5F63"/>
    <w:rsid w:val="00DE13EF"/>
    <w:rsid w:val="00DE15CF"/>
    <w:rsid w:val="00DE19C1"/>
    <w:rsid w:val="00DE1DD7"/>
    <w:rsid w:val="00DE20D8"/>
    <w:rsid w:val="00DE2372"/>
    <w:rsid w:val="00DE421F"/>
    <w:rsid w:val="00DE42F4"/>
    <w:rsid w:val="00DE4FFD"/>
    <w:rsid w:val="00DE5317"/>
    <w:rsid w:val="00DE5B22"/>
    <w:rsid w:val="00DE612E"/>
    <w:rsid w:val="00DE652A"/>
    <w:rsid w:val="00DF013B"/>
    <w:rsid w:val="00DF0C4F"/>
    <w:rsid w:val="00DF176E"/>
    <w:rsid w:val="00DF1C35"/>
    <w:rsid w:val="00DF232C"/>
    <w:rsid w:val="00DF2E9E"/>
    <w:rsid w:val="00DF4113"/>
    <w:rsid w:val="00DF4F8B"/>
    <w:rsid w:val="00DF502C"/>
    <w:rsid w:val="00DF5920"/>
    <w:rsid w:val="00DF654C"/>
    <w:rsid w:val="00DF6AEF"/>
    <w:rsid w:val="00E0001D"/>
    <w:rsid w:val="00E00405"/>
    <w:rsid w:val="00E013DC"/>
    <w:rsid w:val="00E015F9"/>
    <w:rsid w:val="00E01BAA"/>
    <w:rsid w:val="00E0212A"/>
    <w:rsid w:val="00E0223C"/>
    <w:rsid w:val="00E03AD3"/>
    <w:rsid w:val="00E03C1A"/>
    <w:rsid w:val="00E04465"/>
    <w:rsid w:val="00E045D8"/>
    <w:rsid w:val="00E04F9E"/>
    <w:rsid w:val="00E05446"/>
    <w:rsid w:val="00E0609A"/>
    <w:rsid w:val="00E075A1"/>
    <w:rsid w:val="00E0788A"/>
    <w:rsid w:val="00E07B00"/>
    <w:rsid w:val="00E07C3F"/>
    <w:rsid w:val="00E108D4"/>
    <w:rsid w:val="00E1147E"/>
    <w:rsid w:val="00E11961"/>
    <w:rsid w:val="00E11AF3"/>
    <w:rsid w:val="00E11DA9"/>
    <w:rsid w:val="00E1220E"/>
    <w:rsid w:val="00E133FF"/>
    <w:rsid w:val="00E135E7"/>
    <w:rsid w:val="00E13D74"/>
    <w:rsid w:val="00E13E1A"/>
    <w:rsid w:val="00E1499E"/>
    <w:rsid w:val="00E15413"/>
    <w:rsid w:val="00E15D0C"/>
    <w:rsid w:val="00E1631F"/>
    <w:rsid w:val="00E1696A"/>
    <w:rsid w:val="00E1699A"/>
    <w:rsid w:val="00E171EF"/>
    <w:rsid w:val="00E177CB"/>
    <w:rsid w:val="00E17861"/>
    <w:rsid w:val="00E2101E"/>
    <w:rsid w:val="00E21319"/>
    <w:rsid w:val="00E220BC"/>
    <w:rsid w:val="00E2236C"/>
    <w:rsid w:val="00E22917"/>
    <w:rsid w:val="00E23594"/>
    <w:rsid w:val="00E246B7"/>
    <w:rsid w:val="00E25117"/>
    <w:rsid w:val="00E26055"/>
    <w:rsid w:val="00E2645F"/>
    <w:rsid w:val="00E269CF"/>
    <w:rsid w:val="00E26CB0"/>
    <w:rsid w:val="00E2790F"/>
    <w:rsid w:val="00E3078D"/>
    <w:rsid w:val="00E309D0"/>
    <w:rsid w:val="00E309EE"/>
    <w:rsid w:val="00E30BB8"/>
    <w:rsid w:val="00E30BC4"/>
    <w:rsid w:val="00E31092"/>
    <w:rsid w:val="00E3158F"/>
    <w:rsid w:val="00E32417"/>
    <w:rsid w:val="00E3266B"/>
    <w:rsid w:val="00E32C28"/>
    <w:rsid w:val="00E32F3E"/>
    <w:rsid w:val="00E33185"/>
    <w:rsid w:val="00E33A68"/>
    <w:rsid w:val="00E33C5B"/>
    <w:rsid w:val="00E33CBC"/>
    <w:rsid w:val="00E33E7E"/>
    <w:rsid w:val="00E354D5"/>
    <w:rsid w:val="00E3752D"/>
    <w:rsid w:val="00E41A6B"/>
    <w:rsid w:val="00E41BA4"/>
    <w:rsid w:val="00E41BE7"/>
    <w:rsid w:val="00E42E7A"/>
    <w:rsid w:val="00E42EE1"/>
    <w:rsid w:val="00E439D7"/>
    <w:rsid w:val="00E43BEF"/>
    <w:rsid w:val="00E43F86"/>
    <w:rsid w:val="00E43FB0"/>
    <w:rsid w:val="00E4428A"/>
    <w:rsid w:val="00E446FB"/>
    <w:rsid w:val="00E45F7D"/>
    <w:rsid w:val="00E46D1B"/>
    <w:rsid w:val="00E47237"/>
    <w:rsid w:val="00E47A9B"/>
    <w:rsid w:val="00E47BCE"/>
    <w:rsid w:val="00E50100"/>
    <w:rsid w:val="00E50722"/>
    <w:rsid w:val="00E50E83"/>
    <w:rsid w:val="00E53952"/>
    <w:rsid w:val="00E53A20"/>
    <w:rsid w:val="00E54757"/>
    <w:rsid w:val="00E54C98"/>
    <w:rsid w:val="00E54D60"/>
    <w:rsid w:val="00E55344"/>
    <w:rsid w:val="00E55BD7"/>
    <w:rsid w:val="00E567BB"/>
    <w:rsid w:val="00E57151"/>
    <w:rsid w:val="00E5717B"/>
    <w:rsid w:val="00E61CFF"/>
    <w:rsid w:val="00E6286B"/>
    <w:rsid w:val="00E62AD1"/>
    <w:rsid w:val="00E63562"/>
    <w:rsid w:val="00E64CFE"/>
    <w:rsid w:val="00E64F70"/>
    <w:rsid w:val="00E6576A"/>
    <w:rsid w:val="00E66508"/>
    <w:rsid w:val="00E6699D"/>
    <w:rsid w:val="00E66FE8"/>
    <w:rsid w:val="00E67030"/>
    <w:rsid w:val="00E677DD"/>
    <w:rsid w:val="00E72773"/>
    <w:rsid w:val="00E72F12"/>
    <w:rsid w:val="00E72F31"/>
    <w:rsid w:val="00E732AC"/>
    <w:rsid w:val="00E73574"/>
    <w:rsid w:val="00E7497D"/>
    <w:rsid w:val="00E7543A"/>
    <w:rsid w:val="00E75B39"/>
    <w:rsid w:val="00E762D7"/>
    <w:rsid w:val="00E76762"/>
    <w:rsid w:val="00E76EE8"/>
    <w:rsid w:val="00E77141"/>
    <w:rsid w:val="00E77780"/>
    <w:rsid w:val="00E77BB5"/>
    <w:rsid w:val="00E77FC3"/>
    <w:rsid w:val="00E80428"/>
    <w:rsid w:val="00E813EE"/>
    <w:rsid w:val="00E81415"/>
    <w:rsid w:val="00E82251"/>
    <w:rsid w:val="00E82889"/>
    <w:rsid w:val="00E82ECE"/>
    <w:rsid w:val="00E83B11"/>
    <w:rsid w:val="00E84BDF"/>
    <w:rsid w:val="00E851DC"/>
    <w:rsid w:val="00E8598A"/>
    <w:rsid w:val="00E85B3E"/>
    <w:rsid w:val="00E8604F"/>
    <w:rsid w:val="00E87EEE"/>
    <w:rsid w:val="00E902C1"/>
    <w:rsid w:val="00E90534"/>
    <w:rsid w:val="00E91A1A"/>
    <w:rsid w:val="00E926AC"/>
    <w:rsid w:val="00E932A2"/>
    <w:rsid w:val="00E93DF4"/>
    <w:rsid w:val="00E95A83"/>
    <w:rsid w:val="00E96CD6"/>
    <w:rsid w:val="00E9758E"/>
    <w:rsid w:val="00E979F6"/>
    <w:rsid w:val="00EA1743"/>
    <w:rsid w:val="00EA1F09"/>
    <w:rsid w:val="00EA2080"/>
    <w:rsid w:val="00EA22C3"/>
    <w:rsid w:val="00EA2960"/>
    <w:rsid w:val="00EA3BDC"/>
    <w:rsid w:val="00EA3EDD"/>
    <w:rsid w:val="00EA3FC9"/>
    <w:rsid w:val="00EA408D"/>
    <w:rsid w:val="00EA5053"/>
    <w:rsid w:val="00EA5B75"/>
    <w:rsid w:val="00EA5B87"/>
    <w:rsid w:val="00EA5E0F"/>
    <w:rsid w:val="00EA601D"/>
    <w:rsid w:val="00EA6E4F"/>
    <w:rsid w:val="00EA7292"/>
    <w:rsid w:val="00EA73C3"/>
    <w:rsid w:val="00EA7CA6"/>
    <w:rsid w:val="00EA7F75"/>
    <w:rsid w:val="00EB03A5"/>
    <w:rsid w:val="00EB2093"/>
    <w:rsid w:val="00EB269D"/>
    <w:rsid w:val="00EB38ED"/>
    <w:rsid w:val="00EB3C59"/>
    <w:rsid w:val="00EB47CE"/>
    <w:rsid w:val="00EB4BE2"/>
    <w:rsid w:val="00EB58E4"/>
    <w:rsid w:val="00EB6118"/>
    <w:rsid w:val="00EB7DFC"/>
    <w:rsid w:val="00EC077A"/>
    <w:rsid w:val="00EC0E7B"/>
    <w:rsid w:val="00EC0F85"/>
    <w:rsid w:val="00EC1B26"/>
    <w:rsid w:val="00EC1C0D"/>
    <w:rsid w:val="00EC2486"/>
    <w:rsid w:val="00EC32F1"/>
    <w:rsid w:val="00EC3A14"/>
    <w:rsid w:val="00EC3B8E"/>
    <w:rsid w:val="00EC5577"/>
    <w:rsid w:val="00EC5580"/>
    <w:rsid w:val="00EC5D72"/>
    <w:rsid w:val="00EC625C"/>
    <w:rsid w:val="00EC64CD"/>
    <w:rsid w:val="00ED0226"/>
    <w:rsid w:val="00ED025A"/>
    <w:rsid w:val="00ED09E7"/>
    <w:rsid w:val="00ED1D60"/>
    <w:rsid w:val="00ED2FB2"/>
    <w:rsid w:val="00ED3459"/>
    <w:rsid w:val="00ED3F93"/>
    <w:rsid w:val="00ED50A9"/>
    <w:rsid w:val="00ED5E6F"/>
    <w:rsid w:val="00ED60E5"/>
    <w:rsid w:val="00ED6323"/>
    <w:rsid w:val="00ED689D"/>
    <w:rsid w:val="00ED6E0B"/>
    <w:rsid w:val="00ED72AC"/>
    <w:rsid w:val="00ED77FF"/>
    <w:rsid w:val="00ED7AF8"/>
    <w:rsid w:val="00EE0454"/>
    <w:rsid w:val="00EE32DF"/>
    <w:rsid w:val="00EE44BD"/>
    <w:rsid w:val="00EE4865"/>
    <w:rsid w:val="00EE59E9"/>
    <w:rsid w:val="00EF0AE1"/>
    <w:rsid w:val="00EF0B7A"/>
    <w:rsid w:val="00EF18DC"/>
    <w:rsid w:val="00EF256C"/>
    <w:rsid w:val="00EF2612"/>
    <w:rsid w:val="00EF28D4"/>
    <w:rsid w:val="00EF3566"/>
    <w:rsid w:val="00EF3DF8"/>
    <w:rsid w:val="00EF734F"/>
    <w:rsid w:val="00EF7ABC"/>
    <w:rsid w:val="00EF7E1B"/>
    <w:rsid w:val="00F01D8F"/>
    <w:rsid w:val="00F024DC"/>
    <w:rsid w:val="00F026B1"/>
    <w:rsid w:val="00F02AED"/>
    <w:rsid w:val="00F0360F"/>
    <w:rsid w:val="00F039C9"/>
    <w:rsid w:val="00F03F02"/>
    <w:rsid w:val="00F03FAD"/>
    <w:rsid w:val="00F0414C"/>
    <w:rsid w:val="00F043AB"/>
    <w:rsid w:val="00F04CF1"/>
    <w:rsid w:val="00F06257"/>
    <w:rsid w:val="00F0688B"/>
    <w:rsid w:val="00F06E08"/>
    <w:rsid w:val="00F07438"/>
    <w:rsid w:val="00F074D5"/>
    <w:rsid w:val="00F1062D"/>
    <w:rsid w:val="00F10FDD"/>
    <w:rsid w:val="00F113DC"/>
    <w:rsid w:val="00F113DF"/>
    <w:rsid w:val="00F113F3"/>
    <w:rsid w:val="00F11783"/>
    <w:rsid w:val="00F11FEB"/>
    <w:rsid w:val="00F121BD"/>
    <w:rsid w:val="00F1306A"/>
    <w:rsid w:val="00F1378E"/>
    <w:rsid w:val="00F13C0B"/>
    <w:rsid w:val="00F14C4A"/>
    <w:rsid w:val="00F16DC1"/>
    <w:rsid w:val="00F1722D"/>
    <w:rsid w:val="00F204FB"/>
    <w:rsid w:val="00F21101"/>
    <w:rsid w:val="00F2312D"/>
    <w:rsid w:val="00F240E6"/>
    <w:rsid w:val="00F24192"/>
    <w:rsid w:val="00F2427B"/>
    <w:rsid w:val="00F24B01"/>
    <w:rsid w:val="00F24D51"/>
    <w:rsid w:val="00F2567D"/>
    <w:rsid w:val="00F259AB"/>
    <w:rsid w:val="00F25C55"/>
    <w:rsid w:val="00F26119"/>
    <w:rsid w:val="00F26B79"/>
    <w:rsid w:val="00F27AA0"/>
    <w:rsid w:val="00F27B66"/>
    <w:rsid w:val="00F27E6A"/>
    <w:rsid w:val="00F30178"/>
    <w:rsid w:val="00F32F4B"/>
    <w:rsid w:val="00F32F8D"/>
    <w:rsid w:val="00F33278"/>
    <w:rsid w:val="00F33C6E"/>
    <w:rsid w:val="00F33CF6"/>
    <w:rsid w:val="00F33DA1"/>
    <w:rsid w:val="00F3453B"/>
    <w:rsid w:val="00F34625"/>
    <w:rsid w:val="00F35C4F"/>
    <w:rsid w:val="00F35D71"/>
    <w:rsid w:val="00F35FF3"/>
    <w:rsid w:val="00F36B3F"/>
    <w:rsid w:val="00F375A2"/>
    <w:rsid w:val="00F37639"/>
    <w:rsid w:val="00F37C9A"/>
    <w:rsid w:val="00F4047B"/>
    <w:rsid w:val="00F40FEB"/>
    <w:rsid w:val="00F4132B"/>
    <w:rsid w:val="00F414D3"/>
    <w:rsid w:val="00F41737"/>
    <w:rsid w:val="00F41DC5"/>
    <w:rsid w:val="00F43274"/>
    <w:rsid w:val="00F43F98"/>
    <w:rsid w:val="00F44369"/>
    <w:rsid w:val="00F46157"/>
    <w:rsid w:val="00F46D2D"/>
    <w:rsid w:val="00F47180"/>
    <w:rsid w:val="00F47258"/>
    <w:rsid w:val="00F472F2"/>
    <w:rsid w:val="00F473A8"/>
    <w:rsid w:val="00F504E4"/>
    <w:rsid w:val="00F505B9"/>
    <w:rsid w:val="00F509C1"/>
    <w:rsid w:val="00F52226"/>
    <w:rsid w:val="00F52238"/>
    <w:rsid w:val="00F5291D"/>
    <w:rsid w:val="00F52E7B"/>
    <w:rsid w:val="00F53101"/>
    <w:rsid w:val="00F53D33"/>
    <w:rsid w:val="00F54009"/>
    <w:rsid w:val="00F54532"/>
    <w:rsid w:val="00F54951"/>
    <w:rsid w:val="00F54E7F"/>
    <w:rsid w:val="00F57C47"/>
    <w:rsid w:val="00F60946"/>
    <w:rsid w:val="00F60A33"/>
    <w:rsid w:val="00F60E34"/>
    <w:rsid w:val="00F60FEF"/>
    <w:rsid w:val="00F61D7C"/>
    <w:rsid w:val="00F634BE"/>
    <w:rsid w:val="00F63A49"/>
    <w:rsid w:val="00F63A7B"/>
    <w:rsid w:val="00F63FF5"/>
    <w:rsid w:val="00F6420D"/>
    <w:rsid w:val="00F644F3"/>
    <w:rsid w:val="00F64A6D"/>
    <w:rsid w:val="00F64D12"/>
    <w:rsid w:val="00F64F7B"/>
    <w:rsid w:val="00F670B6"/>
    <w:rsid w:val="00F67266"/>
    <w:rsid w:val="00F6775B"/>
    <w:rsid w:val="00F67A3E"/>
    <w:rsid w:val="00F67E80"/>
    <w:rsid w:val="00F708E0"/>
    <w:rsid w:val="00F715F4"/>
    <w:rsid w:val="00F71BBB"/>
    <w:rsid w:val="00F73308"/>
    <w:rsid w:val="00F7376A"/>
    <w:rsid w:val="00F737FC"/>
    <w:rsid w:val="00F7448D"/>
    <w:rsid w:val="00F74DAA"/>
    <w:rsid w:val="00F7530A"/>
    <w:rsid w:val="00F76034"/>
    <w:rsid w:val="00F76099"/>
    <w:rsid w:val="00F767BC"/>
    <w:rsid w:val="00F768C1"/>
    <w:rsid w:val="00F76D3C"/>
    <w:rsid w:val="00F76F17"/>
    <w:rsid w:val="00F77D5D"/>
    <w:rsid w:val="00F80B2E"/>
    <w:rsid w:val="00F81797"/>
    <w:rsid w:val="00F8185C"/>
    <w:rsid w:val="00F81B2E"/>
    <w:rsid w:val="00F830B5"/>
    <w:rsid w:val="00F83FB1"/>
    <w:rsid w:val="00F84649"/>
    <w:rsid w:val="00F84C92"/>
    <w:rsid w:val="00F857F0"/>
    <w:rsid w:val="00F85FAD"/>
    <w:rsid w:val="00F863D8"/>
    <w:rsid w:val="00F90103"/>
    <w:rsid w:val="00F902D6"/>
    <w:rsid w:val="00F912BA"/>
    <w:rsid w:val="00F918F0"/>
    <w:rsid w:val="00F954C0"/>
    <w:rsid w:val="00F96A76"/>
    <w:rsid w:val="00F96D48"/>
    <w:rsid w:val="00F97359"/>
    <w:rsid w:val="00F97A1A"/>
    <w:rsid w:val="00FA0D8C"/>
    <w:rsid w:val="00FA1D7A"/>
    <w:rsid w:val="00FA2AC6"/>
    <w:rsid w:val="00FA2B8C"/>
    <w:rsid w:val="00FA2BD8"/>
    <w:rsid w:val="00FA32D2"/>
    <w:rsid w:val="00FA3FC5"/>
    <w:rsid w:val="00FA41DE"/>
    <w:rsid w:val="00FA51BD"/>
    <w:rsid w:val="00FA5A4C"/>
    <w:rsid w:val="00FA62C2"/>
    <w:rsid w:val="00FA6C0A"/>
    <w:rsid w:val="00FA6C61"/>
    <w:rsid w:val="00FA735C"/>
    <w:rsid w:val="00FA73AF"/>
    <w:rsid w:val="00FA7984"/>
    <w:rsid w:val="00FB0A4C"/>
    <w:rsid w:val="00FB2320"/>
    <w:rsid w:val="00FB2DA7"/>
    <w:rsid w:val="00FB3704"/>
    <w:rsid w:val="00FB379D"/>
    <w:rsid w:val="00FB3E12"/>
    <w:rsid w:val="00FB4B88"/>
    <w:rsid w:val="00FB5548"/>
    <w:rsid w:val="00FB5FBD"/>
    <w:rsid w:val="00FB6B38"/>
    <w:rsid w:val="00FB733B"/>
    <w:rsid w:val="00FB73B6"/>
    <w:rsid w:val="00FC1188"/>
    <w:rsid w:val="00FC1D6A"/>
    <w:rsid w:val="00FC1E17"/>
    <w:rsid w:val="00FC36BE"/>
    <w:rsid w:val="00FC3C6C"/>
    <w:rsid w:val="00FC48B4"/>
    <w:rsid w:val="00FC4AEC"/>
    <w:rsid w:val="00FC4B80"/>
    <w:rsid w:val="00FC4F10"/>
    <w:rsid w:val="00FC5981"/>
    <w:rsid w:val="00FC5E3E"/>
    <w:rsid w:val="00FC6908"/>
    <w:rsid w:val="00FC6FAC"/>
    <w:rsid w:val="00FC7AAA"/>
    <w:rsid w:val="00FC7B1E"/>
    <w:rsid w:val="00FD00EE"/>
    <w:rsid w:val="00FD061B"/>
    <w:rsid w:val="00FD07D0"/>
    <w:rsid w:val="00FD14F6"/>
    <w:rsid w:val="00FD1608"/>
    <w:rsid w:val="00FD3973"/>
    <w:rsid w:val="00FD459B"/>
    <w:rsid w:val="00FD4C4B"/>
    <w:rsid w:val="00FD5555"/>
    <w:rsid w:val="00FD6360"/>
    <w:rsid w:val="00FD68EB"/>
    <w:rsid w:val="00FD6BDC"/>
    <w:rsid w:val="00FD6DFD"/>
    <w:rsid w:val="00FD73A5"/>
    <w:rsid w:val="00FE05CF"/>
    <w:rsid w:val="00FE1054"/>
    <w:rsid w:val="00FE174A"/>
    <w:rsid w:val="00FE4C02"/>
    <w:rsid w:val="00FE4D9A"/>
    <w:rsid w:val="00FE5311"/>
    <w:rsid w:val="00FE5455"/>
    <w:rsid w:val="00FE5485"/>
    <w:rsid w:val="00FE54C4"/>
    <w:rsid w:val="00FE5E2E"/>
    <w:rsid w:val="00FE637D"/>
    <w:rsid w:val="00FE6CB7"/>
    <w:rsid w:val="00FE7193"/>
    <w:rsid w:val="00FF1F42"/>
    <w:rsid w:val="00FF2046"/>
    <w:rsid w:val="00FF23AE"/>
    <w:rsid w:val="00FF2880"/>
    <w:rsid w:val="00FF3FE1"/>
    <w:rsid w:val="00FF6265"/>
    <w:rsid w:val="00FF6664"/>
    <w:rsid w:val="00FF7065"/>
    <w:rsid w:val="00FF75F2"/>
    <w:rsid w:val="1389128B"/>
    <w:rsid w:val="24D546CC"/>
    <w:rsid w:val="2F4E2380"/>
    <w:rsid w:val="3DB1257F"/>
    <w:rsid w:val="40D80096"/>
    <w:rsid w:val="439C2225"/>
    <w:rsid w:val="4B2725C8"/>
    <w:rsid w:val="577040B7"/>
    <w:rsid w:val="5E8904EC"/>
    <w:rsid w:val="6DCA2221"/>
    <w:rsid w:val="7BAC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1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微软雅黑" w:cs="Times New Roman"/>
      <w:sz w:val="21"/>
      <w:szCs w:val="22"/>
      <w:lang w:val="en-US" w:eastAsia="zh-CN" w:bidi="ar-SA"/>
    </w:rPr>
  </w:style>
  <w:style w:type="paragraph" w:styleId="2">
    <w:name w:val="heading 1"/>
    <w:next w:val="1"/>
    <w:link w:val="43"/>
    <w:qFormat/>
    <w:uiPriority w:val="9"/>
    <w:pPr>
      <w:widowControl w:val="0"/>
      <w:numPr>
        <w:ilvl w:val="0"/>
        <w:numId w:val="1"/>
      </w:numPr>
      <w:spacing w:before="240" w:after="240"/>
      <w:outlineLvl w:val="0"/>
    </w:pPr>
    <w:rPr>
      <w:rFonts w:ascii="微软雅黑" w:hAnsi="微软雅黑" w:eastAsia="微软雅黑" w:cs="Times New Roman"/>
      <w:b/>
      <w:bCs/>
      <w:snapToGrid w:val="0"/>
      <w:sz w:val="30"/>
      <w:szCs w:val="30"/>
      <w:lang w:val="en-US" w:eastAsia="zh-CN" w:bidi="ar-SA"/>
    </w:rPr>
  </w:style>
  <w:style w:type="paragraph" w:styleId="3">
    <w:name w:val="heading 2"/>
    <w:basedOn w:val="1"/>
    <w:next w:val="1"/>
    <w:link w:val="44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微软雅黑" w:hAnsi="微软雅黑"/>
      <w:b/>
      <w:bCs/>
      <w:sz w:val="22"/>
      <w:lang w:val="zh-CN" w:eastAsia="zh-CN"/>
    </w:rPr>
  </w:style>
  <w:style w:type="paragraph" w:styleId="4">
    <w:name w:val="heading 3"/>
    <w:basedOn w:val="1"/>
    <w:next w:val="1"/>
    <w:link w:val="47"/>
    <w:unhideWhenUsed/>
    <w:uiPriority w:val="9"/>
    <w:pPr>
      <w:keepNext/>
      <w:keepLines/>
      <w:widowControl w:val="0"/>
      <w:numPr>
        <w:ilvl w:val="0"/>
        <w:numId w:val="2"/>
      </w:numPr>
      <w:spacing w:before="260" w:after="260" w:line="416" w:lineRule="auto"/>
      <w:jc w:val="both"/>
      <w:outlineLvl w:val="2"/>
    </w:pPr>
    <w:rPr>
      <w:b/>
      <w:bCs/>
      <w:lang w:val="zh-CN" w:eastAsia="zh-CN"/>
    </w:rPr>
  </w:style>
  <w:style w:type="paragraph" w:styleId="5">
    <w:name w:val="heading 4"/>
    <w:basedOn w:val="1"/>
    <w:next w:val="1"/>
    <w:link w:val="48"/>
    <w:unhideWhenUsed/>
    <w:qFormat/>
    <w:uiPriority w:val="9"/>
    <w:pPr>
      <w:keepNext/>
      <w:keepLines/>
      <w:spacing w:before="200"/>
      <w:outlineLvl w:val="3"/>
    </w:pPr>
    <w:rPr>
      <w:rFonts w:ascii="Cambria" w:hAnsi="Cambria" w:eastAsia="宋体"/>
      <w:b/>
      <w:bCs/>
      <w:i/>
      <w:iCs/>
      <w:color w:val="4F81BD"/>
      <w:sz w:val="20"/>
      <w:szCs w:val="20"/>
      <w:lang w:val="zh-CN" w:eastAsia="zh-CN"/>
    </w:rPr>
  </w:style>
  <w:style w:type="paragraph" w:styleId="6">
    <w:name w:val="heading 5"/>
    <w:basedOn w:val="1"/>
    <w:next w:val="1"/>
    <w:link w:val="49"/>
    <w:unhideWhenUsed/>
    <w:qFormat/>
    <w:uiPriority w:val="9"/>
    <w:pPr>
      <w:keepNext/>
      <w:keepLines/>
      <w:spacing w:before="200"/>
      <w:outlineLvl w:val="4"/>
    </w:pPr>
    <w:rPr>
      <w:rFonts w:ascii="Cambria" w:hAnsi="Cambria" w:eastAsia="宋体"/>
      <w:color w:val="243F60"/>
      <w:sz w:val="20"/>
      <w:szCs w:val="20"/>
      <w:lang w:val="zh-CN" w:eastAsia="zh-CN"/>
    </w:rPr>
  </w:style>
  <w:style w:type="paragraph" w:styleId="7">
    <w:name w:val="heading 6"/>
    <w:basedOn w:val="1"/>
    <w:next w:val="1"/>
    <w:link w:val="50"/>
    <w:semiHidden/>
    <w:unhideWhenUsed/>
    <w:qFormat/>
    <w:uiPriority w:val="9"/>
    <w:pPr>
      <w:keepNext/>
      <w:keepLines/>
      <w:spacing w:before="200"/>
      <w:outlineLvl w:val="5"/>
    </w:pPr>
    <w:rPr>
      <w:rFonts w:ascii="Cambria" w:hAnsi="Cambria" w:eastAsia="宋体"/>
      <w:i/>
      <w:iCs/>
      <w:color w:val="243F60"/>
      <w:sz w:val="20"/>
      <w:szCs w:val="20"/>
      <w:lang w:val="zh-CN" w:eastAsia="zh-CN"/>
    </w:rPr>
  </w:style>
  <w:style w:type="paragraph" w:styleId="8">
    <w:name w:val="heading 7"/>
    <w:basedOn w:val="1"/>
    <w:next w:val="1"/>
    <w:link w:val="51"/>
    <w:semiHidden/>
    <w:unhideWhenUsed/>
    <w:qFormat/>
    <w:uiPriority w:val="9"/>
    <w:pPr>
      <w:keepNext/>
      <w:keepLines/>
      <w:spacing w:before="200"/>
      <w:outlineLvl w:val="6"/>
    </w:pPr>
    <w:rPr>
      <w:rFonts w:ascii="Cambria" w:hAnsi="Cambria" w:eastAsia="宋体"/>
      <w:i/>
      <w:iCs/>
      <w:color w:val="404040"/>
      <w:sz w:val="20"/>
      <w:szCs w:val="20"/>
      <w:lang w:val="zh-CN" w:eastAsia="zh-CN"/>
    </w:rPr>
  </w:style>
  <w:style w:type="paragraph" w:styleId="9">
    <w:name w:val="heading 8"/>
    <w:basedOn w:val="1"/>
    <w:next w:val="1"/>
    <w:link w:val="52"/>
    <w:semiHidden/>
    <w:unhideWhenUsed/>
    <w:qFormat/>
    <w:uiPriority w:val="9"/>
    <w:pPr>
      <w:keepNext/>
      <w:keepLines/>
      <w:spacing w:before="200"/>
      <w:outlineLvl w:val="7"/>
    </w:pPr>
    <w:rPr>
      <w:rFonts w:ascii="Cambria" w:hAnsi="Cambria" w:eastAsia="宋体"/>
      <w:color w:val="404040"/>
      <w:sz w:val="20"/>
      <w:szCs w:val="20"/>
      <w:lang w:val="zh-CN" w:eastAsia="zh-CN"/>
    </w:rPr>
  </w:style>
  <w:style w:type="paragraph" w:styleId="10">
    <w:name w:val="heading 9"/>
    <w:basedOn w:val="1"/>
    <w:next w:val="1"/>
    <w:link w:val="53"/>
    <w:semiHidden/>
    <w:unhideWhenUsed/>
    <w:qFormat/>
    <w:uiPriority w:val="9"/>
    <w:pPr>
      <w:keepNext/>
      <w:keepLines/>
      <w:spacing w:before="200"/>
      <w:outlineLvl w:val="8"/>
    </w:pPr>
    <w:rPr>
      <w:rFonts w:ascii="Cambria" w:hAnsi="Cambria" w:eastAsia="宋体"/>
      <w:i/>
      <w:iCs/>
      <w:color w:val="404040"/>
      <w:sz w:val="20"/>
      <w:szCs w:val="20"/>
      <w:lang w:val="zh-CN" w:eastAsia="zh-CN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widowControl w:val="0"/>
      <w:ind w:left="2520" w:leftChars="1200"/>
      <w:jc w:val="both"/>
    </w:pPr>
    <w:rPr>
      <w:rFonts w:ascii="Calibri" w:hAnsi="Calibri" w:eastAsia="宋体"/>
      <w:kern w:val="2"/>
    </w:rPr>
  </w:style>
  <w:style w:type="paragraph" w:styleId="12">
    <w:name w:val="caption"/>
    <w:basedOn w:val="1"/>
    <w:next w:val="1"/>
    <w:unhideWhenUsed/>
    <w:qFormat/>
    <w:uiPriority w:val="35"/>
    <w:pPr>
      <w:framePr w:wrap="around" w:vAnchor="text" w:hAnchor="text" w:xAlign="center" w:y="1"/>
      <w:spacing w:after="200"/>
      <w:jc w:val="center"/>
    </w:pPr>
    <w:rPr>
      <w:b/>
      <w:bCs/>
      <w:color w:val="4F81BD"/>
      <w:sz w:val="18"/>
      <w:szCs w:val="18"/>
    </w:rPr>
  </w:style>
  <w:style w:type="paragraph" w:styleId="13">
    <w:name w:val="Document Map"/>
    <w:basedOn w:val="1"/>
    <w:link w:val="41"/>
    <w:semiHidden/>
    <w:unhideWhenUsed/>
    <w:qFormat/>
    <w:uiPriority w:val="99"/>
    <w:rPr>
      <w:rFonts w:ascii="Tahoma" w:hAnsi="Tahoma" w:eastAsia="宋体"/>
      <w:sz w:val="18"/>
      <w:szCs w:val="18"/>
      <w:lang w:val="zh-CN" w:eastAsia="zh-CN"/>
    </w:rPr>
  </w:style>
  <w:style w:type="paragraph" w:styleId="14">
    <w:name w:val="annotation text"/>
    <w:basedOn w:val="1"/>
    <w:link w:val="60"/>
    <w:semiHidden/>
    <w:unhideWhenUsed/>
    <w:qFormat/>
    <w:uiPriority w:val="99"/>
    <w:rPr>
      <w:rFonts w:eastAsia="宋体"/>
      <w:sz w:val="20"/>
      <w:szCs w:val="20"/>
      <w:lang w:val="zh-CN" w:eastAsia="zh-CN"/>
    </w:rPr>
  </w:style>
  <w:style w:type="paragraph" w:styleId="15">
    <w:name w:val="Body Text"/>
    <w:basedOn w:val="1"/>
    <w:link w:val="82"/>
    <w:qFormat/>
    <w:uiPriority w:val="0"/>
    <w:pPr>
      <w:spacing w:after="120"/>
    </w:pPr>
    <w:rPr>
      <w:rFonts w:eastAsia="宋体"/>
      <w:sz w:val="20"/>
      <w:szCs w:val="20"/>
      <w:lang w:val="en-GB" w:eastAsia="en-US"/>
    </w:rPr>
  </w:style>
  <w:style w:type="paragraph" w:styleId="16">
    <w:name w:val="toc 5"/>
    <w:basedOn w:val="1"/>
    <w:next w:val="1"/>
    <w:unhideWhenUsed/>
    <w:uiPriority w:val="39"/>
    <w:pPr>
      <w:widowControl w:val="0"/>
      <w:ind w:left="1680" w:leftChars="800"/>
      <w:jc w:val="both"/>
    </w:pPr>
    <w:rPr>
      <w:rFonts w:ascii="Calibri" w:hAnsi="Calibri" w:eastAsia="宋体"/>
      <w:kern w:val="2"/>
    </w:rPr>
  </w:style>
  <w:style w:type="paragraph" w:styleId="17">
    <w:name w:val="toc 3"/>
    <w:basedOn w:val="1"/>
    <w:next w:val="1"/>
    <w:unhideWhenUsed/>
    <w:qFormat/>
    <w:uiPriority w:val="39"/>
    <w:pPr>
      <w:spacing w:after="100"/>
      <w:ind w:left="400"/>
    </w:pPr>
  </w:style>
  <w:style w:type="paragraph" w:styleId="18">
    <w:name w:val="toc 8"/>
    <w:basedOn w:val="1"/>
    <w:next w:val="1"/>
    <w:unhideWhenUsed/>
    <w:uiPriority w:val="39"/>
    <w:pPr>
      <w:widowControl w:val="0"/>
      <w:ind w:left="2940" w:leftChars="1400"/>
      <w:jc w:val="both"/>
    </w:pPr>
    <w:rPr>
      <w:rFonts w:ascii="Calibri" w:hAnsi="Calibri" w:eastAsia="宋体"/>
      <w:kern w:val="2"/>
    </w:rPr>
  </w:style>
  <w:style w:type="paragraph" w:styleId="19">
    <w:name w:val="Balloon Text"/>
    <w:basedOn w:val="1"/>
    <w:link w:val="42"/>
    <w:semiHidden/>
    <w:unhideWhenUsed/>
    <w:qFormat/>
    <w:uiPriority w:val="99"/>
    <w:rPr>
      <w:rFonts w:ascii="Tahoma" w:hAnsi="Tahoma" w:eastAsia="宋体"/>
      <w:sz w:val="18"/>
      <w:szCs w:val="18"/>
      <w:lang w:val="zh-CN" w:eastAsia="zh-CN"/>
    </w:rPr>
  </w:style>
  <w:style w:type="paragraph" w:styleId="20">
    <w:name w:val="footer"/>
    <w:basedOn w:val="1"/>
    <w:link w:val="58"/>
    <w:unhideWhenUsed/>
    <w:qFormat/>
    <w:uiPriority w:val="99"/>
    <w:pPr>
      <w:tabs>
        <w:tab w:val="center" w:pos="4320"/>
        <w:tab w:val="right" w:pos="8640"/>
      </w:tabs>
    </w:pPr>
    <w:rPr>
      <w:rFonts w:eastAsia="宋体"/>
      <w:sz w:val="20"/>
      <w:szCs w:val="20"/>
      <w:lang w:val="zh-CN" w:eastAsia="zh-CN"/>
    </w:rPr>
  </w:style>
  <w:style w:type="paragraph" w:styleId="21">
    <w:name w:val="header"/>
    <w:basedOn w:val="1"/>
    <w:link w:val="57"/>
    <w:unhideWhenUsed/>
    <w:qFormat/>
    <w:uiPriority w:val="0"/>
    <w:pPr>
      <w:tabs>
        <w:tab w:val="center" w:pos="4320"/>
        <w:tab w:val="right" w:pos="8640"/>
      </w:tabs>
    </w:pPr>
    <w:rPr>
      <w:rFonts w:eastAsia="宋体"/>
      <w:sz w:val="20"/>
      <w:szCs w:val="20"/>
      <w:lang w:val="zh-CN" w:eastAsia="zh-CN"/>
    </w:rPr>
  </w:style>
  <w:style w:type="paragraph" w:styleId="22">
    <w:name w:val="toc 1"/>
    <w:basedOn w:val="1"/>
    <w:next w:val="1"/>
    <w:unhideWhenUsed/>
    <w:qFormat/>
    <w:uiPriority w:val="39"/>
    <w:pPr>
      <w:spacing w:after="100"/>
    </w:pPr>
  </w:style>
  <w:style w:type="paragraph" w:styleId="23">
    <w:name w:val="toc 4"/>
    <w:basedOn w:val="1"/>
    <w:next w:val="1"/>
    <w:unhideWhenUsed/>
    <w:uiPriority w:val="39"/>
    <w:pPr>
      <w:widowControl w:val="0"/>
      <w:ind w:left="1260" w:leftChars="600"/>
      <w:jc w:val="both"/>
    </w:pPr>
    <w:rPr>
      <w:rFonts w:ascii="Calibri" w:hAnsi="Calibri"/>
      <w:kern w:val="2"/>
    </w:rPr>
  </w:style>
  <w:style w:type="paragraph" w:styleId="24">
    <w:name w:val="Subtitle"/>
    <w:basedOn w:val="1"/>
    <w:next w:val="1"/>
    <w:link w:val="70"/>
    <w:qFormat/>
    <w:uiPriority w:val="11"/>
    <w:pPr>
      <w:spacing w:after="200" w:line="276" w:lineRule="auto"/>
    </w:pPr>
    <w:rPr>
      <w:rFonts w:ascii="Cambria" w:hAnsi="Cambria" w:eastAsia="宋体"/>
      <w:i/>
      <w:iCs/>
      <w:color w:val="4F81BD"/>
      <w:spacing w:val="15"/>
      <w:sz w:val="24"/>
      <w:szCs w:val="24"/>
      <w:lang w:val="zh-CN" w:eastAsia="zh-CN"/>
    </w:rPr>
  </w:style>
  <w:style w:type="paragraph" w:styleId="25">
    <w:name w:val="toc 6"/>
    <w:basedOn w:val="1"/>
    <w:next w:val="1"/>
    <w:unhideWhenUsed/>
    <w:uiPriority w:val="39"/>
    <w:pPr>
      <w:widowControl w:val="0"/>
      <w:ind w:left="2100" w:leftChars="1000"/>
      <w:jc w:val="both"/>
    </w:pPr>
    <w:rPr>
      <w:rFonts w:ascii="Calibri" w:hAnsi="Calibri" w:eastAsia="宋体"/>
      <w:kern w:val="2"/>
    </w:rPr>
  </w:style>
  <w:style w:type="paragraph" w:styleId="26">
    <w:name w:val="toc 2"/>
    <w:basedOn w:val="1"/>
    <w:next w:val="1"/>
    <w:unhideWhenUsed/>
    <w:qFormat/>
    <w:uiPriority w:val="39"/>
    <w:pPr>
      <w:spacing w:after="100"/>
      <w:ind w:left="200"/>
    </w:pPr>
  </w:style>
  <w:style w:type="paragraph" w:styleId="27">
    <w:name w:val="toc 9"/>
    <w:basedOn w:val="1"/>
    <w:next w:val="1"/>
    <w:unhideWhenUsed/>
    <w:qFormat/>
    <w:uiPriority w:val="39"/>
    <w:pPr>
      <w:widowControl w:val="0"/>
      <w:ind w:left="3360" w:leftChars="1600"/>
      <w:jc w:val="both"/>
    </w:pPr>
    <w:rPr>
      <w:rFonts w:ascii="Calibri" w:hAnsi="Calibri" w:eastAsia="宋体"/>
      <w:kern w:val="2"/>
    </w:rPr>
  </w:style>
  <w:style w:type="paragraph" w:styleId="28">
    <w:name w:val="Title"/>
    <w:basedOn w:val="1"/>
    <w:next w:val="1"/>
    <w:link w:val="69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 w:eastAsia="宋体"/>
      <w:color w:val="17365D"/>
      <w:spacing w:val="5"/>
      <w:kern w:val="28"/>
      <w:sz w:val="52"/>
      <w:szCs w:val="52"/>
      <w:lang w:val="zh-CN" w:eastAsia="zh-CN"/>
    </w:rPr>
  </w:style>
  <w:style w:type="paragraph" w:styleId="29">
    <w:name w:val="annotation subject"/>
    <w:basedOn w:val="14"/>
    <w:next w:val="14"/>
    <w:link w:val="61"/>
    <w:semiHidden/>
    <w:unhideWhenUsed/>
    <w:qFormat/>
    <w:uiPriority w:val="99"/>
    <w:rPr>
      <w:b/>
      <w:bCs/>
    </w:rPr>
  </w:style>
  <w:style w:type="table" w:styleId="31">
    <w:name w:val="Table Grid"/>
    <w:basedOn w:val="30"/>
    <w:qFormat/>
    <w:uiPriority w:val="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page number"/>
    <w:uiPriority w:val="0"/>
  </w:style>
  <w:style w:type="character" w:styleId="34">
    <w:name w:val="Emphasis"/>
    <w:qFormat/>
    <w:uiPriority w:val="20"/>
    <w:rPr>
      <w:i/>
      <w:iCs/>
    </w:rPr>
  </w:style>
  <w:style w:type="character" w:styleId="35">
    <w:name w:val="Hyperlink"/>
    <w:unhideWhenUsed/>
    <w:qFormat/>
    <w:uiPriority w:val="99"/>
    <w:rPr>
      <w:color w:val="0000FF"/>
      <w:u w:val="single"/>
    </w:rPr>
  </w:style>
  <w:style w:type="character" w:styleId="36">
    <w:name w:val="annotation reference"/>
    <w:semiHidden/>
    <w:unhideWhenUsed/>
    <w:qFormat/>
    <w:uiPriority w:val="99"/>
    <w:rPr>
      <w:sz w:val="16"/>
      <w:szCs w:val="16"/>
    </w:rPr>
  </w:style>
  <w:style w:type="paragraph" w:customStyle="1" w:styleId="37">
    <w:name w:val="Table_Sm_Heading"/>
    <w:basedOn w:val="1"/>
    <w:qFormat/>
    <w:uiPriority w:val="0"/>
    <w:pPr>
      <w:keepNext/>
      <w:keepLines/>
      <w:spacing w:before="60" w:after="40"/>
    </w:pPr>
    <w:rPr>
      <w:rFonts w:eastAsia="宋体"/>
      <w:b/>
      <w:sz w:val="16"/>
      <w:szCs w:val="20"/>
      <w:lang w:eastAsia="en-US"/>
    </w:rPr>
  </w:style>
  <w:style w:type="paragraph" w:customStyle="1" w:styleId="38">
    <w:name w:val="HP_Table_Title"/>
    <w:basedOn w:val="1"/>
    <w:next w:val="1"/>
    <w:qFormat/>
    <w:uiPriority w:val="0"/>
    <w:pPr>
      <w:keepNext/>
      <w:keepLines/>
      <w:spacing w:before="240" w:after="60"/>
    </w:pPr>
    <w:rPr>
      <w:rFonts w:eastAsia="宋体"/>
      <w:b/>
      <w:sz w:val="18"/>
      <w:szCs w:val="20"/>
      <w:lang w:eastAsia="en-US"/>
    </w:rPr>
  </w:style>
  <w:style w:type="paragraph" w:customStyle="1" w:styleId="39">
    <w:name w:val="Table_Medium"/>
    <w:basedOn w:val="1"/>
    <w:qFormat/>
    <w:uiPriority w:val="0"/>
    <w:pPr>
      <w:spacing w:before="40" w:after="40"/>
    </w:pPr>
    <w:rPr>
      <w:rFonts w:eastAsia="宋体"/>
      <w:sz w:val="18"/>
      <w:szCs w:val="20"/>
      <w:lang w:eastAsia="en-US"/>
    </w:rPr>
  </w:style>
  <w:style w:type="paragraph" w:styleId="40">
    <w:name w:val="List Paragraph"/>
    <w:basedOn w:val="1"/>
    <w:link w:val="81"/>
    <w:qFormat/>
    <w:uiPriority w:val="34"/>
    <w:pPr>
      <w:ind w:left="720"/>
      <w:contextualSpacing/>
    </w:pPr>
    <w:rPr>
      <w:lang w:val="zh-CN" w:eastAsia="zh-CN"/>
    </w:rPr>
  </w:style>
  <w:style w:type="character" w:customStyle="1" w:styleId="41">
    <w:name w:val="文档结构图 字符"/>
    <w:link w:val="13"/>
    <w:semiHidden/>
    <w:qFormat/>
    <w:uiPriority w:val="99"/>
    <w:rPr>
      <w:rFonts w:ascii="Tahoma" w:hAnsi="Tahoma" w:cs="Tahoma"/>
      <w:sz w:val="18"/>
      <w:szCs w:val="18"/>
    </w:rPr>
  </w:style>
  <w:style w:type="character" w:customStyle="1" w:styleId="42">
    <w:name w:val="批注框文本 字符"/>
    <w:link w:val="19"/>
    <w:semiHidden/>
    <w:qFormat/>
    <w:uiPriority w:val="99"/>
    <w:rPr>
      <w:rFonts w:ascii="Tahoma" w:hAnsi="Tahoma" w:cs="Tahoma"/>
      <w:sz w:val="18"/>
      <w:szCs w:val="18"/>
    </w:rPr>
  </w:style>
  <w:style w:type="character" w:customStyle="1" w:styleId="43">
    <w:name w:val="标题 1 字符"/>
    <w:link w:val="2"/>
    <w:qFormat/>
    <w:uiPriority w:val="9"/>
    <w:rPr>
      <w:rFonts w:ascii="微软雅黑" w:hAnsi="微软雅黑" w:eastAsia="微软雅黑"/>
      <w:b/>
      <w:bCs/>
      <w:snapToGrid w:val="0"/>
      <w:sz w:val="30"/>
      <w:szCs w:val="30"/>
    </w:rPr>
  </w:style>
  <w:style w:type="character" w:customStyle="1" w:styleId="44">
    <w:name w:val="标题 2 字符"/>
    <w:link w:val="3"/>
    <w:qFormat/>
    <w:uiPriority w:val="9"/>
    <w:rPr>
      <w:rFonts w:ascii="微软雅黑" w:hAnsi="微软雅黑" w:eastAsia="微软雅黑"/>
      <w:b/>
      <w:bCs/>
      <w:sz w:val="22"/>
      <w:szCs w:val="22"/>
      <w:lang w:val="zh-CN"/>
    </w:rPr>
  </w:style>
  <w:style w:type="paragraph" w:customStyle="1" w:styleId="45">
    <w:name w:val="Numbered list 2.2"/>
    <w:basedOn w:val="1"/>
    <w:qFormat/>
    <w:uiPriority w:val="0"/>
  </w:style>
  <w:style w:type="paragraph" w:customStyle="1" w:styleId="46">
    <w:name w:val="Numbered list 2.3"/>
    <w:basedOn w:val="1"/>
    <w:qFormat/>
    <w:uiPriority w:val="0"/>
  </w:style>
  <w:style w:type="character" w:customStyle="1" w:styleId="47">
    <w:name w:val="标题 3 字符"/>
    <w:link w:val="4"/>
    <w:qFormat/>
    <w:uiPriority w:val="9"/>
    <w:rPr>
      <w:rFonts w:ascii="Arial" w:hAnsi="Arial" w:eastAsia="微软雅黑"/>
      <w:b/>
      <w:bCs/>
      <w:sz w:val="21"/>
      <w:szCs w:val="22"/>
      <w:lang w:val="zh-CN" w:eastAsia="zh-CN"/>
    </w:rPr>
  </w:style>
  <w:style w:type="character" w:customStyle="1" w:styleId="48">
    <w:name w:val="标题 4 字符"/>
    <w:link w:val="5"/>
    <w:qFormat/>
    <w:uiPriority w:val="9"/>
    <w:rPr>
      <w:rFonts w:ascii="Cambria" w:hAnsi="Cambria" w:eastAsia="宋体" w:cs="Times New Roman"/>
      <w:b/>
      <w:bCs/>
      <w:i/>
      <w:iCs/>
      <w:color w:val="4F81BD"/>
    </w:rPr>
  </w:style>
  <w:style w:type="character" w:customStyle="1" w:styleId="49">
    <w:name w:val="标题 5 字符"/>
    <w:link w:val="6"/>
    <w:qFormat/>
    <w:uiPriority w:val="9"/>
    <w:rPr>
      <w:rFonts w:ascii="Cambria" w:hAnsi="Cambria" w:eastAsia="宋体" w:cs="Times New Roman"/>
      <w:color w:val="243F60"/>
    </w:rPr>
  </w:style>
  <w:style w:type="character" w:customStyle="1" w:styleId="50">
    <w:name w:val="标题 6 字符"/>
    <w:link w:val="7"/>
    <w:semiHidden/>
    <w:qFormat/>
    <w:uiPriority w:val="9"/>
    <w:rPr>
      <w:rFonts w:ascii="Cambria" w:hAnsi="Cambria" w:eastAsia="宋体" w:cs="Times New Roman"/>
      <w:i/>
      <w:iCs/>
      <w:color w:val="243F60"/>
    </w:rPr>
  </w:style>
  <w:style w:type="character" w:customStyle="1" w:styleId="51">
    <w:name w:val="标题 7 字符"/>
    <w:link w:val="8"/>
    <w:semiHidden/>
    <w:qFormat/>
    <w:uiPriority w:val="9"/>
    <w:rPr>
      <w:rFonts w:ascii="Cambria" w:hAnsi="Cambria" w:eastAsia="宋体" w:cs="Times New Roman"/>
      <w:i/>
      <w:iCs/>
      <w:color w:val="404040"/>
    </w:rPr>
  </w:style>
  <w:style w:type="character" w:customStyle="1" w:styleId="52">
    <w:name w:val="标题 8 字符"/>
    <w:link w:val="9"/>
    <w:semiHidden/>
    <w:qFormat/>
    <w:uiPriority w:val="9"/>
    <w:rPr>
      <w:rFonts w:ascii="Cambria" w:hAnsi="Cambria" w:eastAsia="宋体" w:cs="Times New Roman"/>
      <w:color w:val="404040"/>
      <w:sz w:val="20"/>
      <w:szCs w:val="20"/>
    </w:rPr>
  </w:style>
  <w:style w:type="character" w:customStyle="1" w:styleId="53">
    <w:name w:val="标题 9 字符"/>
    <w:link w:val="10"/>
    <w:semiHidden/>
    <w:qFormat/>
    <w:uiPriority w:val="9"/>
    <w:rPr>
      <w:rFonts w:ascii="Cambria" w:hAnsi="Cambria" w:eastAsia="宋体" w:cs="Times New Roman"/>
      <w:i/>
      <w:iCs/>
      <w:color w:val="404040"/>
      <w:sz w:val="20"/>
      <w:szCs w:val="20"/>
    </w:rPr>
  </w:style>
  <w:style w:type="paragraph" w:styleId="54">
    <w:name w:val="No Spacing"/>
    <w:link w:val="68"/>
    <w:qFormat/>
    <w:uiPriority w:val="1"/>
    <w:rPr>
      <w:rFonts w:ascii="Arial" w:hAnsi="Arial" w:eastAsia="宋体" w:cs="Times New Roman"/>
      <w:szCs w:val="22"/>
      <w:lang w:val="en-US" w:eastAsia="zh-CN" w:bidi="ar-SA"/>
    </w:rPr>
  </w:style>
  <w:style w:type="paragraph" w:customStyle="1" w:styleId="55">
    <w:name w:val="TOC Heading"/>
    <w:basedOn w:val="2"/>
    <w:next w:val="1"/>
    <w:unhideWhenUsed/>
    <w:qFormat/>
    <w:uiPriority w:val="39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lang w:eastAsia="en-US"/>
    </w:rPr>
  </w:style>
  <w:style w:type="paragraph" w:customStyle="1" w:styleId="56">
    <w:name w:val="List Paragraph1"/>
    <w:basedOn w:val="1"/>
    <w:qFormat/>
    <w:uiPriority w:val="99"/>
    <w:pPr>
      <w:spacing w:after="200" w:line="276" w:lineRule="auto"/>
      <w:ind w:left="720" w:firstLine="374"/>
      <w:contextualSpacing/>
    </w:pPr>
    <w:rPr>
      <w:rFonts w:ascii="Calibri" w:hAnsi="Calibri" w:eastAsia="宋体"/>
      <w:sz w:val="22"/>
    </w:rPr>
  </w:style>
  <w:style w:type="character" w:customStyle="1" w:styleId="57">
    <w:name w:val="页眉 字符"/>
    <w:link w:val="21"/>
    <w:qFormat/>
    <w:uiPriority w:val="0"/>
    <w:rPr>
      <w:rFonts w:ascii="Arial" w:hAnsi="Arial"/>
      <w:sz w:val="20"/>
    </w:rPr>
  </w:style>
  <w:style w:type="character" w:customStyle="1" w:styleId="58">
    <w:name w:val="页脚 字符"/>
    <w:link w:val="20"/>
    <w:qFormat/>
    <w:uiPriority w:val="99"/>
    <w:rPr>
      <w:rFonts w:ascii="Arial" w:hAnsi="Arial"/>
      <w:sz w:val="20"/>
    </w:rPr>
  </w:style>
  <w:style w:type="paragraph" w:customStyle="1" w:styleId="59">
    <w:name w:val="Table"/>
    <w:basedOn w:val="1"/>
    <w:qFormat/>
    <w:uiPriority w:val="0"/>
    <w:pPr>
      <w:spacing w:before="40" w:after="40"/>
    </w:pPr>
    <w:rPr>
      <w:rFonts w:eastAsia="宋体"/>
      <w:szCs w:val="20"/>
      <w:lang w:eastAsia="en-US"/>
    </w:rPr>
  </w:style>
  <w:style w:type="character" w:customStyle="1" w:styleId="60">
    <w:name w:val="批注文字 字符"/>
    <w:link w:val="14"/>
    <w:semiHidden/>
    <w:qFormat/>
    <w:uiPriority w:val="99"/>
    <w:rPr>
      <w:rFonts w:ascii="Arial" w:hAnsi="Arial"/>
    </w:rPr>
  </w:style>
  <w:style w:type="character" w:customStyle="1" w:styleId="61">
    <w:name w:val="批注主题 字符"/>
    <w:link w:val="29"/>
    <w:semiHidden/>
    <w:qFormat/>
    <w:uiPriority w:val="99"/>
    <w:rPr>
      <w:rFonts w:ascii="Arial" w:hAnsi="Arial"/>
      <w:b/>
      <w:bCs/>
    </w:rPr>
  </w:style>
  <w:style w:type="table" w:customStyle="1" w:styleId="62">
    <w:name w:val="浅色底纹 - 强调文字颜色 11"/>
    <w:basedOn w:val="30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63">
    <w:name w:val="Style1"/>
    <w:uiPriority w:val="1"/>
    <w:rPr>
      <w:rFonts w:ascii="Calibri" w:hAnsi="宋体" w:eastAsia="宋体" w:cs="Times New Roman"/>
      <w:sz w:val="22"/>
      <w:szCs w:val="22"/>
      <w:lang w:eastAsia="zh-CN"/>
    </w:rPr>
  </w:style>
  <w:style w:type="character" w:customStyle="1" w:styleId="64">
    <w:name w:val="Style2"/>
    <w:uiPriority w:val="1"/>
    <w:rPr>
      <w:rFonts w:ascii="Calibri" w:hAnsi="宋体" w:eastAsia="宋体" w:cs="Times New Roman"/>
      <w:sz w:val="22"/>
      <w:szCs w:val="22"/>
      <w:lang w:eastAsia="zh-CN"/>
    </w:rPr>
  </w:style>
  <w:style w:type="character" w:customStyle="1" w:styleId="65">
    <w:name w:val="Style3"/>
    <w:uiPriority w:val="1"/>
    <w:rPr>
      <w:rFonts w:ascii="Calibri" w:hAnsi="宋体" w:eastAsia="宋体" w:cs="Times New Roman"/>
      <w:szCs w:val="22"/>
      <w:lang w:eastAsia="zh-CN"/>
    </w:rPr>
  </w:style>
  <w:style w:type="character" w:customStyle="1" w:styleId="66">
    <w:name w:val="Style4"/>
    <w:uiPriority w:val="1"/>
    <w:rPr>
      <w:rFonts w:ascii="Calibri" w:hAnsi="宋体" w:eastAsia="宋体" w:cs="Times New Roman"/>
      <w:szCs w:val="22"/>
      <w:lang w:eastAsia="zh-CN"/>
    </w:rPr>
  </w:style>
  <w:style w:type="character" w:customStyle="1" w:styleId="67">
    <w:name w:val="Style5"/>
    <w:uiPriority w:val="1"/>
    <w:rPr>
      <w:rFonts w:ascii="Calibri" w:hAnsi="宋体" w:eastAsia="宋体" w:cs="Times New Roman"/>
      <w:sz w:val="22"/>
      <w:szCs w:val="22"/>
      <w:lang w:eastAsia="zh-CN"/>
    </w:rPr>
  </w:style>
  <w:style w:type="character" w:customStyle="1" w:styleId="68">
    <w:name w:val="无间隔 字符"/>
    <w:link w:val="54"/>
    <w:uiPriority w:val="1"/>
    <w:rPr>
      <w:rFonts w:ascii="Arial" w:hAnsi="Arial"/>
      <w:szCs w:val="22"/>
      <w:lang w:bidi="ar-SA"/>
    </w:rPr>
  </w:style>
  <w:style w:type="character" w:customStyle="1" w:styleId="69">
    <w:name w:val="标题 字符"/>
    <w:link w:val="28"/>
    <w:uiPriority w:val="10"/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70">
    <w:name w:val="副标题 字符"/>
    <w:link w:val="24"/>
    <w:uiPriority w:val="11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71">
    <w:name w:val="SubNote"/>
    <w:basedOn w:val="20"/>
    <w:uiPriority w:val="0"/>
    <w:pPr>
      <w:widowControl w:val="0"/>
      <w:autoSpaceDE w:val="0"/>
      <w:autoSpaceDN w:val="0"/>
      <w:adjustRightInd w:val="0"/>
      <w:spacing w:after="100" w:afterAutospacing="1"/>
      <w:jc w:val="center"/>
    </w:pPr>
    <w:rPr>
      <w:rFonts w:ascii="Verdana" w:hAnsi="Verdana"/>
      <w:lang w:val="en-US" w:eastAsia="en-US"/>
    </w:rPr>
  </w:style>
  <w:style w:type="paragraph" w:customStyle="1" w:styleId="72">
    <w:name w:val="HP_Internal"/>
    <w:basedOn w:val="1"/>
    <w:next w:val="1"/>
    <w:uiPriority w:val="0"/>
    <w:rPr>
      <w:rFonts w:eastAsia="Times New Roman"/>
      <w:i/>
      <w:sz w:val="18"/>
      <w:szCs w:val="20"/>
      <w:lang w:eastAsia="en-US"/>
    </w:rPr>
  </w:style>
  <w:style w:type="paragraph" w:customStyle="1" w:styleId="73">
    <w:name w:val="标题1"/>
    <w:basedOn w:val="2"/>
    <w:next w:val="1"/>
    <w:link w:val="75"/>
    <w:qFormat/>
    <w:uiPriority w:val="0"/>
    <w:pPr>
      <w:numPr>
        <w:numId w:val="0"/>
      </w:numPr>
    </w:pPr>
    <w:rPr>
      <w:lang w:val="zh-CN" w:eastAsia="zh-CN"/>
    </w:rPr>
  </w:style>
  <w:style w:type="paragraph" w:customStyle="1" w:styleId="74">
    <w:name w:val="标题二"/>
    <w:basedOn w:val="73"/>
    <w:next w:val="1"/>
    <w:link w:val="77"/>
    <w:qFormat/>
    <w:uiPriority w:val="0"/>
    <w:pPr>
      <w:numPr>
        <w:ilvl w:val="1"/>
        <w:numId w:val="3"/>
      </w:numPr>
      <w:outlineLvl w:val="1"/>
    </w:pPr>
    <w:rPr>
      <w:sz w:val="28"/>
    </w:rPr>
  </w:style>
  <w:style w:type="character" w:customStyle="1" w:styleId="75">
    <w:name w:val="标题1 Char"/>
    <w:link w:val="73"/>
    <w:uiPriority w:val="0"/>
    <w:rPr>
      <w:rFonts w:ascii="微软雅黑" w:hAnsi="微软雅黑" w:eastAsia="微软雅黑"/>
      <w:b/>
      <w:bCs/>
      <w:snapToGrid w:val="0"/>
      <w:sz w:val="30"/>
      <w:szCs w:val="30"/>
      <w:lang w:val="zh-CN" w:eastAsia="zh-CN"/>
    </w:rPr>
  </w:style>
  <w:style w:type="paragraph" w:customStyle="1" w:styleId="76">
    <w:name w:val="标题3"/>
    <w:basedOn w:val="74"/>
    <w:next w:val="1"/>
    <w:link w:val="79"/>
    <w:qFormat/>
    <w:uiPriority w:val="0"/>
    <w:pPr>
      <w:numPr>
        <w:ilvl w:val="2"/>
        <w:numId w:val="4"/>
      </w:numPr>
      <w:outlineLvl w:val="2"/>
    </w:pPr>
    <w:rPr>
      <w:sz w:val="24"/>
      <w:szCs w:val="24"/>
    </w:rPr>
  </w:style>
  <w:style w:type="character" w:customStyle="1" w:styleId="77">
    <w:name w:val="标题二 Char"/>
    <w:link w:val="74"/>
    <w:uiPriority w:val="0"/>
    <w:rPr>
      <w:rFonts w:ascii="微软雅黑" w:hAnsi="微软雅黑" w:eastAsia="微软雅黑"/>
      <w:b/>
      <w:bCs/>
      <w:snapToGrid w:val="0"/>
      <w:sz w:val="28"/>
      <w:szCs w:val="30"/>
      <w:lang w:val="zh-CN" w:eastAsia="zh-CN"/>
    </w:rPr>
  </w:style>
  <w:style w:type="paragraph" w:customStyle="1" w:styleId="78">
    <w:name w:val="标题4"/>
    <w:basedOn w:val="76"/>
    <w:next w:val="1"/>
    <w:link w:val="80"/>
    <w:qFormat/>
    <w:uiPriority w:val="0"/>
    <w:pPr>
      <w:numPr>
        <w:ilvl w:val="3"/>
      </w:numPr>
      <w:outlineLvl w:val="3"/>
    </w:pPr>
    <w:rPr>
      <w:sz w:val="21"/>
      <w:szCs w:val="21"/>
    </w:rPr>
  </w:style>
  <w:style w:type="character" w:customStyle="1" w:styleId="79">
    <w:name w:val="标题3 Char"/>
    <w:link w:val="76"/>
    <w:uiPriority w:val="0"/>
    <w:rPr>
      <w:rFonts w:ascii="微软雅黑" w:hAnsi="微软雅黑" w:eastAsia="微软雅黑"/>
      <w:b/>
      <w:bCs/>
      <w:snapToGrid w:val="0"/>
      <w:sz w:val="24"/>
      <w:szCs w:val="24"/>
      <w:lang w:val="zh-CN" w:eastAsia="zh-CN"/>
    </w:rPr>
  </w:style>
  <w:style w:type="character" w:customStyle="1" w:styleId="80">
    <w:name w:val="标题4 Char"/>
    <w:link w:val="78"/>
    <w:uiPriority w:val="0"/>
    <w:rPr>
      <w:rFonts w:ascii="微软雅黑" w:hAnsi="微软雅黑" w:eastAsia="微软雅黑"/>
      <w:b/>
      <w:bCs/>
      <w:snapToGrid w:val="0"/>
      <w:sz w:val="21"/>
      <w:szCs w:val="21"/>
      <w:lang w:val="zh-CN" w:eastAsia="zh-CN"/>
    </w:rPr>
  </w:style>
  <w:style w:type="character" w:customStyle="1" w:styleId="81">
    <w:name w:val="列表段落 字符"/>
    <w:link w:val="40"/>
    <w:qFormat/>
    <w:locked/>
    <w:uiPriority w:val="34"/>
    <w:rPr>
      <w:rFonts w:ascii="Arial" w:hAnsi="Arial" w:eastAsia="微软雅黑"/>
      <w:sz w:val="21"/>
      <w:szCs w:val="22"/>
    </w:rPr>
  </w:style>
  <w:style w:type="character" w:customStyle="1" w:styleId="82">
    <w:name w:val="正文文本 字符"/>
    <w:link w:val="15"/>
    <w:qFormat/>
    <w:uiPriority w:val="0"/>
    <w:rPr>
      <w:rFonts w:ascii="Arial" w:hAnsi="Arial"/>
      <w:lang w:val="en-GB" w:eastAsia="en-US"/>
    </w:rPr>
  </w:style>
  <w:style w:type="paragraph" w:customStyle="1" w:styleId="83">
    <w:name w:val="表单内容"/>
    <w:basedOn w:val="1"/>
    <w:link w:val="85"/>
    <w:qFormat/>
    <w:uiPriority w:val="0"/>
    <w:pPr>
      <w:widowControl w:val="0"/>
      <w:spacing w:before="156" w:beforeLines="50" w:after="156" w:afterLines="50"/>
      <w:ind w:firstLine="18" w:firstLineChars="9"/>
    </w:pPr>
    <w:rPr>
      <w:rFonts w:eastAsia="宋体"/>
      <w:snapToGrid w:val="0"/>
      <w:sz w:val="20"/>
      <w:szCs w:val="20"/>
      <w:lang w:val="zh-CN" w:eastAsia="zh-CN"/>
    </w:rPr>
  </w:style>
  <w:style w:type="paragraph" w:customStyle="1" w:styleId="84">
    <w:name w:val="表单标题"/>
    <w:basedOn w:val="1"/>
    <w:link w:val="86"/>
    <w:qFormat/>
    <w:uiPriority w:val="0"/>
    <w:pPr>
      <w:widowControl w:val="0"/>
      <w:spacing w:before="156" w:beforeLines="50" w:after="156" w:afterLines="50"/>
      <w:ind w:left="-2" w:leftChars="-2" w:hanging="2" w:hangingChars="1"/>
      <w:jc w:val="both"/>
    </w:pPr>
    <w:rPr>
      <w:rFonts w:eastAsia="黑体"/>
      <w:snapToGrid w:val="0"/>
      <w:szCs w:val="21"/>
      <w:lang w:val="zh-CN" w:eastAsia="zh-CN"/>
    </w:rPr>
  </w:style>
  <w:style w:type="character" w:customStyle="1" w:styleId="85">
    <w:name w:val="表单内容 Char"/>
    <w:link w:val="83"/>
    <w:qFormat/>
    <w:uiPriority w:val="0"/>
    <w:rPr>
      <w:rFonts w:ascii="Arial" w:hAnsi="Arial"/>
      <w:snapToGrid w:val="0"/>
    </w:rPr>
  </w:style>
  <w:style w:type="character" w:customStyle="1" w:styleId="86">
    <w:name w:val="表单标题 Char"/>
    <w:link w:val="84"/>
    <w:qFormat/>
    <w:uiPriority w:val="0"/>
    <w:rPr>
      <w:rFonts w:ascii="Arial" w:hAnsi="Arial" w:eastAsia="黑体"/>
      <w:snapToGrid w:val="0"/>
      <w:sz w:val="21"/>
      <w:szCs w:val="21"/>
    </w:rPr>
  </w:style>
  <w:style w:type="paragraph" w:customStyle="1" w:styleId="87">
    <w:name w:val="正文内容"/>
    <w:basedOn w:val="1"/>
    <w:link w:val="88"/>
    <w:qFormat/>
    <w:uiPriority w:val="0"/>
    <w:pPr>
      <w:widowControl w:val="0"/>
      <w:spacing w:before="156" w:beforeLines="50" w:afterLines="100" w:line="400" w:lineRule="atLeast"/>
      <w:ind w:firstLine="420" w:firstLineChars="200"/>
    </w:pPr>
    <w:rPr>
      <w:rFonts w:ascii="宋体" w:hAnsi="宋体" w:eastAsia="宋体"/>
      <w:snapToGrid w:val="0"/>
      <w:szCs w:val="24"/>
      <w:lang w:val="zh-CN" w:eastAsia="zh-CN"/>
    </w:rPr>
  </w:style>
  <w:style w:type="character" w:customStyle="1" w:styleId="88">
    <w:name w:val="正文内容 Char"/>
    <w:link w:val="87"/>
    <w:qFormat/>
    <w:uiPriority w:val="0"/>
    <w:rPr>
      <w:rFonts w:ascii="宋体" w:hAnsi="宋体"/>
      <w:snapToGrid w:val="0"/>
      <w:sz w:val="21"/>
      <w:szCs w:val="24"/>
    </w:rPr>
  </w:style>
  <w:style w:type="paragraph" w:customStyle="1" w:styleId="89">
    <w:name w:val="infoblue"/>
    <w:basedOn w:val="1"/>
    <w:qFormat/>
    <w:uiPriority w:val="0"/>
    <w:pPr>
      <w:spacing w:after="120" w:line="240" w:lineRule="atLeast"/>
      <w:ind w:left="450"/>
    </w:pPr>
    <w:rPr>
      <w:rFonts w:ascii="Times New Roman" w:hAnsi="Times New Roman" w:eastAsia="宋体"/>
      <w:i/>
      <w:iCs/>
      <w:color w:val="0000FF"/>
      <w:sz w:val="20"/>
      <w:szCs w:val="20"/>
    </w:rPr>
  </w:style>
  <w:style w:type="paragraph" w:customStyle="1" w:styleId="90">
    <w:name w:val="bodytext"/>
    <w:basedOn w:val="1"/>
    <w:qFormat/>
    <w:uiPriority w:val="0"/>
    <w:pPr>
      <w:spacing w:after="120" w:line="220" w:lineRule="atLeast"/>
    </w:pPr>
    <w:rPr>
      <w:rFonts w:ascii="Times New Roman" w:hAnsi="Times New Roman" w:eastAsia="宋体"/>
      <w:sz w:val="20"/>
      <w:szCs w:val="20"/>
    </w:rPr>
  </w:style>
  <w:style w:type="character" w:customStyle="1" w:styleId="91">
    <w:name w:val="Subtle Emphasis"/>
    <w:qFormat/>
    <w:uiPriority w:val="19"/>
    <w:rPr>
      <w:i/>
      <w:iCs/>
      <w:color w:val="808080"/>
    </w:rPr>
  </w:style>
  <w:style w:type="table" w:customStyle="1" w:styleId="92">
    <w:name w:val="Grid Table 4 Accent 1"/>
    <w:basedOn w:val="30"/>
    <w:qFormat/>
    <w:uiPriority w:val="4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93">
    <w:name w:val="Grid Table 5 Dark Accent 5"/>
    <w:basedOn w:val="3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B6DDE8" w:themeFill="accent5" w:themeFillTint="66"/>
      </w:tcPr>
    </w:tblStylePr>
  </w:style>
  <w:style w:type="table" w:customStyle="1" w:styleId="94">
    <w:name w:val="Grid Table 4 Accent 5"/>
    <w:basedOn w:val="30"/>
    <w:qFormat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character" w:customStyle="1" w:styleId="95">
    <w:name w:val="apple-converted-space"/>
    <w:basedOn w:val="32"/>
    <w:qFormat/>
    <w:uiPriority w:val="0"/>
  </w:style>
  <w:style w:type="character" w:customStyle="1" w:styleId="96">
    <w:name w:val="highlight"/>
    <w:basedOn w:val="3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201504&#25991;&#26723;\MDM&#31649;&#29702;&#24179;&#21488;&#29992;&#25143;&#25805;&#20316;&#25163;&#20876;1015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CFF30C-A121-495C-B35E-D1D54143BB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MDM管理平台用户操作手册1015.dotx</Template>
  <Company>Microsoft</Company>
  <Pages>36</Pages>
  <Words>2640</Words>
  <Characters>15051</Characters>
  <Lines>125</Lines>
  <Paragraphs>35</Paragraphs>
  <TotalTime>82</TotalTime>
  <ScaleCrop>false</ScaleCrop>
  <LinksUpToDate>false</LinksUpToDate>
  <CharactersWithSpaces>17656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2015-10-15T05:49:00Z</dcterms:created>
  <dc:creator>Windows 用户</dc:creator>
  <cp:lastModifiedBy>yoyo</cp:lastModifiedBy>
  <dcterms:modified xsi:type="dcterms:W3CDTF">2021-06-24T09:06:16Z</dcterms:modified>
  <dc:title>用户需求说明书</dc:title>
  <cp:revision>858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